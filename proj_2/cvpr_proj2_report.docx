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FD8F98" w14:textId="749FE809" w:rsidR="0057213A" w:rsidRDefault="001C6E5E" w:rsidP="00C374DA">
      <w:pPr>
        <w:pStyle w:val="Title"/>
        <w:rPr>
          <w:lang w:val="en-US"/>
        </w:rPr>
      </w:pPr>
      <w:r>
        <w:rPr>
          <w:lang w:val="en-US"/>
        </w:rPr>
        <w:t xml:space="preserve">Project </w:t>
      </w:r>
      <w:r w:rsidR="00AB61E6">
        <w:rPr>
          <w:lang w:val="en-US"/>
        </w:rPr>
        <w:t>2</w:t>
      </w:r>
      <w:r>
        <w:rPr>
          <w:lang w:val="en-US"/>
        </w:rPr>
        <w:t xml:space="preserve"> report</w:t>
      </w:r>
    </w:p>
    <w:p w14:paraId="36AE12C6" w14:textId="707CD0CD" w:rsidR="00354B8D" w:rsidRDefault="00354B8D" w:rsidP="00354B8D">
      <w:pPr>
        <w:pStyle w:val="Subtitle"/>
        <w:rPr>
          <w:lang w:val="en-US"/>
        </w:rPr>
      </w:pPr>
      <w:r>
        <w:rPr>
          <w:lang w:val="en-US"/>
        </w:rPr>
        <w:t>Name: Gautam Ajey Khanapur</w:t>
      </w:r>
      <w:r w:rsidR="00AB61E6">
        <w:rPr>
          <w:lang w:val="en-US"/>
        </w:rPr>
        <w:t>i</w:t>
      </w:r>
      <w:r>
        <w:rPr>
          <w:lang w:val="en-US"/>
        </w:rPr>
        <w:br/>
        <w:t xml:space="preserve">Email: </w:t>
      </w:r>
      <w:hyperlink r:id="rId7" w:history="1">
        <w:r w:rsidR="003D4D27" w:rsidRPr="00122A19">
          <w:rPr>
            <w:rStyle w:val="Hyperlink"/>
            <w:lang w:val="en-US"/>
          </w:rPr>
          <w:t>Khanapuri.g@northeastern.edu</w:t>
        </w:r>
      </w:hyperlink>
      <w:r w:rsidR="003D4D27">
        <w:rPr>
          <w:lang w:val="en-US"/>
        </w:rPr>
        <w:br/>
        <w:t xml:space="preserve">Date: </w:t>
      </w:r>
      <w:r w:rsidR="009F7CC3">
        <w:rPr>
          <w:lang w:val="en-US"/>
        </w:rPr>
        <w:t>10 February</w:t>
      </w:r>
      <w:r w:rsidR="003D4D27">
        <w:rPr>
          <w:lang w:val="en-US"/>
        </w:rPr>
        <w:t xml:space="preserve"> 2026</w:t>
      </w:r>
    </w:p>
    <w:p w14:paraId="0F854AD3" w14:textId="451F2D0A" w:rsidR="00347C62" w:rsidRDefault="00347C62" w:rsidP="00D85C74">
      <w:pPr>
        <w:pStyle w:val="Heading2"/>
        <w:rPr>
          <w:lang w:val="en-US"/>
        </w:rPr>
      </w:pPr>
      <w:r>
        <w:rPr>
          <w:lang w:val="en-US"/>
        </w:rPr>
        <w:t>Short Description of Overall project</w:t>
      </w:r>
    </w:p>
    <w:p w14:paraId="58ABBCEE" w14:textId="6740CFFA" w:rsidR="009F7CC3" w:rsidRDefault="009F7CC3" w:rsidP="009F7CC3">
      <w:r>
        <w:t>In this</w:t>
      </w:r>
      <w:r>
        <w:t xml:space="preserve"> project </w:t>
      </w:r>
      <w:r>
        <w:t xml:space="preserve">I have implemented </w:t>
      </w:r>
      <w:r>
        <w:t xml:space="preserve">a </w:t>
      </w:r>
      <w:r>
        <w:rPr>
          <w:rStyle w:val="Strong"/>
        </w:rPr>
        <w:t>CBIR system</w:t>
      </w:r>
      <w:r>
        <w:t xml:space="preserve"> that finds visually similar images in a database by </w:t>
      </w:r>
      <w:proofErr w:type="spellStart"/>
      <w:r>
        <w:t>analyzing</w:t>
      </w:r>
      <w:proofErr w:type="spellEnd"/>
      <w:r>
        <w:t xml:space="preserve"> </w:t>
      </w:r>
      <w:proofErr w:type="spellStart"/>
      <w:r>
        <w:t>color</w:t>
      </w:r>
      <w:proofErr w:type="spellEnd"/>
      <w:r>
        <w:t>, texture, and spatial structure rather than relying on text metadata.</w:t>
      </w:r>
    </w:p>
    <w:p w14:paraId="4F7BCB81" w14:textId="1ABA671A" w:rsidR="009F7CC3" w:rsidRDefault="009F7CC3" w:rsidP="009F7CC3">
      <w:r>
        <w:t>As suggested in the assignment description t</w:t>
      </w:r>
      <w:r>
        <w:t xml:space="preserve">he system uses a </w:t>
      </w:r>
      <w:r>
        <w:rPr>
          <w:rStyle w:val="Strong"/>
        </w:rPr>
        <w:t>two-program architecture</w:t>
      </w:r>
      <w:r>
        <w:t xml:space="preserve"> for efficiency. </w:t>
      </w:r>
      <w:r>
        <w:rPr>
          <w:rStyle w:val="Strong"/>
        </w:rPr>
        <w:t>Program 1 (P1)</w:t>
      </w:r>
      <w:r>
        <w:t xml:space="preserve"> pre-processes the image directory and extracts feature vectors into CSV files. This computationally expensive step runs once per configuration. </w:t>
      </w:r>
      <w:r>
        <w:rPr>
          <w:rStyle w:val="Strong"/>
        </w:rPr>
        <w:t>Program 2 (P2)</w:t>
      </w:r>
      <w:r>
        <w:t xml:space="preserve"> performs fast matching by loading pre-computed features </w:t>
      </w:r>
      <w:r>
        <w:t xml:space="preserve">from the above csv files </w:t>
      </w:r>
      <w:r>
        <w:t>and compar</w:t>
      </w:r>
      <w:r>
        <w:t>es</w:t>
      </w:r>
      <w:r>
        <w:t xml:space="preserve"> them against a target image using various distance metrics.</w:t>
      </w:r>
    </w:p>
    <w:p w14:paraId="5B3AF3EC" w14:textId="126973CA" w:rsidR="009F7CC3" w:rsidRDefault="009F7CC3" w:rsidP="009F7CC3">
      <w:r>
        <w:t xml:space="preserve">The implementation supports multiple </w:t>
      </w:r>
      <w:r>
        <w:rPr>
          <w:rStyle w:val="Strong"/>
        </w:rPr>
        <w:t>feature types</w:t>
      </w:r>
      <w:r>
        <w:t xml:space="preserve"> including </w:t>
      </w:r>
      <w:proofErr w:type="spellStart"/>
      <w:r>
        <w:t>color</w:t>
      </w:r>
      <w:proofErr w:type="spellEnd"/>
      <w:r>
        <w:t xml:space="preserve"> histograms (RG chromaticity, RGB, Hue-Saturation, intensity), texture analysis (GLCM co-occurrence statistics, Laws filter responses), and edge-based features (Sobel magnitude and orientation). Images can be </w:t>
      </w:r>
      <w:proofErr w:type="spellStart"/>
      <w:r>
        <w:t>analyzed</w:t>
      </w:r>
      <w:proofErr w:type="spellEnd"/>
      <w:r>
        <w:t xml:space="preserve"> as a whole or divided into spatial regions (top/bottom, left/right, quadrants, </w:t>
      </w:r>
      <w:proofErr w:type="spellStart"/>
      <w:r>
        <w:t>center</w:t>
      </w:r>
      <w:proofErr w:type="spellEnd"/>
      <w:r>
        <w:t>) to capture layout information.</w:t>
      </w:r>
    </w:p>
    <w:p w14:paraId="7FAC7953" w14:textId="77777777" w:rsidR="009F7CC3" w:rsidRDefault="009F7CC3" w:rsidP="009F7CC3">
      <w:r>
        <w:t xml:space="preserve">Multiple </w:t>
      </w:r>
      <w:r>
        <w:rPr>
          <w:rStyle w:val="Strong"/>
        </w:rPr>
        <w:t>distance metrics</w:t>
      </w:r>
      <w:r>
        <w:t xml:space="preserve"> are implemented including histogram intersection, sum of squared differences, chi-squared distance, correlation, and cosine similarity. P2 combines these metrics using weighted averaging for flexible multi-feature matching.</w:t>
      </w:r>
    </w:p>
    <w:p w14:paraId="4E1A854E" w14:textId="728BC5C6" w:rsidR="00433E6E" w:rsidRDefault="009F7CC3" w:rsidP="00433D68">
      <w:r>
        <w:t xml:space="preserve">For the </w:t>
      </w:r>
      <w:r>
        <w:rPr>
          <w:rStyle w:val="Strong"/>
        </w:rPr>
        <w:t>custom design</w:t>
      </w:r>
      <w:r>
        <w:t xml:space="preserve">, the system was specialized for building retrieval, emphasizing texture features (Laws filters, GLCM) to distinguish brick, stone, and concrete materials, with supporting </w:t>
      </w:r>
      <w:proofErr w:type="spellStart"/>
      <w:r>
        <w:t>color</w:t>
      </w:r>
      <w:proofErr w:type="spellEnd"/>
      <w:r>
        <w:t xml:space="preserve"> and geometric information.</w:t>
      </w:r>
    </w:p>
    <w:p w14:paraId="6B124A0B" w14:textId="77777777" w:rsidR="008744E8" w:rsidRPr="008744E8" w:rsidRDefault="008744E8" w:rsidP="00433D68"/>
    <w:p w14:paraId="077CDBD6" w14:textId="4487CD03" w:rsidR="001C6E5E" w:rsidRDefault="00D85C74" w:rsidP="00D85C74">
      <w:pPr>
        <w:pStyle w:val="Heading2"/>
        <w:rPr>
          <w:lang w:val="en-US"/>
        </w:rPr>
      </w:pPr>
      <w:r>
        <w:rPr>
          <w:lang w:val="en-US"/>
        </w:rPr>
        <w:t xml:space="preserve">Task </w:t>
      </w:r>
      <w:r w:rsidR="008744E8">
        <w:rPr>
          <w:lang w:val="en-US"/>
        </w:rPr>
        <w:t>1</w:t>
      </w:r>
      <w:r w:rsidR="007F6DA4">
        <w:rPr>
          <w:lang w:val="en-US"/>
        </w:rPr>
        <w:t xml:space="preserve">: </w:t>
      </w:r>
      <w:r w:rsidR="008744E8">
        <w:rPr>
          <w:lang w:val="en-US"/>
        </w:rPr>
        <w:t>Baseline Matching</w:t>
      </w:r>
    </w:p>
    <w:p w14:paraId="1ACF8C8E" w14:textId="7C256741" w:rsidR="00056919" w:rsidRDefault="00056919" w:rsidP="00287302">
      <w:pPr>
        <w:keepNext/>
      </w:pPr>
      <w:r>
        <w:t xml:space="preserve">Implements baseline image matching using a 7×7 pixel square extracted from the </w:t>
      </w:r>
      <w:proofErr w:type="spellStart"/>
      <w:r>
        <w:t>center</w:t>
      </w:r>
      <w:proofErr w:type="spellEnd"/>
      <w:r>
        <w:t xml:space="preserve"> of each image as the feature vector. Similarity is measured using sum-of-squared-difference (SSD) between feature vectors, where lower values indicate greater </w:t>
      </w:r>
      <w:r>
        <w:lastRenderedPageBreak/>
        <w:t>similarity. This simple approach establishes a performance baseline for comparing mor</w:t>
      </w:r>
      <w:r>
        <w:t>e sophisticated methods.</w:t>
      </w:r>
    </w:p>
    <w:p w14:paraId="17AD6090" w14:textId="3671059B" w:rsidR="00056919" w:rsidRDefault="00056919" w:rsidP="00056919">
      <w:pPr>
        <w:keepNext/>
      </w:pPr>
      <w:r>
        <w:rPr>
          <w:noProof/>
          <w:lang w:val="en-US"/>
        </w:rPr>
        <w:drawing>
          <wp:inline distT="0" distB="0" distL="0" distR="0" wp14:anchorId="15A27DFF" wp14:editId="57FF0521">
            <wp:extent cx="1980000" cy="1584000"/>
            <wp:effectExtent l="0" t="0" r="1270" b="3810"/>
            <wp:docPr id="1497374943" name="Picture 1" descr="A red rubber duck on a ben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4943" name="Picture 1" descr="A red rubber duck on a bench&#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80000" cy="1584000"/>
                    </a:xfrm>
                    <a:prstGeom prst="rect">
                      <a:avLst/>
                    </a:prstGeom>
                  </pic:spPr>
                </pic:pic>
              </a:graphicData>
            </a:graphic>
          </wp:inline>
        </w:drawing>
      </w:r>
      <w:r>
        <w:rPr>
          <w:noProof/>
        </w:rPr>
        <w:drawing>
          <wp:inline distT="0" distB="0" distL="0" distR="0" wp14:anchorId="28F0D4AA" wp14:editId="6F9C3DE2">
            <wp:extent cx="2025000" cy="1620000"/>
            <wp:effectExtent l="0" t="0" r="0" b="5715"/>
            <wp:docPr id="1037256893" name="Picture 3" descr="A bouquet of red roses in a white wrap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56893" name="Picture 3" descr="A bouquet of red roses in a white wrapp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715E301A" w14:textId="2E3F0935" w:rsidR="00056919" w:rsidRDefault="00056919" w:rsidP="00056919">
      <w:pPr>
        <w:pStyle w:val="Caption"/>
      </w:pPr>
      <w:r>
        <w:t xml:space="preserve">Figure </w:t>
      </w:r>
      <w:r>
        <w:fldChar w:fldCharType="begin"/>
      </w:r>
      <w:r>
        <w:instrText xml:space="preserve"> SEQ Figure \* ARABIC </w:instrText>
      </w:r>
      <w:r>
        <w:fldChar w:fldCharType="separate"/>
      </w:r>
      <w:r w:rsidR="00BD6B9C">
        <w:rPr>
          <w:noProof/>
        </w:rPr>
        <w:t>1</w:t>
      </w:r>
      <w:r>
        <w:fldChar w:fldCharType="end"/>
      </w:r>
      <w:r>
        <w:t>- 0968</w:t>
      </w:r>
      <w:r w:rsidRPr="00056919">
        <w:t xml:space="preserve"> </w:t>
      </w:r>
      <w:r>
        <w:tab/>
      </w:r>
      <w:r>
        <w:tab/>
      </w:r>
      <w:r>
        <w:tab/>
      </w:r>
      <w:r>
        <w:tab/>
      </w:r>
      <w:r>
        <w:t xml:space="preserve">Figure </w:t>
      </w:r>
      <w:r>
        <w:fldChar w:fldCharType="begin"/>
      </w:r>
      <w:r>
        <w:instrText xml:space="preserve"> SEQ Figure \* ARABIC </w:instrText>
      </w:r>
      <w:r>
        <w:fldChar w:fldCharType="separate"/>
      </w:r>
      <w:r w:rsidR="00BD6B9C">
        <w:rPr>
          <w:noProof/>
        </w:rPr>
        <w:t>2</w:t>
      </w:r>
      <w:r>
        <w:fldChar w:fldCharType="end"/>
      </w:r>
      <w:r>
        <w:t xml:space="preserve"> - 0547</w:t>
      </w:r>
    </w:p>
    <w:p w14:paraId="6354EFEB" w14:textId="03894C84" w:rsidR="00056919" w:rsidRDefault="00056919" w:rsidP="00056919">
      <w:pPr>
        <w:keepNext/>
      </w:pPr>
      <w:r w:rsidRPr="00056919">
        <w:rPr>
          <w:noProof/>
        </w:rPr>
        <w:t xml:space="preserve"> </w:t>
      </w:r>
    </w:p>
    <w:p w14:paraId="481B401B" w14:textId="005E1626" w:rsidR="00056919" w:rsidRDefault="00056919" w:rsidP="00056919">
      <w:pPr>
        <w:keepNext/>
      </w:pPr>
      <w:r>
        <w:rPr>
          <w:noProof/>
        </w:rPr>
        <w:drawing>
          <wp:inline distT="0" distB="0" distL="0" distR="0" wp14:anchorId="176CEA46" wp14:editId="0640662B">
            <wp:extent cx="2025000" cy="1620000"/>
            <wp:effectExtent l="0" t="0" r="0" b="5715"/>
            <wp:docPr id="944806839" name="Picture 2" descr="A green and white striped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06839" name="Picture 2" descr="A green and white striped shir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r>
        <w:rPr>
          <w:noProof/>
          <w:lang w:val="en-US"/>
        </w:rPr>
        <w:drawing>
          <wp:inline distT="0" distB="0" distL="0" distR="0" wp14:anchorId="34845E30" wp14:editId="16DF0E9D">
            <wp:extent cx="2025000" cy="1620000"/>
            <wp:effectExtent l="0" t="0" r="0" b="5715"/>
            <wp:docPr id="11381472" name="Picture 4" descr="A red toy on a white plastic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472" name="Picture 4" descr="A red toy on a white plastic chai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2ACC70FF" w14:textId="245FE054" w:rsidR="009B6815" w:rsidRPr="00056919" w:rsidRDefault="00056919" w:rsidP="00056919">
      <w:pPr>
        <w:pStyle w:val="Caption"/>
      </w:pPr>
      <w:r>
        <w:t xml:space="preserve">Figure </w:t>
      </w:r>
      <w:r>
        <w:fldChar w:fldCharType="begin"/>
      </w:r>
      <w:r>
        <w:instrText xml:space="preserve"> SEQ Figure \* ARABIC </w:instrText>
      </w:r>
      <w:r>
        <w:fldChar w:fldCharType="separate"/>
      </w:r>
      <w:r w:rsidR="00BD6B9C">
        <w:rPr>
          <w:noProof/>
        </w:rPr>
        <w:t>3</w:t>
      </w:r>
      <w:r>
        <w:fldChar w:fldCharType="end"/>
      </w:r>
      <w:r>
        <w:t xml:space="preserve"> – 641 </w:t>
      </w:r>
      <w:r>
        <w:tab/>
      </w:r>
      <w:r>
        <w:tab/>
      </w:r>
      <w:r>
        <w:tab/>
      </w:r>
      <w:r>
        <w:tab/>
        <w:t xml:space="preserve">Figure 4 </w:t>
      </w:r>
      <w:r w:rsidR="00584515">
        <w:t>- 1013</w:t>
      </w:r>
    </w:p>
    <w:p w14:paraId="34E5EB59" w14:textId="5C78AE58" w:rsidR="00584515" w:rsidRPr="007F6DA4" w:rsidRDefault="00584515" w:rsidP="000373CB">
      <w:pPr>
        <w:rPr>
          <w:lang w:val="en-US"/>
        </w:rPr>
      </w:pPr>
      <w:r>
        <w:rPr>
          <w:noProof/>
          <w:lang w:val="en-US"/>
        </w:rPr>
        <mc:AlternateContent>
          <mc:Choice Requires="wps">
            <w:drawing>
              <wp:inline distT="0" distB="0" distL="0" distR="0" wp14:anchorId="651A2ECC" wp14:editId="09942752">
                <wp:extent cx="5689600" cy="778934"/>
                <wp:effectExtent l="0" t="0" r="12700" b="8890"/>
                <wp:docPr id="1879329064" name="Rounded Rectangle 5"/>
                <wp:cNvGraphicFramePr/>
                <a:graphic xmlns:a="http://schemas.openxmlformats.org/drawingml/2006/main">
                  <a:graphicData uri="http://schemas.microsoft.com/office/word/2010/wordprocessingShape">
                    <wps:wsp>
                      <wps:cNvSpPr/>
                      <wps:spPr>
                        <a:xfrm>
                          <a:off x="0" y="0"/>
                          <a:ext cx="5689600" cy="778934"/>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363552" w14:textId="77777777" w:rsidR="00584515" w:rsidRPr="00D33B12" w:rsidRDefault="00584515" w:rsidP="00584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1. "/Users/ajeyk/neu/cvpr/proj_2/image_database/olympus/pic.1016.jpg" ---</w:t>
                            </w:r>
                            <w:r w:rsidRPr="00D33B12">
                              <w:rPr>
                                <w:rFonts w:ascii="Menlo" w:hAnsi="Menlo" w:cs="Menlo"/>
                                <w:color w:val="000000"/>
                                <w:kern w:val="0"/>
                                <w:sz w:val="14"/>
                                <w:szCs w:val="14"/>
                                <w:lang w:val="en-GB"/>
                              </w:rPr>
                              <w:tab/>
                              <w:t>--- 0</w:t>
                            </w:r>
                          </w:p>
                          <w:p w14:paraId="41A84F0D" w14:textId="77777777" w:rsidR="00584515" w:rsidRPr="00D33B12" w:rsidRDefault="00584515" w:rsidP="00584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2. "/Users/ajeyk/neu/cvpr/proj_2/image_database/olympus/pic.0986.jpg" ---</w:t>
                            </w:r>
                            <w:r w:rsidRPr="00D33B12">
                              <w:rPr>
                                <w:rFonts w:ascii="Menlo" w:hAnsi="Menlo" w:cs="Menlo"/>
                                <w:color w:val="000000"/>
                                <w:kern w:val="0"/>
                                <w:sz w:val="14"/>
                                <w:szCs w:val="14"/>
                                <w:lang w:val="en-GB"/>
                              </w:rPr>
                              <w:tab/>
                              <w:t>--- 95.5714</w:t>
                            </w:r>
                          </w:p>
                          <w:p w14:paraId="70ED6B67" w14:textId="77777777" w:rsidR="00584515" w:rsidRPr="00D33B12" w:rsidRDefault="00584515" w:rsidP="00584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3. "/Users/ajeyk/neu/cvpr/proj_2/image_database/olympus/pic.0641.jpg" ---</w:t>
                            </w:r>
                            <w:r w:rsidRPr="00D33B12">
                              <w:rPr>
                                <w:rFonts w:ascii="Menlo" w:hAnsi="Menlo" w:cs="Menlo"/>
                                <w:color w:val="000000"/>
                                <w:kern w:val="0"/>
                                <w:sz w:val="14"/>
                                <w:szCs w:val="14"/>
                                <w:lang w:val="en-GB"/>
                              </w:rPr>
                              <w:tab/>
                              <w:t>--- 148</w:t>
                            </w:r>
                          </w:p>
                          <w:p w14:paraId="5F3E4BC5" w14:textId="77777777" w:rsidR="00584515" w:rsidRPr="00D33B12" w:rsidRDefault="00584515" w:rsidP="00584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4. "/Users/ajeyk/neu/cvpr/proj_2/image_database/olympus/pic.0547.jpg" ---</w:t>
                            </w:r>
                            <w:r w:rsidRPr="00D33B12">
                              <w:rPr>
                                <w:rFonts w:ascii="Menlo" w:hAnsi="Menlo" w:cs="Menlo"/>
                                <w:color w:val="000000"/>
                                <w:kern w:val="0"/>
                                <w:sz w:val="14"/>
                                <w:szCs w:val="14"/>
                                <w:lang w:val="en-GB"/>
                              </w:rPr>
                              <w:tab/>
                              <w:t>--- 338.116</w:t>
                            </w:r>
                          </w:p>
                          <w:p w14:paraId="73EDC06C" w14:textId="77777777" w:rsidR="00584515" w:rsidRPr="00D33B12" w:rsidRDefault="00584515" w:rsidP="00584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5. "/Users/ajeyk/neu/cvpr/proj_2/image_database/olympus/pic.1013.jpg" ---</w:t>
                            </w:r>
                            <w:r w:rsidRPr="00D33B12">
                              <w:rPr>
                                <w:rFonts w:ascii="Menlo" w:hAnsi="Menlo" w:cs="Menlo"/>
                                <w:color w:val="000000"/>
                                <w:kern w:val="0"/>
                                <w:sz w:val="14"/>
                                <w:szCs w:val="14"/>
                                <w:lang w:val="en-GB"/>
                              </w:rPr>
                              <w:tab/>
                              <w:t>--- 350.605</w:t>
                            </w:r>
                          </w:p>
                          <w:p w14:paraId="384D3775" w14:textId="77777777" w:rsidR="00584515" w:rsidRPr="00D33B12" w:rsidRDefault="00584515" w:rsidP="00584515">
                            <w:pPr>
                              <w:jc w:val="center"/>
                              <w:rPr>
                                <w:rFonts w:ascii="Menlo" w:hAnsi="Menlo" w:cs="Menlo"/>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51A2ECC" id="Rounded Rectangle 5" o:spid="_x0000_s1026" style="width:448pt;height:61.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" fillcolor="#d8d8d8 [2732]" strokecolor="#030e13 [484]" strokeweight="1pt">
                <v:stroke joinstyle="miter"/>
                <v:textbox>
                  <w:txbxContent>
                    <w:p w14:paraId="33363552" w14:textId="77777777" w:rsidR="00584515" w:rsidRPr="00D33B12" w:rsidRDefault="00584515" w:rsidP="00584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1. "/Users/ajeyk/neu/cvpr/proj_2/image_database/olympus/pic.1016.jpg" ---</w:t>
                      </w:r>
                      <w:r w:rsidRPr="00D33B12">
                        <w:rPr>
                          <w:rFonts w:ascii="Menlo" w:hAnsi="Menlo" w:cs="Menlo"/>
                          <w:color w:val="000000"/>
                          <w:kern w:val="0"/>
                          <w:sz w:val="14"/>
                          <w:szCs w:val="14"/>
                          <w:lang w:val="en-GB"/>
                        </w:rPr>
                        <w:tab/>
                        <w:t>--- 0</w:t>
                      </w:r>
                    </w:p>
                    <w:p w14:paraId="41A84F0D" w14:textId="77777777" w:rsidR="00584515" w:rsidRPr="00D33B12" w:rsidRDefault="00584515" w:rsidP="00584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2. "/Users/ajeyk/neu/cvpr/proj_2/image_database/olympus/pic.0986.jpg" ---</w:t>
                      </w:r>
                      <w:r w:rsidRPr="00D33B12">
                        <w:rPr>
                          <w:rFonts w:ascii="Menlo" w:hAnsi="Menlo" w:cs="Menlo"/>
                          <w:color w:val="000000"/>
                          <w:kern w:val="0"/>
                          <w:sz w:val="14"/>
                          <w:szCs w:val="14"/>
                          <w:lang w:val="en-GB"/>
                        </w:rPr>
                        <w:tab/>
                        <w:t>--- 95.5714</w:t>
                      </w:r>
                    </w:p>
                    <w:p w14:paraId="70ED6B67" w14:textId="77777777" w:rsidR="00584515" w:rsidRPr="00D33B12" w:rsidRDefault="00584515" w:rsidP="00584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3. "/Users/ajeyk/neu/cvpr/proj_2/image_database/olympus/pic.0641.jpg" ---</w:t>
                      </w:r>
                      <w:r w:rsidRPr="00D33B12">
                        <w:rPr>
                          <w:rFonts w:ascii="Menlo" w:hAnsi="Menlo" w:cs="Menlo"/>
                          <w:color w:val="000000"/>
                          <w:kern w:val="0"/>
                          <w:sz w:val="14"/>
                          <w:szCs w:val="14"/>
                          <w:lang w:val="en-GB"/>
                        </w:rPr>
                        <w:tab/>
                        <w:t>--- 148</w:t>
                      </w:r>
                    </w:p>
                    <w:p w14:paraId="5F3E4BC5" w14:textId="77777777" w:rsidR="00584515" w:rsidRPr="00D33B12" w:rsidRDefault="00584515" w:rsidP="00584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4. "/Users/ajeyk/neu/cvpr/proj_2/image_database/olympus/pic.0547.jpg" ---</w:t>
                      </w:r>
                      <w:r w:rsidRPr="00D33B12">
                        <w:rPr>
                          <w:rFonts w:ascii="Menlo" w:hAnsi="Menlo" w:cs="Menlo"/>
                          <w:color w:val="000000"/>
                          <w:kern w:val="0"/>
                          <w:sz w:val="14"/>
                          <w:szCs w:val="14"/>
                          <w:lang w:val="en-GB"/>
                        </w:rPr>
                        <w:tab/>
                        <w:t>--- 338.116</w:t>
                      </w:r>
                    </w:p>
                    <w:p w14:paraId="73EDC06C" w14:textId="77777777" w:rsidR="00584515" w:rsidRPr="00D33B12" w:rsidRDefault="00584515" w:rsidP="00584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5. "/Users/ajeyk/neu/cvpr/proj_2/image_database/olympus/pic.1013.jpg" ---</w:t>
                      </w:r>
                      <w:r w:rsidRPr="00D33B12">
                        <w:rPr>
                          <w:rFonts w:ascii="Menlo" w:hAnsi="Menlo" w:cs="Menlo"/>
                          <w:color w:val="000000"/>
                          <w:kern w:val="0"/>
                          <w:sz w:val="14"/>
                          <w:szCs w:val="14"/>
                          <w:lang w:val="en-GB"/>
                        </w:rPr>
                        <w:tab/>
                        <w:t>--- 350.605</w:t>
                      </w:r>
                    </w:p>
                    <w:p w14:paraId="384D3775" w14:textId="77777777" w:rsidR="00584515" w:rsidRPr="00D33B12" w:rsidRDefault="00584515" w:rsidP="00584515">
                      <w:pPr>
                        <w:jc w:val="center"/>
                        <w:rPr>
                          <w:rFonts w:ascii="Menlo" w:hAnsi="Menlo" w:cs="Menlo"/>
                          <w:sz w:val="14"/>
                          <w:szCs w:val="14"/>
                        </w:rPr>
                      </w:pPr>
                    </w:p>
                  </w:txbxContent>
                </v:textbox>
                <w10:anchorlock/>
              </v:roundrect>
            </w:pict>
          </mc:Fallback>
        </mc:AlternateContent>
      </w:r>
    </w:p>
    <w:p w14:paraId="75C85F5C" w14:textId="5CCC6998" w:rsidR="00D85C74" w:rsidRDefault="00A40CE8" w:rsidP="00A40CE8">
      <w:pPr>
        <w:pStyle w:val="Heading2"/>
        <w:rPr>
          <w:lang w:val="en-US"/>
        </w:rPr>
      </w:pPr>
      <w:r>
        <w:rPr>
          <w:lang w:val="en-US"/>
        </w:rPr>
        <w:t xml:space="preserve">Task </w:t>
      </w:r>
      <w:r w:rsidR="00584515">
        <w:rPr>
          <w:lang w:val="en-US"/>
        </w:rPr>
        <w:t>2</w:t>
      </w:r>
      <w:r>
        <w:rPr>
          <w:lang w:val="en-US"/>
        </w:rPr>
        <w:t xml:space="preserve">: </w:t>
      </w:r>
      <w:r w:rsidR="00584515">
        <w:rPr>
          <w:lang w:val="en-US"/>
        </w:rPr>
        <w:t>Histogram matching</w:t>
      </w:r>
    </w:p>
    <w:p w14:paraId="130A2272" w14:textId="254A6E8B" w:rsidR="00140778" w:rsidRDefault="00140778" w:rsidP="00140778">
      <w:pPr>
        <w:keepNext/>
      </w:pPr>
      <w:r>
        <w:t xml:space="preserve">Implements </w:t>
      </w:r>
      <w:proofErr w:type="spellStart"/>
      <w:r>
        <w:t>color</w:t>
      </w:r>
      <w:proofErr w:type="spellEnd"/>
      <w:r>
        <w:t xml:space="preserve">-based image matching using a 2D RG chromaticity histogram as the feature vector. For each pixel, the chromaticity values r = R/(R+G+B) and g = G/(R+G+B) are computed and mapped to a </w:t>
      </w:r>
      <w:r>
        <w:t>16</w:t>
      </w:r>
      <w:r>
        <w:t>×</w:t>
      </w:r>
      <w:r>
        <w:t>16</w:t>
      </w:r>
      <w:r>
        <w:t xml:space="preserve"> bin histogram. The histogram is normalized by dividing each bin by the total pixel count to obtain probability distributions. Histogram intersection is calculated as the sum of minimum values across corresponding bins: intersection = </w:t>
      </w:r>
      <w:proofErr w:type="spellStart"/>
      <w:r>
        <w:t>Σmin</w:t>
      </w:r>
      <w:proofErr w:type="spellEnd"/>
      <w:r>
        <w:t>(H₁[</w:t>
      </w:r>
      <w:proofErr w:type="spellStart"/>
      <w:r>
        <w:t>i</w:t>
      </w:r>
      <w:proofErr w:type="spellEnd"/>
      <w:r>
        <w:t>], H₂[</w:t>
      </w:r>
      <w:proofErr w:type="spellStart"/>
      <w:r>
        <w:t>i</w:t>
      </w:r>
      <w:proofErr w:type="spellEnd"/>
      <w:r>
        <w:t>]). Distance is computed as 1 - intersection, where lower values indicate greater similarity. The implementation uses custom code for both histogram computation and intersection calculation without relying on OpenCV's histogram functions</w:t>
      </w:r>
      <w:r>
        <w:t>.</w:t>
      </w:r>
    </w:p>
    <w:p w14:paraId="0CA6B54C" w14:textId="71BE327F" w:rsidR="000331C4" w:rsidRDefault="000331C4" w:rsidP="00140778">
      <w:pPr>
        <w:keepNext/>
      </w:pPr>
      <w:r>
        <w:t xml:space="preserve">Results for the image pic.0164.jpg are as follows. The difference in the professor’s results and mine is the presence of pic.489.jpg. I implemented </w:t>
      </w:r>
      <w:proofErr w:type="spellStart"/>
      <w:r>
        <w:t>rg</w:t>
      </w:r>
      <w:proofErr w:type="spellEnd"/>
      <w:r>
        <w:t xml:space="preserve"> 2d histogram using the 16 bins for each r and g and using intersection as the difference method. It is crucial to </w:t>
      </w:r>
      <w:r>
        <w:lastRenderedPageBreak/>
        <w:t xml:space="preserve">note that the second image in the professor’s result also has no red in it similar </w:t>
      </w:r>
      <w:proofErr w:type="spellStart"/>
      <w:r>
        <w:t>to pic</w:t>
      </w:r>
      <w:proofErr w:type="spellEnd"/>
      <w:r>
        <w:t>.489.jpg. For me 1032.jpg came in 16</w:t>
      </w:r>
      <w:r w:rsidRPr="000331C4">
        <w:rPr>
          <w:vertAlign w:val="superscript"/>
        </w:rPr>
        <w:t>th</w:t>
      </w:r>
      <w:r>
        <w:t xml:space="preserve"> position with only minor difference in distance value.</w:t>
      </w:r>
    </w:p>
    <w:p w14:paraId="194FBD4C" w14:textId="77777777" w:rsidR="00103D23" w:rsidRDefault="00140778" w:rsidP="00103D23">
      <w:pPr>
        <w:keepNext/>
      </w:pPr>
      <w:r>
        <w:rPr>
          <w:i/>
          <w:iCs/>
          <w:noProof/>
          <w:color w:val="0E2841" w:themeColor="text2"/>
          <w:sz w:val="18"/>
          <w:szCs w:val="18"/>
        </w:rPr>
        <w:drawing>
          <wp:inline distT="0" distB="0" distL="0" distR="0" wp14:anchorId="001C6BA9" wp14:editId="02A0059A">
            <wp:extent cx="2025000" cy="1620000"/>
            <wp:effectExtent l="0" t="0" r="0" b="5715"/>
            <wp:docPr id="2001331957" name="Picture 6" descr="A computer screen with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31957" name="Picture 6" descr="A computer screen with a login pag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231DDD62" w14:textId="6FD716C2" w:rsidR="00103D23" w:rsidRDefault="00103D23" w:rsidP="00103D23">
      <w:pPr>
        <w:pStyle w:val="Caption"/>
      </w:pPr>
      <w:r>
        <w:t xml:space="preserve">Figure </w:t>
      </w:r>
      <w:r>
        <w:fldChar w:fldCharType="begin"/>
      </w:r>
      <w:r>
        <w:instrText xml:space="preserve"> SEQ Figure \* ARABIC </w:instrText>
      </w:r>
      <w:r>
        <w:fldChar w:fldCharType="separate"/>
      </w:r>
      <w:r w:rsidR="00BD6B9C">
        <w:rPr>
          <w:noProof/>
        </w:rPr>
        <w:t>4</w:t>
      </w:r>
      <w:r>
        <w:fldChar w:fldCharType="end"/>
      </w:r>
      <w:r>
        <w:t>- 0080</w:t>
      </w:r>
    </w:p>
    <w:p w14:paraId="2E114C83" w14:textId="77777777" w:rsidR="00103D23" w:rsidRDefault="00140778" w:rsidP="00103D23">
      <w:pPr>
        <w:keepNext/>
      </w:pPr>
      <w:r>
        <w:rPr>
          <w:i/>
          <w:iCs/>
          <w:noProof/>
          <w:color w:val="0E2841" w:themeColor="text2"/>
          <w:sz w:val="18"/>
          <w:szCs w:val="18"/>
        </w:rPr>
        <w:drawing>
          <wp:inline distT="0" distB="0" distL="0" distR="0" wp14:anchorId="21DFDB2E" wp14:editId="3DA51EEB">
            <wp:extent cx="2025000" cy="1620000"/>
            <wp:effectExtent l="0" t="0" r="0" b="5715"/>
            <wp:docPr id="888702708" name="Picture 7" descr="A squirrel running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02708" name="Picture 7" descr="A squirrel running on a road&#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68B0F6D5" w14:textId="0C3F5A7C" w:rsidR="00103D23" w:rsidRDefault="00103D23" w:rsidP="00103D23">
      <w:pPr>
        <w:pStyle w:val="Caption"/>
      </w:pPr>
      <w:r>
        <w:t xml:space="preserve">Figure </w:t>
      </w:r>
      <w:r>
        <w:fldChar w:fldCharType="begin"/>
      </w:r>
      <w:r>
        <w:instrText xml:space="preserve"> SEQ Figure \* ARABIC </w:instrText>
      </w:r>
      <w:r>
        <w:fldChar w:fldCharType="separate"/>
      </w:r>
      <w:r w:rsidR="00BD6B9C">
        <w:rPr>
          <w:noProof/>
        </w:rPr>
        <w:t>5</w:t>
      </w:r>
      <w:r>
        <w:fldChar w:fldCharType="end"/>
      </w:r>
      <w:r>
        <w:t>- 0489</w:t>
      </w:r>
    </w:p>
    <w:p w14:paraId="2DF8C7C6" w14:textId="77777777" w:rsidR="00103D23" w:rsidRDefault="000331C4" w:rsidP="00103D23">
      <w:pPr>
        <w:keepNext/>
      </w:pPr>
      <w:r>
        <w:rPr>
          <w:i/>
          <w:iCs/>
          <w:noProof/>
          <w:color w:val="0E2841" w:themeColor="text2"/>
          <w:sz w:val="18"/>
          <w:szCs w:val="18"/>
        </w:rPr>
        <w:drawing>
          <wp:inline distT="0" distB="0" distL="0" distR="0" wp14:anchorId="41C39188" wp14:editId="0E82B6F5">
            <wp:extent cx="2025000" cy="1620000"/>
            <wp:effectExtent l="0" t="0" r="0" b="5715"/>
            <wp:docPr id="1350280302" name="Picture 8" descr="A red toy car on a pile of clot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80302" name="Picture 8" descr="A red toy car on a pile of cloth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40F31E62" w14:textId="4B232A77" w:rsidR="00140778" w:rsidRDefault="00103D23" w:rsidP="00103D23">
      <w:pPr>
        <w:pStyle w:val="Caption"/>
        <w:rPr>
          <w:i w:val="0"/>
          <w:iCs w:val="0"/>
        </w:rPr>
      </w:pPr>
      <w:r>
        <w:t xml:space="preserve">Figure </w:t>
      </w:r>
      <w:r>
        <w:fldChar w:fldCharType="begin"/>
      </w:r>
      <w:r>
        <w:instrText xml:space="preserve"> SEQ Figure \* ARABIC </w:instrText>
      </w:r>
      <w:r>
        <w:fldChar w:fldCharType="separate"/>
      </w:r>
      <w:r w:rsidR="00BD6B9C">
        <w:rPr>
          <w:noProof/>
        </w:rPr>
        <w:t>6</w:t>
      </w:r>
      <w:r>
        <w:fldChar w:fldCharType="end"/>
      </w:r>
      <w:r>
        <w:t>- 0461</w:t>
      </w:r>
    </w:p>
    <w:p w14:paraId="0B246604" w14:textId="39C70160" w:rsidR="006F1E87" w:rsidRDefault="000331C4" w:rsidP="006F1E87">
      <w:pPr>
        <w:rPr>
          <w:i/>
          <w:iCs/>
          <w:color w:val="0E2841" w:themeColor="text2"/>
          <w:sz w:val="18"/>
          <w:szCs w:val="18"/>
        </w:rPr>
      </w:pPr>
      <w:r>
        <w:rPr>
          <w:noProof/>
          <w:lang w:val="en-US"/>
        </w:rPr>
        <mc:AlternateContent>
          <mc:Choice Requires="wps">
            <w:drawing>
              <wp:inline distT="0" distB="0" distL="0" distR="0" wp14:anchorId="228C99CB" wp14:editId="003F05DF">
                <wp:extent cx="5689600" cy="1134534"/>
                <wp:effectExtent l="0" t="0" r="12700" b="8890"/>
                <wp:docPr id="1492311090" name="Rounded Rectangle 5"/>
                <wp:cNvGraphicFramePr/>
                <a:graphic xmlns:a="http://schemas.openxmlformats.org/drawingml/2006/main">
                  <a:graphicData uri="http://schemas.microsoft.com/office/word/2010/wordprocessingShape">
                    <wps:wsp>
                      <wps:cNvSpPr/>
                      <wps:spPr>
                        <a:xfrm>
                          <a:off x="0" y="0"/>
                          <a:ext cx="5689600" cy="1134534"/>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B86BF9" w14:textId="77777777" w:rsidR="000331C4" w:rsidRPr="00D33B12" w:rsidRDefault="000331C4" w:rsidP="000331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1. "/Users/ajeyk/neu/cvpr/proj_2/image_database/olympus/pic.</w:t>
                            </w:r>
                            <w:r w:rsidRPr="001B7DA0">
                              <w:rPr>
                                <w:rFonts w:ascii="Menlo" w:hAnsi="Menlo" w:cs="Menlo"/>
                                <w:color w:val="000000"/>
                                <w:kern w:val="0"/>
                                <w:sz w:val="14"/>
                                <w:szCs w:val="14"/>
                                <w:highlight w:val="green"/>
                                <w:lang w:val="en-GB"/>
                              </w:rPr>
                              <w:t>0164</w:t>
                            </w:r>
                            <w:r w:rsidRPr="00D33B12">
                              <w:rPr>
                                <w:rFonts w:ascii="Menlo" w:hAnsi="Menlo" w:cs="Menlo"/>
                                <w:color w:val="000000"/>
                                <w:kern w:val="0"/>
                                <w:sz w:val="14"/>
                                <w:szCs w:val="14"/>
                                <w:lang w:val="en-GB"/>
                              </w:rPr>
                              <w:t>.jpg" ---</w:t>
                            </w:r>
                            <w:r w:rsidRPr="00D33B12">
                              <w:rPr>
                                <w:rFonts w:ascii="Menlo" w:hAnsi="Menlo" w:cs="Menlo"/>
                                <w:color w:val="000000"/>
                                <w:kern w:val="0"/>
                                <w:sz w:val="14"/>
                                <w:szCs w:val="14"/>
                                <w:lang w:val="en-GB"/>
                              </w:rPr>
                              <w:tab/>
                              <w:t>--- 1.039161361e-07</w:t>
                            </w:r>
                          </w:p>
                          <w:p w14:paraId="681309AB" w14:textId="77777777" w:rsidR="000331C4" w:rsidRPr="00D33B12" w:rsidRDefault="000331C4" w:rsidP="000331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2. "/Users/ajeyk/neu/cvpr/proj_2/image_database/olympus/pic.0080.jpg" ---</w:t>
                            </w:r>
                            <w:r w:rsidRPr="001B7DA0">
                              <w:rPr>
                                <w:rFonts w:ascii="Menlo" w:hAnsi="Menlo" w:cs="Menlo"/>
                                <w:color w:val="000000"/>
                                <w:kern w:val="0"/>
                                <w:sz w:val="14"/>
                                <w:szCs w:val="14"/>
                                <w:highlight w:val="yellow"/>
                                <w:lang w:val="en-GB"/>
                              </w:rPr>
                              <w:tab/>
                              <w:t>--- 0.3085571081</w:t>
                            </w:r>
                          </w:p>
                          <w:p w14:paraId="3D66D9A3" w14:textId="77777777" w:rsidR="000331C4" w:rsidRPr="00D33B12" w:rsidRDefault="000331C4" w:rsidP="000331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3. "/Users/ajeyk/neu/cvpr/proj_2/image_database/olympus/pic.0489.jpg" ---</w:t>
                            </w:r>
                            <w:r w:rsidRPr="00D33B12">
                              <w:rPr>
                                <w:rFonts w:ascii="Menlo" w:hAnsi="Menlo" w:cs="Menlo"/>
                                <w:color w:val="000000"/>
                                <w:kern w:val="0"/>
                                <w:sz w:val="14"/>
                                <w:szCs w:val="14"/>
                                <w:lang w:val="en-GB"/>
                              </w:rPr>
                              <w:tab/>
                              <w:t>--- 0.3447448488</w:t>
                            </w:r>
                          </w:p>
                          <w:p w14:paraId="2DB80700" w14:textId="77777777" w:rsidR="000331C4" w:rsidRPr="00D33B12" w:rsidRDefault="000331C4" w:rsidP="000331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4. "/Users/ajeyk/neu/cvpr/proj_2/image_database/olympus/pic.0461.jpg" ---</w:t>
                            </w:r>
                            <w:r w:rsidRPr="001B7DA0">
                              <w:rPr>
                                <w:rFonts w:ascii="Menlo" w:hAnsi="Menlo" w:cs="Menlo"/>
                                <w:color w:val="000000"/>
                                <w:kern w:val="0"/>
                                <w:sz w:val="14"/>
                                <w:szCs w:val="14"/>
                                <w:highlight w:val="yellow"/>
                                <w:lang w:val="en-GB"/>
                              </w:rPr>
                              <w:tab/>
                              <w:t>--- 0.3560302921</w:t>
                            </w:r>
                          </w:p>
                          <w:p w14:paraId="1CC54B33" w14:textId="21067E77" w:rsidR="000331C4" w:rsidRDefault="000331C4"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5. "/Users/ajeyk/neu/cvpr/proj_2/image_database/olympus/pic.0898.jpg" ---</w:t>
                            </w:r>
                            <w:r w:rsidRPr="00D33B12">
                              <w:rPr>
                                <w:rFonts w:ascii="Menlo" w:hAnsi="Menlo" w:cs="Menlo"/>
                                <w:color w:val="000000"/>
                                <w:kern w:val="0"/>
                                <w:sz w:val="14"/>
                                <w:szCs w:val="14"/>
                                <w:lang w:val="en-GB"/>
                              </w:rPr>
                              <w:tab/>
                              <w:t>--- 0.40047910455.</w:t>
                            </w:r>
                          </w:p>
                          <w:p w14:paraId="0DC7BC0B" w14:textId="7C774713" w:rsidR="001B7DA0" w:rsidRDefault="001B7DA0"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Pr>
                                <w:rFonts w:ascii="Menlo" w:hAnsi="Menlo" w:cs="Menlo"/>
                                <w:color w:val="000000"/>
                                <w:kern w:val="0"/>
                                <w:sz w:val="14"/>
                                <w:szCs w:val="14"/>
                                <w:lang w:val="en-GB"/>
                              </w:rPr>
                              <w:t>…</w:t>
                            </w:r>
                          </w:p>
                          <w:p w14:paraId="0D73620A" w14:textId="7E9E5452" w:rsidR="001B7DA0" w:rsidRDefault="001B7DA0"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Pr>
                                <w:rFonts w:ascii="Menlo" w:hAnsi="Menlo" w:cs="Menlo"/>
                                <w:color w:val="000000"/>
                                <w:kern w:val="0"/>
                                <w:sz w:val="14"/>
                                <w:szCs w:val="14"/>
                                <w:lang w:val="en-GB"/>
                              </w:rPr>
                              <w:t>…</w:t>
                            </w:r>
                          </w:p>
                          <w:p w14:paraId="2D952625" w14:textId="42F2D170" w:rsidR="001B7DA0" w:rsidRPr="00D33B12" w:rsidRDefault="001B7DA0"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Pr>
                                <w:rFonts w:ascii="Menlo" w:hAnsi="Menlo" w:cs="Menlo"/>
                                <w:color w:val="000000"/>
                                <w:kern w:val="0"/>
                                <w:sz w:val="14"/>
                                <w:szCs w:val="14"/>
                                <w:lang w:val="en-GB"/>
                              </w:rPr>
                              <w:t>16</w:t>
                            </w:r>
                            <w:r w:rsidRPr="00D33B12">
                              <w:rPr>
                                <w:rFonts w:ascii="Menlo" w:hAnsi="Menlo" w:cs="Menlo"/>
                                <w:color w:val="000000"/>
                                <w:kern w:val="0"/>
                                <w:sz w:val="14"/>
                                <w:szCs w:val="14"/>
                                <w:lang w:val="en-GB"/>
                              </w:rPr>
                              <w:t>. "/Users/ajeyk/neu/cvpr/proj_2/image_database/olympus/pic.0898.jpg" ---</w:t>
                            </w:r>
                            <w:r w:rsidRPr="00D33B12">
                              <w:rPr>
                                <w:rFonts w:ascii="Menlo" w:hAnsi="Menlo" w:cs="Menlo"/>
                                <w:color w:val="000000"/>
                                <w:kern w:val="0"/>
                                <w:sz w:val="14"/>
                                <w:szCs w:val="14"/>
                                <w:lang w:val="en-GB"/>
                              </w:rPr>
                              <w:tab/>
                              <w:t>--- 0.4</w:t>
                            </w:r>
                            <w:r>
                              <w:rPr>
                                <w:rFonts w:ascii="Menlo" w:hAnsi="Menlo" w:cs="Menlo"/>
                                <w:color w:val="000000"/>
                                <w:kern w:val="0"/>
                                <w:sz w:val="14"/>
                                <w:szCs w:val="14"/>
                                <w:lang w:val="en-GB"/>
                              </w:rPr>
                              <w:t>6</w:t>
                            </w:r>
                            <w:r w:rsidRPr="00D33B12">
                              <w:rPr>
                                <w:rFonts w:ascii="Menlo" w:hAnsi="Menlo" w:cs="Menlo"/>
                                <w:color w:val="000000"/>
                                <w:kern w:val="0"/>
                                <w:sz w:val="14"/>
                                <w:szCs w:val="14"/>
                                <w:lang w:val="en-GB"/>
                              </w:rPr>
                              <w:t>047</w:t>
                            </w:r>
                            <w:r>
                              <w:rPr>
                                <w:rFonts w:ascii="Menlo" w:hAnsi="Menlo" w:cs="Menlo"/>
                                <w:color w:val="000000"/>
                                <w:kern w:val="0"/>
                                <w:sz w:val="14"/>
                                <w:szCs w:val="14"/>
                                <w:lang w:val="en-GB"/>
                              </w:rPr>
                              <w:t>8</w:t>
                            </w:r>
                            <w:r w:rsidRPr="00D33B12">
                              <w:rPr>
                                <w:rFonts w:ascii="Menlo" w:hAnsi="Menlo" w:cs="Menlo"/>
                                <w:color w:val="000000"/>
                                <w:kern w:val="0"/>
                                <w:sz w:val="14"/>
                                <w:szCs w:val="14"/>
                                <w:lang w:val="en-GB"/>
                              </w:rPr>
                              <w:t>10</w:t>
                            </w:r>
                            <w:r>
                              <w:rPr>
                                <w:rFonts w:ascii="Menlo" w:hAnsi="Menlo" w:cs="Menlo"/>
                                <w:color w:val="000000"/>
                                <w:kern w:val="0"/>
                                <w:sz w:val="14"/>
                                <w:szCs w:val="14"/>
                                <w:lang w:val="en-GB"/>
                              </w:rPr>
                              <w:t>318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28C99CB" id="_x0000_s1027" style="width:448pt;height:89.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" fillcolor="#d8d8d8 [2732]" strokecolor="#030e13 [484]" strokeweight="1pt">
                <v:stroke joinstyle="miter"/>
                <v:textbox>
                  <w:txbxContent>
                    <w:p w14:paraId="32B86BF9" w14:textId="77777777" w:rsidR="000331C4" w:rsidRPr="00D33B12" w:rsidRDefault="000331C4" w:rsidP="000331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1. "/Users/ajeyk/neu/cvpr/proj_2/image_database/olympus/pic.</w:t>
                      </w:r>
                      <w:r w:rsidRPr="001B7DA0">
                        <w:rPr>
                          <w:rFonts w:ascii="Menlo" w:hAnsi="Menlo" w:cs="Menlo"/>
                          <w:color w:val="000000"/>
                          <w:kern w:val="0"/>
                          <w:sz w:val="14"/>
                          <w:szCs w:val="14"/>
                          <w:highlight w:val="green"/>
                          <w:lang w:val="en-GB"/>
                        </w:rPr>
                        <w:t>0164</w:t>
                      </w:r>
                      <w:r w:rsidRPr="00D33B12">
                        <w:rPr>
                          <w:rFonts w:ascii="Menlo" w:hAnsi="Menlo" w:cs="Menlo"/>
                          <w:color w:val="000000"/>
                          <w:kern w:val="0"/>
                          <w:sz w:val="14"/>
                          <w:szCs w:val="14"/>
                          <w:lang w:val="en-GB"/>
                        </w:rPr>
                        <w:t>.jpg" ---</w:t>
                      </w:r>
                      <w:r w:rsidRPr="00D33B12">
                        <w:rPr>
                          <w:rFonts w:ascii="Menlo" w:hAnsi="Menlo" w:cs="Menlo"/>
                          <w:color w:val="000000"/>
                          <w:kern w:val="0"/>
                          <w:sz w:val="14"/>
                          <w:szCs w:val="14"/>
                          <w:lang w:val="en-GB"/>
                        </w:rPr>
                        <w:tab/>
                        <w:t>--- 1.039161361e-07</w:t>
                      </w:r>
                    </w:p>
                    <w:p w14:paraId="681309AB" w14:textId="77777777" w:rsidR="000331C4" w:rsidRPr="00D33B12" w:rsidRDefault="000331C4" w:rsidP="000331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2. "/Users/ajeyk/neu/cvpr/proj_2/image_database/olympus/pic.0080.jpg" ---</w:t>
                      </w:r>
                      <w:r w:rsidRPr="001B7DA0">
                        <w:rPr>
                          <w:rFonts w:ascii="Menlo" w:hAnsi="Menlo" w:cs="Menlo"/>
                          <w:color w:val="000000"/>
                          <w:kern w:val="0"/>
                          <w:sz w:val="14"/>
                          <w:szCs w:val="14"/>
                          <w:highlight w:val="yellow"/>
                          <w:lang w:val="en-GB"/>
                        </w:rPr>
                        <w:tab/>
                        <w:t>--- 0.3085571081</w:t>
                      </w:r>
                    </w:p>
                    <w:p w14:paraId="3D66D9A3" w14:textId="77777777" w:rsidR="000331C4" w:rsidRPr="00D33B12" w:rsidRDefault="000331C4" w:rsidP="000331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3. "/Users/ajeyk/neu/cvpr/proj_2/image_database/olympus/pic.0489.jpg" ---</w:t>
                      </w:r>
                      <w:r w:rsidRPr="00D33B12">
                        <w:rPr>
                          <w:rFonts w:ascii="Menlo" w:hAnsi="Menlo" w:cs="Menlo"/>
                          <w:color w:val="000000"/>
                          <w:kern w:val="0"/>
                          <w:sz w:val="14"/>
                          <w:szCs w:val="14"/>
                          <w:lang w:val="en-GB"/>
                        </w:rPr>
                        <w:tab/>
                        <w:t>--- 0.3447448488</w:t>
                      </w:r>
                    </w:p>
                    <w:p w14:paraId="2DB80700" w14:textId="77777777" w:rsidR="000331C4" w:rsidRPr="00D33B12" w:rsidRDefault="000331C4" w:rsidP="000331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4. "/Users/ajeyk/neu/cvpr/proj_2/image_database/olympus/pic.0461.jpg" ---</w:t>
                      </w:r>
                      <w:r w:rsidRPr="001B7DA0">
                        <w:rPr>
                          <w:rFonts w:ascii="Menlo" w:hAnsi="Menlo" w:cs="Menlo"/>
                          <w:color w:val="000000"/>
                          <w:kern w:val="0"/>
                          <w:sz w:val="14"/>
                          <w:szCs w:val="14"/>
                          <w:highlight w:val="yellow"/>
                          <w:lang w:val="en-GB"/>
                        </w:rPr>
                        <w:tab/>
                        <w:t>--- 0.3560302921</w:t>
                      </w:r>
                    </w:p>
                    <w:p w14:paraId="1CC54B33" w14:textId="21067E77" w:rsidR="000331C4" w:rsidRDefault="000331C4"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5. "/Users/ajeyk/neu/cvpr/proj_2/image_database/olympus/pic.0898.jpg" ---</w:t>
                      </w:r>
                      <w:r w:rsidRPr="00D33B12">
                        <w:rPr>
                          <w:rFonts w:ascii="Menlo" w:hAnsi="Menlo" w:cs="Menlo"/>
                          <w:color w:val="000000"/>
                          <w:kern w:val="0"/>
                          <w:sz w:val="14"/>
                          <w:szCs w:val="14"/>
                          <w:lang w:val="en-GB"/>
                        </w:rPr>
                        <w:tab/>
                        <w:t>--- 0.40047910455.</w:t>
                      </w:r>
                    </w:p>
                    <w:p w14:paraId="0DC7BC0B" w14:textId="7C774713" w:rsidR="001B7DA0" w:rsidRDefault="001B7DA0"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Pr>
                          <w:rFonts w:ascii="Menlo" w:hAnsi="Menlo" w:cs="Menlo"/>
                          <w:color w:val="000000"/>
                          <w:kern w:val="0"/>
                          <w:sz w:val="14"/>
                          <w:szCs w:val="14"/>
                          <w:lang w:val="en-GB"/>
                        </w:rPr>
                        <w:t>…</w:t>
                      </w:r>
                    </w:p>
                    <w:p w14:paraId="0D73620A" w14:textId="7E9E5452" w:rsidR="001B7DA0" w:rsidRDefault="001B7DA0"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Pr>
                          <w:rFonts w:ascii="Menlo" w:hAnsi="Menlo" w:cs="Menlo"/>
                          <w:color w:val="000000"/>
                          <w:kern w:val="0"/>
                          <w:sz w:val="14"/>
                          <w:szCs w:val="14"/>
                          <w:lang w:val="en-GB"/>
                        </w:rPr>
                        <w:t>…</w:t>
                      </w:r>
                    </w:p>
                    <w:p w14:paraId="2D952625" w14:textId="42F2D170" w:rsidR="001B7DA0" w:rsidRPr="00D33B12" w:rsidRDefault="001B7DA0"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Pr>
                          <w:rFonts w:ascii="Menlo" w:hAnsi="Menlo" w:cs="Menlo"/>
                          <w:color w:val="000000"/>
                          <w:kern w:val="0"/>
                          <w:sz w:val="14"/>
                          <w:szCs w:val="14"/>
                          <w:lang w:val="en-GB"/>
                        </w:rPr>
                        <w:t>16</w:t>
                      </w:r>
                      <w:r w:rsidRPr="00D33B12">
                        <w:rPr>
                          <w:rFonts w:ascii="Menlo" w:hAnsi="Menlo" w:cs="Menlo"/>
                          <w:color w:val="000000"/>
                          <w:kern w:val="0"/>
                          <w:sz w:val="14"/>
                          <w:szCs w:val="14"/>
                          <w:lang w:val="en-GB"/>
                        </w:rPr>
                        <w:t>. "/Users/ajeyk/neu/cvpr/proj_2/image_database/olympus/pic.0898.jpg" ---</w:t>
                      </w:r>
                      <w:r w:rsidRPr="00D33B12">
                        <w:rPr>
                          <w:rFonts w:ascii="Menlo" w:hAnsi="Menlo" w:cs="Menlo"/>
                          <w:color w:val="000000"/>
                          <w:kern w:val="0"/>
                          <w:sz w:val="14"/>
                          <w:szCs w:val="14"/>
                          <w:lang w:val="en-GB"/>
                        </w:rPr>
                        <w:tab/>
                        <w:t>--- 0.4</w:t>
                      </w:r>
                      <w:r>
                        <w:rPr>
                          <w:rFonts w:ascii="Menlo" w:hAnsi="Menlo" w:cs="Menlo"/>
                          <w:color w:val="000000"/>
                          <w:kern w:val="0"/>
                          <w:sz w:val="14"/>
                          <w:szCs w:val="14"/>
                          <w:lang w:val="en-GB"/>
                        </w:rPr>
                        <w:t>6</w:t>
                      </w:r>
                      <w:r w:rsidRPr="00D33B12">
                        <w:rPr>
                          <w:rFonts w:ascii="Menlo" w:hAnsi="Menlo" w:cs="Menlo"/>
                          <w:color w:val="000000"/>
                          <w:kern w:val="0"/>
                          <w:sz w:val="14"/>
                          <w:szCs w:val="14"/>
                          <w:lang w:val="en-GB"/>
                        </w:rPr>
                        <w:t>047</w:t>
                      </w:r>
                      <w:r>
                        <w:rPr>
                          <w:rFonts w:ascii="Menlo" w:hAnsi="Menlo" w:cs="Menlo"/>
                          <w:color w:val="000000"/>
                          <w:kern w:val="0"/>
                          <w:sz w:val="14"/>
                          <w:szCs w:val="14"/>
                          <w:lang w:val="en-GB"/>
                        </w:rPr>
                        <w:t>8</w:t>
                      </w:r>
                      <w:r w:rsidRPr="00D33B12">
                        <w:rPr>
                          <w:rFonts w:ascii="Menlo" w:hAnsi="Menlo" w:cs="Menlo"/>
                          <w:color w:val="000000"/>
                          <w:kern w:val="0"/>
                          <w:sz w:val="14"/>
                          <w:szCs w:val="14"/>
                          <w:lang w:val="en-GB"/>
                        </w:rPr>
                        <w:t>10</w:t>
                      </w:r>
                      <w:r>
                        <w:rPr>
                          <w:rFonts w:ascii="Menlo" w:hAnsi="Menlo" w:cs="Menlo"/>
                          <w:color w:val="000000"/>
                          <w:kern w:val="0"/>
                          <w:sz w:val="14"/>
                          <w:szCs w:val="14"/>
                          <w:lang w:val="en-GB"/>
                        </w:rPr>
                        <w:t>318</w:t>
                      </w:r>
                    </w:p>
                  </w:txbxContent>
                </v:textbox>
                <w10:anchorlock/>
              </v:roundrect>
            </w:pict>
          </mc:Fallback>
        </mc:AlternateContent>
      </w:r>
    </w:p>
    <w:p w14:paraId="274B4AD6" w14:textId="0CDD1DB9" w:rsidR="000331C4" w:rsidRDefault="000331C4" w:rsidP="006F1E87">
      <w:pPr>
        <w:rPr>
          <w:i/>
          <w:iCs/>
          <w:color w:val="0E2841" w:themeColor="text2"/>
          <w:sz w:val="18"/>
          <w:szCs w:val="18"/>
        </w:rPr>
      </w:pPr>
    </w:p>
    <w:p w14:paraId="732B2006" w14:textId="1ECB5E5E" w:rsidR="00B9357E" w:rsidRDefault="00B9357E" w:rsidP="00B9357E">
      <w:r>
        <w:lastRenderedPageBreak/>
        <w:t>I ran the a Whole image RGB histogram and got exactly matching results with the professor. I used 8 bins for each channel and using intersection as the method to measure similarity.</w:t>
      </w:r>
    </w:p>
    <w:p w14:paraId="63D910B5" w14:textId="77777777" w:rsidR="00103D23" w:rsidRDefault="00B9357E" w:rsidP="00103D23">
      <w:pPr>
        <w:keepNext/>
      </w:pPr>
      <w:r>
        <w:rPr>
          <w:noProof/>
        </w:rPr>
        <w:drawing>
          <wp:inline distT="0" distB="0" distL="0" distR="0" wp14:anchorId="1FBB3C22" wp14:editId="15AC9DD8">
            <wp:extent cx="2025000" cy="1620000"/>
            <wp:effectExtent l="0" t="0" r="0" b="5715"/>
            <wp:docPr id="2142055002" name="Picture 9" descr="A satellite dish on top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55002" name="Picture 9" descr="A satellite dish on top of a building&#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1962E9BD" w14:textId="75DC843B" w:rsidR="00103D23" w:rsidRDefault="00103D23" w:rsidP="00103D23">
      <w:pPr>
        <w:pStyle w:val="Caption"/>
      </w:pPr>
      <w:r>
        <w:t xml:space="preserve">Figure </w:t>
      </w:r>
      <w:r>
        <w:fldChar w:fldCharType="begin"/>
      </w:r>
      <w:r>
        <w:instrText xml:space="preserve"> SEQ Figure \* ARABIC </w:instrText>
      </w:r>
      <w:r>
        <w:fldChar w:fldCharType="separate"/>
      </w:r>
      <w:r w:rsidR="00BD6B9C">
        <w:rPr>
          <w:noProof/>
        </w:rPr>
        <w:t>7</w:t>
      </w:r>
      <w:r>
        <w:fldChar w:fldCharType="end"/>
      </w:r>
      <w:r>
        <w:t>- 0110</w:t>
      </w:r>
    </w:p>
    <w:p w14:paraId="35D4F05B" w14:textId="77777777" w:rsidR="00103D23" w:rsidRDefault="00B9357E" w:rsidP="00103D23">
      <w:pPr>
        <w:keepNext/>
      </w:pPr>
      <w:r>
        <w:rPr>
          <w:noProof/>
        </w:rPr>
        <w:drawing>
          <wp:inline distT="0" distB="0" distL="0" distR="0" wp14:anchorId="4BE98EBE" wp14:editId="0694CDEC">
            <wp:extent cx="2025000" cy="1620000"/>
            <wp:effectExtent l="0" t="0" r="0" b="5715"/>
            <wp:docPr id="878137294" name="Picture 10" descr="Low angle view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7294" name="Picture 10" descr="Low angle view of a building&#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4515A2C8" w14:textId="6FF67464" w:rsidR="00103D23" w:rsidRDefault="00103D23" w:rsidP="00103D23">
      <w:pPr>
        <w:pStyle w:val="Caption"/>
      </w:pPr>
      <w:r>
        <w:t xml:space="preserve">Figure </w:t>
      </w:r>
      <w:r>
        <w:fldChar w:fldCharType="begin"/>
      </w:r>
      <w:r>
        <w:instrText xml:space="preserve"> SEQ Figure \* ARABIC </w:instrText>
      </w:r>
      <w:r>
        <w:fldChar w:fldCharType="separate"/>
      </w:r>
      <w:r w:rsidR="00BD6B9C">
        <w:rPr>
          <w:noProof/>
        </w:rPr>
        <w:t>8</w:t>
      </w:r>
      <w:r>
        <w:fldChar w:fldCharType="end"/>
      </w:r>
      <w:r>
        <w:t>- 1032</w:t>
      </w:r>
    </w:p>
    <w:p w14:paraId="48A11FE8" w14:textId="77777777" w:rsidR="00103D23" w:rsidRDefault="00103D23" w:rsidP="00103D23">
      <w:pPr>
        <w:keepNext/>
      </w:pPr>
      <w:r>
        <w:rPr>
          <w:noProof/>
        </w:rPr>
        <w:drawing>
          <wp:inline distT="0" distB="0" distL="0" distR="0" wp14:anchorId="399949A6" wp14:editId="6BA2359A">
            <wp:extent cx="2025000" cy="1620000"/>
            <wp:effectExtent l="0" t="0" r="0" b="5715"/>
            <wp:docPr id="1520747953" name="Picture 11" descr="A stone building with a clock on the 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47953" name="Picture 11" descr="A stone building with a clock on the sid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62249AA8" w14:textId="2D24BF3A" w:rsidR="00B9357E" w:rsidRDefault="00103D23" w:rsidP="00103D23">
      <w:pPr>
        <w:pStyle w:val="Caption"/>
      </w:pPr>
      <w:r>
        <w:t xml:space="preserve">Figure </w:t>
      </w:r>
      <w:r>
        <w:fldChar w:fldCharType="begin"/>
      </w:r>
      <w:r>
        <w:instrText xml:space="preserve"> SEQ Figure \* ARABIC </w:instrText>
      </w:r>
      <w:r>
        <w:fldChar w:fldCharType="separate"/>
      </w:r>
      <w:r w:rsidR="00BD6B9C">
        <w:rPr>
          <w:noProof/>
        </w:rPr>
        <w:t>9</w:t>
      </w:r>
      <w:r>
        <w:fldChar w:fldCharType="end"/>
      </w:r>
      <w:r>
        <w:t>- 0092</w:t>
      </w:r>
    </w:p>
    <w:p w14:paraId="50E4898A" w14:textId="6A7D6206" w:rsidR="00103D23" w:rsidRPr="00103D23" w:rsidRDefault="00103D23" w:rsidP="00103D23">
      <w:r>
        <w:rPr>
          <w:noProof/>
          <w:lang w:val="en-US"/>
        </w:rPr>
        <mc:AlternateContent>
          <mc:Choice Requires="wps">
            <w:drawing>
              <wp:inline distT="0" distB="0" distL="0" distR="0" wp14:anchorId="5D1398CE" wp14:editId="6A49A9D1">
                <wp:extent cx="5689600" cy="931333"/>
                <wp:effectExtent l="0" t="0" r="12700" b="8890"/>
                <wp:docPr id="29305781" name="Rounded Rectangle 5"/>
                <wp:cNvGraphicFramePr/>
                <a:graphic xmlns:a="http://schemas.openxmlformats.org/drawingml/2006/main">
                  <a:graphicData uri="http://schemas.microsoft.com/office/word/2010/wordprocessingShape">
                    <wps:wsp>
                      <wps:cNvSpPr/>
                      <wps:spPr>
                        <a:xfrm>
                          <a:off x="0" y="0"/>
                          <a:ext cx="5689600" cy="931333"/>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A61772C" w14:textId="77777777" w:rsidR="00103D23" w:rsidRPr="00D33B12" w:rsidRDefault="00103D23" w:rsidP="00103D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1. "/Users/ajeyk/neu/cvpr/proj_2/image_database/olympus/pic.</w:t>
                            </w:r>
                            <w:r w:rsidRPr="001B7DA0">
                              <w:rPr>
                                <w:rFonts w:ascii="Menlo" w:hAnsi="Menlo" w:cs="Menlo"/>
                                <w:color w:val="000000"/>
                                <w:kern w:val="0"/>
                                <w:sz w:val="14"/>
                                <w:szCs w:val="14"/>
                                <w:highlight w:val="green"/>
                                <w:lang w:val="en-GB"/>
                              </w:rPr>
                              <w:t>0164</w:t>
                            </w:r>
                            <w:r w:rsidRPr="00D33B12">
                              <w:rPr>
                                <w:rFonts w:ascii="Menlo" w:hAnsi="Menlo" w:cs="Menlo"/>
                                <w:color w:val="000000"/>
                                <w:kern w:val="0"/>
                                <w:sz w:val="14"/>
                                <w:szCs w:val="14"/>
                                <w:lang w:val="en-GB"/>
                              </w:rPr>
                              <w:t>.jpg" ---</w:t>
                            </w:r>
                            <w:r w:rsidRPr="00D33B12">
                              <w:rPr>
                                <w:rFonts w:ascii="Menlo" w:hAnsi="Menlo" w:cs="Menlo"/>
                                <w:color w:val="000000"/>
                                <w:kern w:val="0"/>
                                <w:sz w:val="14"/>
                                <w:szCs w:val="14"/>
                                <w:lang w:val="en-GB"/>
                              </w:rPr>
                              <w:tab/>
                              <w:t>--- 9.040786608e-08</w:t>
                            </w:r>
                          </w:p>
                          <w:p w14:paraId="0825BD89" w14:textId="77777777" w:rsidR="00103D23" w:rsidRPr="00D33B12" w:rsidRDefault="00103D23" w:rsidP="00103D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2. "/Users/ajeyk/neu/cvpr/proj_2/image_database/olympus/pic.0110.jpg" ---</w:t>
                            </w:r>
                            <w:r w:rsidRPr="001B7DA0">
                              <w:rPr>
                                <w:rFonts w:ascii="Menlo" w:hAnsi="Menlo" w:cs="Menlo"/>
                                <w:color w:val="000000"/>
                                <w:kern w:val="0"/>
                                <w:sz w:val="14"/>
                                <w:szCs w:val="14"/>
                                <w:highlight w:val="yellow"/>
                                <w:lang w:val="en-GB"/>
                              </w:rPr>
                              <w:tab/>
                              <w:t>--- 0.5753692656</w:t>
                            </w:r>
                          </w:p>
                          <w:p w14:paraId="2AE4EF7C" w14:textId="77777777" w:rsidR="00103D23" w:rsidRPr="00D33B12" w:rsidRDefault="00103D23" w:rsidP="00103D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3. "/Users/ajeyk/neu/cvpr/proj_2/image_database/olympus/pic.1032.jpg" ---</w:t>
                            </w:r>
                            <w:r w:rsidRPr="001B7DA0">
                              <w:rPr>
                                <w:rFonts w:ascii="Menlo" w:hAnsi="Menlo" w:cs="Menlo"/>
                                <w:color w:val="000000"/>
                                <w:kern w:val="0"/>
                                <w:sz w:val="14"/>
                                <w:szCs w:val="14"/>
                                <w:highlight w:val="yellow"/>
                                <w:lang w:val="en-GB"/>
                              </w:rPr>
                              <w:tab/>
                              <w:t>--- 0.5765563892</w:t>
                            </w:r>
                          </w:p>
                          <w:p w14:paraId="2BC44329" w14:textId="77777777" w:rsidR="00103D23" w:rsidRPr="00D33B12" w:rsidRDefault="00103D23" w:rsidP="00103D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4. "/Users/ajeyk/neu/cvpr/proj_2/image_database/olympus/pic.0092.jpg" ---</w:t>
                            </w:r>
                            <w:r w:rsidRPr="001B7DA0">
                              <w:rPr>
                                <w:rFonts w:ascii="Menlo" w:hAnsi="Menlo" w:cs="Menlo"/>
                                <w:color w:val="000000"/>
                                <w:kern w:val="0"/>
                                <w:sz w:val="14"/>
                                <w:szCs w:val="14"/>
                                <w:highlight w:val="yellow"/>
                                <w:lang w:val="en-GB"/>
                              </w:rPr>
                              <w:tab/>
                              <w:t>--- 0.610900877</w:t>
                            </w:r>
                          </w:p>
                          <w:p w14:paraId="14FED67D" w14:textId="235150F1" w:rsidR="00103D23" w:rsidRPr="00D33B12" w:rsidRDefault="00103D23" w:rsidP="00103D23">
                            <w:pPr>
                              <w:rPr>
                                <w:sz w:val="14"/>
                                <w:szCs w:val="14"/>
                              </w:rPr>
                            </w:pPr>
                            <w:r w:rsidRPr="00D33B12">
                              <w:rPr>
                                <w:rFonts w:ascii="Menlo" w:hAnsi="Menlo" w:cs="Menlo"/>
                                <w:color w:val="000000"/>
                                <w:kern w:val="0"/>
                                <w:sz w:val="14"/>
                                <w:szCs w:val="14"/>
                                <w:lang w:val="en-GB"/>
                              </w:rPr>
                              <w:t>5. "/Users/ajeyk/neu/cvpr/proj_2/image_database/olympus/pic.0976.jpg" ---</w:t>
                            </w:r>
                            <w:r w:rsidRPr="00D33B12">
                              <w:rPr>
                                <w:rFonts w:ascii="Menlo" w:hAnsi="Menlo" w:cs="Menlo"/>
                                <w:color w:val="000000"/>
                                <w:kern w:val="0"/>
                                <w:sz w:val="14"/>
                                <w:szCs w:val="14"/>
                                <w:lang w:val="en-GB"/>
                              </w:rPr>
                              <w:tab/>
                              <w:t>--- 0.6266387922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D1398CE" id="_x0000_s1028" style="width:448pt;height:73.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" fillcolor="#d8d8d8 [2732]" strokecolor="#030e13 [484]" strokeweight="1pt">
                <v:stroke joinstyle="miter"/>
                <v:textbox>
                  <w:txbxContent>
                    <w:p w14:paraId="7A61772C" w14:textId="77777777" w:rsidR="00103D23" w:rsidRPr="00D33B12" w:rsidRDefault="00103D23" w:rsidP="00103D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1. "/Users/ajeyk/neu/cvpr/proj_2/image_database/olympus/pic.</w:t>
                      </w:r>
                      <w:r w:rsidRPr="001B7DA0">
                        <w:rPr>
                          <w:rFonts w:ascii="Menlo" w:hAnsi="Menlo" w:cs="Menlo"/>
                          <w:color w:val="000000"/>
                          <w:kern w:val="0"/>
                          <w:sz w:val="14"/>
                          <w:szCs w:val="14"/>
                          <w:highlight w:val="green"/>
                          <w:lang w:val="en-GB"/>
                        </w:rPr>
                        <w:t>0164</w:t>
                      </w:r>
                      <w:r w:rsidRPr="00D33B12">
                        <w:rPr>
                          <w:rFonts w:ascii="Menlo" w:hAnsi="Menlo" w:cs="Menlo"/>
                          <w:color w:val="000000"/>
                          <w:kern w:val="0"/>
                          <w:sz w:val="14"/>
                          <w:szCs w:val="14"/>
                          <w:lang w:val="en-GB"/>
                        </w:rPr>
                        <w:t>.jpg" ---</w:t>
                      </w:r>
                      <w:r w:rsidRPr="00D33B12">
                        <w:rPr>
                          <w:rFonts w:ascii="Menlo" w:hAnsi="Menlo" w:cs="Menlo"/>
                          <w:color w:val="000000"/>
                          <w:kern w:val="0"/>
                          <w:sz w:val="14"/>
                          <w:szCs w:val="14"/>
                          <w:lang w:val="en-GB"/>
                        </w:rPr>
                        <w:tab/>
                        <w:t>--- 9.040786608e-08</w:t>
                      </w:r>
                    </w:p>
                    <w:p w14:paraId="0825BD89" w14:textId="77777777" w:rsidR="00103D23" w:rsidRPr="00D33B12" w:rsidRDefault="00103D23" w:rsidP="00103D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2. "/Users/ajeyk/neu/cvpr/proj_2/image_database/olympus/pic.0110.jpg" ---</w:t>
                      </w:r>
                      <w:r w:rsidRPr="001B7DA0">
                        <w:rPr>
                          <w:rFonts w:ascii="Menlo" w:hAnsi="Menlo" w:cs="Menlo"/>
                          <w:color w:val="000000"/>
                          <w:kern w:val="0"/>
                          <w:sz w:val="14"/>
                          <w:szCs w:val="14"/>
                          <w:highlight w:val="yellow"/>
                          <w:lang w:val="en-GB"/>
                        </w:rPr>
                        <w:tab/>
                        <w:t>--- 0.5753692656</w:t>
                      </w:r>
                    </w:p>
                    <w:p w14:paraId="2AE4EF7C" w14:textId="77777777" w:rsidR="00103D23" w:rsidRPr="00D33B12" w:rsidRDefault="00103D23" w:rsidP="00103D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3. "/Users/ajeyk/neu/cvpr/proj_2/image_database/olympus/pic.1032.jpg" ---</w:t>
                      </w:r>
                      <w:r w:rsidRPr="001B7DA0">
                        <w:rPr>
                          <w:rFonts w:ascii="Menlo" w:hAnsi="Menlo" w:cs="Menlo"/>
                          <w:color w:val="000000"/>
                          <w:kern w:val="0"/>
                          <w:sz w:val="14"/>
                          <w:szCs w:val="14"/>
                          <w:highlight w:val="yellow"/>
                          <w:lang w:val="en-GB"/>
                        </w:rPr>
                        <w:tab/>
                        <w:t>--- 0.5765563892</w:t>
                      </w:r>
                    </w:p>
                    <w:p w14:paraId="2BC44329" w14:textId="77777777" w:rsidR="00103D23" w:rsidRPr="00D33B12" w:rsidRDefault="00103D23" w:rsidP="00103D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4. "/Users/ajeyk/neu/cvpr/proj_2/image_database/olympus/pic.0092.jpg" ---</w:t>
                      </w:r>
                      <w:r w:rsidRPr="001B7DA0">
                        <w:rPr>
                          <w:rFonts w:ascii="Menlo" w:hAnsi="Menlo" w:cs="Menlo"/>
                          <w:color w:val="000000"/>
                          <w:kern w:val="0"/>
                          <w:sz w:val="14"/>
                          <w:szCs w:val="14"/>
                          <w:highlight w:val="yellow"/>
                          <w:lang w:val="en-GB"/>
                        </w:rPr>
                        <w:tab/>
                        <w:t>--- 0.610900877</w:t>
                      </w:r>
                    </w:p>
                    <w:p w14:paraId="14FED67D" w14:textId="235150F1" w:rsidR="00103D23" w:rsidRPr="00D33B12" w:rsidRDefault="00103D23" w:rsidP="00103D23">
                      <w:pPr>
                        <w:rPr>
                          <w:sz w:val="14"/>
                          <w:szCs w:val="14"/>
                        </w:rPr>
                      </w:pPr>
                      <w:r w:rsidRPr="00D33B12">
                        <w:rPr>
                          <w:rFonts w:ascii="Menlo" w:hAnsi="Menlo" w:cs="Menlo"/>
                          <w:color w:val="000000"/>
                          <w:kern w:val="0"/>
                          <w:sz w:val="14"/>
                          <w:szCs w:val="14"/>
                          <w:lang w:val="en-GB"/>
                        </w:rPr>
                        <w:t>5. "/Users/ajeyk/neu/cvpr/proj_2/image_database/olympus/pic.0976.jpg" ---</w:t>
                      </w:r>
                      <w:r w:rsidRPr="00D33B12">
                        <w:rPr>
                          <w:rFonts w:ascii="Menlo" w:hAnsi="Menlo" w:cs="Menlo"/>
                          <w:color w:val="000000"/>
                          <w:kern w:val="0"/>
                          <w:sz w:val="14"/>
                          <w:szCs w:val="14"/>
                          <w:lang w:val="en-GB"/>
                        </w:rPr>
                        <w:tab/>
                        <w:t>--- 0.6266387922</w:t>
                      </w:r>
                    </w:p>
                  </w:txbxContent>
                </v:textbox>
                <w10:anchorlock/>
              </v:roundrect>
            </w:pict>
          </mc:Fallback>
        </mc:AlternateContent>
      </w:r>
    </w:p>
    <w:p w14:paraId="2E79D039" w14:textId="068B212D" w:rsidR="006F1E87" w:rsidRDefault="006F1E87" w:rsidP="006F1E87">
      <w:pPr>
        <w:pStyle w:val="Heading2"/>
        <w:rPr>
          <w:lang w:val="en-US"/>
        </w:rPr>
      </w:pPr>
      <w:r>
        <w:rPr>
          <w:lang w:val="en-US"/>
        </w:rPr>
        <w:t>Task</w:t>
      </w:r>
      <w:r w:rsidR="000331C4">
        <w:rPr>
          <w:lang w:val="en-US"/>
        </w:rPr>
        <w:t xml:space="preserve"> </w:t>
      </w:r>
      <w:r w:rsidR="00103D23">
        <w:rPr>
          <w:lang w:val="en-US"/>
        </w:rPr>
        <w:t>3</w:t>
      </w:r>
      <w:r>
        <w:rPr>
          <w:lang w:val="en-US"/>
        </w:rPr>
        <w:t xml:space="preserve">: </w:t>
      </w:r>
      <w:r w:rsidR="00103D23">
        <w:rPr>
          <w:lang w:val="en-US"/>
        </w:rPr>
        <w:t>Multi Histogram Matching</w:t>
      </w:r>
    </w:p>
    <w:p w14:paraId="3935302A" w14:textId="541153F8" w:rsidR="004241B4" w:rsidRDefault="00103D23" w:rsidP="00103D23">
      <w:r>
        <w:t xml:space="preserve">Implements spatial image matching using multiple histograms from different image regions combined through weighted distance averaging. The system supports flexible spatial partitioning including top/bottom halves, left/right halves, quadrants, and </w:t>
      </w:r>
      <w:proofErr w:type="spellStart"/>
      <w:r>
        <w:lastRenderedPageBreak/>
        <w:t>center</w:t>
      </w:r>
      <w:proofErr w:type="spellEnd"/>
      <w:r>
        <w:t xml:space="preserve">/edge regions. Each region can use different histogram types (RG chromaticity, RGB, Hue-Saturation) and distance metrics (intersection, chi-squared, SSD, correlation). The configuration string encodes part-histogram-metric-weight combinations, where weights are automatically normalized to sum to 1.0. For example, a configuration might use top-half RG chromaticity with intersection (weight 0.6) combined with bottom-half RGB using chi-squared (weight 0.4). Final distance is computed as the weighted sum of individual part distances: </w:t>
      </w:r>
      <w:proofErr w:type="spellStart"/>
      <w:r>
        <w:t>D_final</w:t>
      </w:r>
      <w:proofErr w:type="spellEnd"/>
      <w:r>
        <w:t xml:space="preserve"> = Σ(</w:t>
      </w:r>
      <w:proofErr w:type="spellStart"/>
      <w:r>
        <w:t>w_i</w:t>
      </w:r>
      <w:proofErr w:type="spellEnd"/>
      <w:r>
        <w:t xml:space="preserve"> × </w:t>
      </w:r>
      <w:proofErr w:type="spellStart"/>
      <w:r>
        <w:t>D_i</w:t>
      </w:r>
      <w:proofErr w:type="spellEnd"/>
      <w:r>
        <w:t xml:space="preserve">), where </w:t>
      </w:r>
      <w:proofErr w:type="spellStart"/>
      <w:r>
        <w:t>w_i</w:t>
      </w:r>
      <w:proofErr w:type="spellEnd"/>
      <w:r>
        <w:t xml:space="preserve"> are normalized weights and </w:t>
      </w:r>
      <w:proofErr w:type="spellStart"/>
      <w:r>
        <w:t>D_i</w:t>
      </w:r>
      <w:proofErr w:type="spellEnd"/>
      <w:r>
        <w:t xml:space="preserve"> are part-specific distances.</w:t>
      </w:r>
    </w:p>
    <w:p w14:paraId="19D71736" w14:textId="73119E24" w:rsidR="00103D23" w:rsidRDefault="00D33B12" w:rsidP="00103D23">
      <w:r>
        <w:t>I ran the same specifications as described in the assignment and got nearly similar results. Images pic.0273.jpg and pic.1031.jpg appearing in the first six values as you can see in the output displayed in the box.</w:t>
      </w:r>
    </w:p>
    <w:p w14:paraId="277EAB67" w14:textId="77777777" w:rsidR="00D33B12" w:rsidRDefault="00D33B12" w:rsidP="00D33B12">
      <w:pPr>
        <w:keepNext/>
      </w:pPr>
      <w:r>
        <w:rPr>
          <w:noProof/>
          <w:lang w:val="en-US"/>
        </w:rPr>
        <w:drawing>
          <wp:inline distT="0" distB="0" distL="0" distR="0" wp14:anchorId="73AE493C" wp14:editId="39418000">
            <wp:extent cx="2025000" cy="1620000"/>
            <wp:effectExtent l="0" t="0" r="0" b="5715"/>
            <wp:docPr id="327127192" name="Picture 12" descr="A large white water t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27192" name="Picture 12" descr="A large white water tow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12119C4C" w14:textId="066EB7F9" w:rsidR="00D33B12" w:rsidRDefault="00D33B12" w:rsidP="00D33B12">
      <w:pPr>
        <w:pStyle w:val="Caption"/>
        <w:rPr>
          <w:lang w:val="en-US"/>
        </w:rPr>
      </w:pPr>
      <w:r>
        <w:t xml:space="preserve">Figure </w:t>
      </w:r>
      <w:r>
        <w:fldChar w:fldCharType="begin"/>
      </w:r>
      <w:r>
        <w:instrText xml:space="preserve"> SEQ Figure \* ARABIC </w:instrText>
      </w:r>
      <w:r>
        <w:fldChar w:fldCharType="separate"/>
      </w:r>
      <w:r w:rsidR="00BD6B9C">
        <w:rPr>
          <w:noProof/>
        </w:rPr>
        <w:t>10</w:t>
      </w:r>
      <w:r>
        <w:fldChar w:fldCharType="end"/>
      </w:r>
      <w:r>
        <w:t>- 209</w:t>
      </w:r>
    </w:p>
    <w:p w14:paraId="3EB057A3" w14:textId="77777777" w:rsidR="00D33B12" w:rsidRDefault="00D33B12" w:rsidP="00D33B12">
      <w:pPr>
        <w:keepNext/>
      </w:pPr>
      <w:r>
        <w:rPr>
          <w:noProof/>
          <w:lang w:val="en-US"/>
        </w:rPr>
        <w:drawing>
          <wp:inline distT="0" distB="0" distL="0" distR="0" wp14:anchorId="0F4F99B2" wp14:editId="2846A555">
            <wp:extent cx="2025000" cy="1620000"/>
            <wp:effectExtent l="0" t="0" r="0" b="5715"/>
            <wp:docPr id="1071541724" name="Picture 13" descr="A large stone house with trees in fro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41724" name="Picture 13" descr="A large stone house with trees in fron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15362374" w14:textId="47C1C0F6" w:rsidR="00D33B12" w:rsidRDefault="00D33B12" w:rsidP="00D33B12">
      <w:pPr>
        <w:pStyle w:val="Caption"/>
        <w:rPr>
          <w:lang w:val="en-US"/>
        </w:rPr>
      </w:pPr>
      <w:r>
        <w:t xml:space="preserve">Figure </w:t>
      </w:r>
      <w:r>
        <w:fldChar w:fldCharType="begin"/>
      </w:r>
      <w:r>
        <w:instrText xml:space="preserve"> SEQ Figure \* ARABIC </w:instrText>
      </w:r>
      <w:r>
        <w:fldChar w:fldCharType="separate"/>
      </w:r>
      <w:r w:rsidR="00BD6B9C">
        <w:rPr>
          <w:noProof/>
        </w:rPr>
        <w:t>11</w:t>
      </w:r>
      <w:r>
        <w:fldChar w:fldCharType="end"/>
      </w:r>
      <w:r>
        <w:t>- 0409</w:t>
      </w:r>
    </w:p>
    <w:p w14:paraId="7EED4F95" w14:textId="77777777" w:rsidR="00D33B12" w:rsidRDefault="00D33B12" w:rsidP="00D33B12">
      <w:pPr>
        <w:keepNext/>
      </w:pPr>
      <w:r>
        <w:rPr>
          <w:noProof/>
          <w:lang w:val="en-US"/>
        </w:rPr>
        <w:drawing>
          <wp:inline distT="0" distB="0" distL="0" distR="0" wp14:anchorId="2A898CCA" wp14:editId="13B52B31">
            <wp:extent cx="2025000" cy="1620000"/>
            <wp:effectExtent l="0" t="0" r="0" b="5715"/>
            <wp:docPr id="966325105" name="Picture 14" descr="A lamp post next to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25105" name="Picture 14" descr="A lamp post next to a building&#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71553896" w14:textId="251936DD" w:rsidR="00D33B12" w:rsidRDefault="00D33B12" w:rsidP="00D33B12">
      <w:pPr>
        <w:pStyle w:val="Caption"/>
      </w:pPr>
      <w:r>
        <w:t xml:space="preserve">Figure </w:t>
      </w:r>
      <w:r>
        <w:fldChar w:fldCharType="begin"/>
      </w:r>
      <w:r>
        <w:instrText xml:space="preserve"> SEQ Figure \* ARABIC </w:instrText>
      </w:r>
      <w:r>
        <w:fldChar w:fldCharType="separate"/>
      </w:r>
      <w:r w:rsidR="00BD6B9C">
        <w:rPr>
          <w:noProof/>
        </w:rPr>
        <w:t>12</w:t>
      </w:r>
      <w:r>
        <w:fldChar w:fldCharType="end"/>
      </w:r>
      <w:r>
        <w:t>- 1055</w:t>
      </w:r>
    </w:p>
    <w:p w14:paraId="65F4F549" w14:textId="58E6F0C2" w:rsidR="00D33B12" w:rsidRPr="00D33B12" w:rsidRDefault="00D33B12" w:rsidP="00D33B12">
      <w:r>
        <w:rPr>
          <w:noProof/>
          <w:lang w:val="en-US"/>
        </w:rPr>
        <w:lastRenderedPageBreak/>
        <mc:AlternateContent>
          <mc:Choice Requires="wps">
            <w:drawing>
              <wp:inline distT="0" distB="0" distL="0" distR="0" wp14:anchorId="2EAF3AAA" wp14:editId="1936B6D2">
                <wp:extent cx="5833533" cy="1253066"/>
                <wp:effectExtent l="0" t="0" r="8890" b="17145"/>
                <wp:docPr id="1171118604" name="Rounded Rectangle 5"/>
                <wp:cNvGraphicFramePr/>
                <a:graphic xmlns:a="http://schemas.openxmlformats.org/drawingml/2006/main">
                  <a:graphicData uri="http://schemas.microsoft.com/office/word/2010/wordprocessingShape">
                    <wps:wsp>
                      <wps:cNvSpPr/>
                      <wps:spPr>
                        <a:xfrm>
                          <a:off x="0" y="0"/>
                          <a:ext cx="5833533" cy="1253066"/>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3C38C7"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1. "/Users/ajeyk/neu/cvpr/proj_2/image_database/olympus/</w:t>
                            </w:r>
                            <w:r w:rsidRPr="001B7DA0">
                              <w:rPr>
                                <w:rFonts w:ascii="Menlo" w:hAnsi="Menlo" w:cs="Menlo"/>
                                <w:color w:val="000000"/>
                                <w:kern w:val="0"/>
                                <w:sz w:val="14"/>
                                <w:szCs w:val="14"/>
                                <w:highlight w:val="green"/>
                                <w:lang w:val="en-GB"/>
                              </w:rPr>
                              <w:t>pic.0274.jpg</w:t>
                            </w:r>
                            <w:r w:rsidRPr="00D33B12">
                              <w:rPr>
                                <w:rFonts w:ascii="Menlo" w:hAnsi="Menlo" w:cs="Menlo"/>
                                <w:color w:val="000000"/>
                                <w:kern w:val="0"/>
                                <w:sz w:val="14"/>
                                <w:szCs w:val="14"/>
                                <w:lang w:val="en-GB"/>
                              </w:rPr>
                              <w:t>" ---</w:t>
                            </w:r>
                            <w:r w:rsidRPr="00D33B12">
                              <w:rPr>
                                <w:rFonts w:ascii="Menlo" w:hAnsi="Menlo" w:cs="Menlo"/>
                                <w:color w:val="000000"/>
                                <w:kern w:val="0"/>
                                <w:sz w:val="14"/>
                                <w:szCs w:val="14"/>
                                <w:lang w:val="en-GB"/>
                              </w:rPr>
                              <w:tab/>
                              <w:t>--- 0.1023071828</w:t>
                            </w:r>
                          </w:p>
                          <w:p w14:paraId="025B003D"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2. "/Users/ajeyk/neu/cvpr/proj_2/image_database/olympus/pic.0209.jpg" ---</w:t>
                            </w:r>
                            <w:r w:rsidRPr="00D33B12">
                              <w:rPr>
                                <w:rFonts w:ascii="Menlo" w:hAnsi="Menlo" w:cs="Menlo"/>
                                <w:color w:val="000000"/>
                                <w:kern w:val="0"/>
                                <w:sz w:val="14"/>
                                <w:szCs w:val="14"/>
                                <w:lang w:val="en-GB"/>
                              </w:rPr>
                              <w:tab/>
                              <w:t>--- 0.3271026505</w:t>
                            </w:r>
                          </w:p>
                          <w:p w14:paraId="7824E4BF"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3. "/Users/ajeyk/neu/cvpr/proj_2/image_database/olympus/pic.0409.jpg" ---</w:t>
                            </w:r>
                            <w:r w:rsidRPr="001B7DA0">
                              <w:rPr>
                                <w:rFonts w:ascii="Menlo" w:hAnsi="Menlo" w:cs="Menlo"/>
                                <w:color w:val="000000"/>
                                <w:kern w:val="0"/>
                                <w:sz w:val="14"/>
                                <w:szCs w:val="14"/>
                                <w:highlight w:val="yellow"/>
                                <w:lang w:val="en-GB"/>
                              </w:rPr>
                              <w:tab/>
                              <w:t>--- 0.3504394529</w:t>
                            </w:r>
                          </w:p>
                          <w:p w14:paraId="3A686342"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4. "/Users/ajeyk/neu/cvpr/proj_2/image_database/olympus/pic.1055.jpg" ---</w:t>
                            </w:r>
                            <w:r w:rsidRPr="00D33B12">
                              <w:rPr>
                                <w:rFonts w:ascii="Menlo" w:hAnsi="Menlo" w:cs="Menlo"/>
                                <w:color w:val="000000"/>
                                <w:kern w:val="0"/>
                                <w:sz w:val="14"/>
                                <w:szCs w:val="14"/>
                                <w:lang w:val="en-GB"/>
                              </w:rPr>
                              <w:tab/>
                              <w:t>--- 0.3644256623</w:t>
                            </w:r>
                          </w:p>
                          <w:p w14:paraId="51B4ACB9"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5. "/Users/ajeyk/neu/cvpr/proj_2/image_database/olympus/pic.1031.jpg" ---</w:t>
                            </w:r>
                            <w:r w:rsidRPr="001B7DA0">
                              <w:rPr>
                                <w:rFonts w:ascii="Menlo" w:hAnsi="Menlo" w:cs="Menlo"/>
                                <w:color w:val="000000"/>
                                <w:kern w:val="0"/>
                                <w:sz w:val="14"/>
                                <w:szCs w:val="14"/>
                                <w:highlight w:val="yellow"/>
                                <w:lang w:val="en-GB"/>
                              </w:rPr>
                              <w:tab/>
                              <w:t>--- 0.3811035189</w:t>
                            </w:r>
                          </w:p>
                          <w:p w14:paraId="1B531591"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 xml:space="preserve">Want to see the next image? Press 'n'. </w:t>
                            </w:r>
                          </w:p>
                          <w:p w14:paraId="5D6F25C7"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If you want to exit, press 'q'.</w:t>
                            </w:r>
                          </w:p>
                          <w:p w14:paraId="0C0935C9"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n</w:t>
                            </w:r>
                          </w:p>
                          <w:p w14:paraId="71550F86" w14:textId="58612879" w:rsidR="00D33B12" w:rsidRPr="00D33B12" w:rsidRDefault="00D33B12" w:rsidP="00D33B12">
                            <w:pPr>
                              <w:rPr>
                                <w:sz w:val="14"/>
                                <w:szCs w:val="14"/>
                              </w:rPr>
                            </w:pPr>
                            <w:r w:rsidRPr="001B7DA0">
                              <w:rPr>
                                <w:rFonts w:ascii="Menlo" w:hAnsi="Menlo" w:cs="Menlo"/>
                                <w:color w:val="000000"/>
                                <w:kern w:val="0"/>
                                <w:sz w:val="14"/>
                                <w:szCs w:val="14"/>
                                <w:highlight w:val="yellow"/>
                                <w:lang w:val="en-GB"/>
                              </w:rPr>
                              <w:t>6. "/Users/ajeyk/neu/cvpr/proj_2/image_database/olympus/pic.0273.jpg" ---</w:t>
                            </w:r>
                            <w:r w:rsidRPr="001B7DA0">
                              <w:rPr>
                                <w:rFonts w:ascii="Menlo" w:hAnsi="Menlo" w:cs="Menlo"/>
                                <w:color w:val="000000"/>
                                <w:kern w:val="0"/>
                                <w:sz w:val="14"/>
                                <w:szCs w:val="14"/>
                                <w:highlight w:val="yellow"/>
                                <w:lang w:val="en-GB"/>
                              </w:rPr>
                              <w:tab/>
                              <w:t>--- 0.3814971849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EAF3AAA" id="_x0000_s1029" style="width:459.35pt;height:98.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" fillcolor="#d8d8d8 [2732]" strokecolor="#030e13 [484]" strokeweight="1pt">
                <v:stroke joinstyle="miter"/>
                <v:textbox>
                  <w:txbxContent>
                    <w:p w14:paraId="553C38C7"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1. "/Users/ajeyk/neu/cvpr/proj_2/image_database/olympus/</w:t>
                      </w:r>
                      <w:r w:rsidRPr="001B7DA0">
                        <w:rPr>
                          <w:rFonts w:ascii="Menlo" w:hAnsi="Menlo" w:cs="Menlo"/>
                          <w:color w:val="000000"/>
                          <w:kern w:val="0"/>
                          <w:sz w:val="14"/>
                          <w:szCs w:val="14"/>
                          <w:highlight w:val="green"/>
                          <w:lang w:val="en-GB"/>
                        </w:rPr>
                        <w:t>pic.0274.jpg</w:t>
                      </w:r>
                      <w:r w:rsidRPr="00D33B12">
                        <w:rPr>
                          <w:rFonts w:ascii="Menlo" w:hAnsi="Menlo" w:cs="Menlo"/>
                          <w:color w:val="000000"/>
                          <w:kern w:val="0"/>
                          <w:sz w:val="14"/>
                          <w:szCs w:val="14"/>
                          <w:lang w:val="en-GB"/>
                        </w:rPr>
                        <w:t>" ---</w:t>
                      </w:r>
                      <w:r w:rsidRPr="00D33B12">
                        <w:rPr>
                          <w:rFonts w:ascii="Menlo" w:hAnsi="Menlo" w:cs="Menlo"/>
                          <w:color w:val="000000"/>
                          <w:kern w:val="0"/>
                          <w:sz w:val="14"/>
                          <w:szCs w:val="14"/>
                          <w:lang w:val="en-GB"/>
                        </w:rPr>
                        <w:tab/>
                        <w:t>--- 0.1023071828</w:t>
                      </w:r>
                    </w:p>
                    <w:p w14:paraId="025B003D"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2. "/Users/ajeyk/neu/cvpr/proj_2/image_database/olympus/pic.0209.jpg" ---</w:t>
                      </w:r>
                      <w:r w:rsidRPr="00D33B12">
                        <w:rPr>
                          <w:rFonts w:ascii="Menlo" w:hAnsi="Menlo" w:cs="Menlo"/>
                          <w:color w:val="000000"/>
                          <w:kern w:val="0"/>
                          <w:sz w:val="14"/>
                          <w:szCs w:val="14"/>
                          <w:lang w:val="en-GB"/>
                        </w:rPr>
                        <w:tab/>
                        <w:t>--- 0.3271026505</w:t>
                      </w:r>
                    </w:p>
                    <w:p w14:paraId="7824E4BF"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3. "/Users/ajeyk/neu/cvpr/proj_2/image_database/olympus/pic.0409.jpg" ---</w:t>
                      </w:r>
                      <w:r w:rsidRPr="001B7DA0">
                        <w:rPr>
                          <w:rFonts w:ascii="Menlo" w:hAnsi="Menlo" w:cs="Menlo"/>
                          <w:color w:val="000000"/>
                          <w:kern w:val="0"/>
                          <w:sz w:val="14"/>
                          <w:szCs w:val="14"/>
                          <w:highlight w:val="yellow"/>
                          <w:lang w:val="en-GB"/>
                        </w:rPr>
                        <w:tab/>
                        <w:t>--- 0.3504394529</w:t>
                      </w:r>
                    </w:p>
                    <w:p w14:paraId="3A686342"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4. "/Users/ajeyk/neu/cvpr/proj_2/image_database/olympus/pic.1055.jpg" ---</w:t>
                      </w:r>
                      <w:r w:rsidRPr="00D33B12">
                        <w:rPr>
                          <w:rFonts w:ascii="Menlo" w:hAnsi="Menlo" w:cs="Menlo"/>
                          <w:color w:val="000000"/>
                          <w:kern w:val="0"/>
                          <w:sz w:val="14"/>
                          <w:szCs w:val="14"/>
                          <w:lang w:val="en-GB"/>
                        </w:rPr>
                        <w:tab/>
                        <w:t>--- 0.3644256623</w:t>
                      </w:r>
                    </w:p>
                    <w:p w14:paraId="51B4ACB9"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1B7DA0">
                        <w:rPr>
                          <w:rFonts w:ascii="Menlo" w:hAnsi="Menlo" w:cs="Menlo"/>
                          <w:color w:val="000000"/>
                          <w:kern w:val="0"/>
                          <w:sz w:val="14"/>
                          <w:szCs w:val="14"/>
                          <w:highlight w:val="yellow"/>
                          <w:lang w:val="en-GB"/>
                        </w:rPr>
                        <w:t>5. "/Users/ajeyk/neu/cvpr/proj_2/image_database/olympus/pic.1031.jpg" ---</w:t>
                      </w:r>
                      <w:r w:rsidRPr="001B7DA0">
                        <w:rPr>
                          <w:rFonts w:ascii="Menlo" w:hAnsi="Menlo" w:cs="Menlo"/>
                          <w:color w:val="000000"/>
                          <w:kern w:val="0"/>
                          <w:sz w:val="14"/>
                          <w:szCs w:val="14"/>
                          <w:highlight w:val="yellow"/>
                          <w:lang w:val="en-GB"/>
                        </w:rPr>
                        <w:tab/>
                        <w:t>--- 0.3811035189</w:t>
                      </w:r>
                    </w:p>
                    <w:p w14:paraId="1B531591"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 xml:space="preserve">Want to see the next image? Press 'n'. </w:t>
                      </w:r>
                    </w:p>
                    <w:p w14:paraId="5D6F25C7"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If you want to exit, press 'q'.</w:t>
                      </w:r>
                    </w:p>
                    <w:p w14:paraId="0C0935C9" w14:textId="77777777" w:rsidR="00D33B12" w:rsidRPr="00D33B12" w:rsidRDefault="00D33B12" w:rsidP="00D33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33B12">
                        <w:rPr>
                          <w:rFonts w:ascii="Menlo" w:hAnsi="Menlo" w:cs="Menlo"/>
                          <w:color w:val="000000"/>
                          <w:kern w:val="0"/>
                          <w:sz w:val="14"/>
                          <w:szCs w:val="14"/>
                          <w:lang w:val="en-GB"/>
                        </w:rPr>
                        <w:t>n</w:t>
                      </w:r>
                    </w:p>
                    <w:p w14:paraId="71550F86" w14:textId="58612879" w:rsidR="00D33B12" w:rsidRPr="00D33B12" w:rsidRDefault="00D33B12" w:rsidP="00D33B12">
                      <w:pPr>
                        <w:rPr>
                          <w:sz w:val="14"/>
                          <w:szCs w:val="14"/>
                        </w:rPr>
                      </w:pPr>
                      <w:r w:rsidRPr="001B7DA0">
                        <w:rPr>
                          <w:rFonts w:ascii="Menlo" w:hAnsi="Menlo" w:cs="Menlo"/>
                          <w:color w:val="000000"/>
                          <w:kern w:val="0"/>
                          <w:sz w:val="14"/>
                          <w:szCs w:val="14"/>
                          <w:highlight w:val="yellow"/>
                          <w:lang w:val="en-GB"/>
                        </w:rPr>
                        <w:t>6. "/Users/ajeyk/neu/cvpr/proj_2/image_database/olympus/pic.0273.jpg" ---</w:t>
                      </w:r>
                      <w:r w:rsidRPr="001B7DA0">
                        <w:rPr>
                          <w:rFonts w:ascii="Menlo" w:hAnsi="Menlo" w:cs="Menlo"/>
                          <w:color w:val="000000"/>
                          <w:kern w:val="0"/>
                          <w:sz w:val="14"/>
                          <w:szCs w:val="14"/>
                          <w:highlight w:val="yellow"/>
                          <w:lang w:val="en-GB"/>
                        </w:rPr>
                        <w:tab/>
                        <w:t>--- 0.3814971849</w:t>
                      </w:r>
                    </w:p>
                  </w:txbxContent>
                </v:textbox>
                <w10:anchorlock/>
              </v:roundrect>
            </w:pict>
          </mc:Fallback>
        </mc:AlternateContent>
      </w:r>
    </w:p>
    <w:p w14:paraId="6A8A3D4C" w14:textId="5DD93F6C" w:rsidR="006F1E87" w:rsidRDefault="00E92AB2" w:rsidP="00E92AB2">
      <w:pPr>
        <w:pStyle w:val="Heading2"/>
        <w:rPr>
          <w:lang w:val="en-US"/>
        </w:rPr>
      </w:pPr>
      <w:r>
        <w:rPr>
          <w:lang w:val="en-US"/>
        </w:rPr>
        <w:t xml:space="preserve">Task 6: </w:t>
      </w:r>
      <w:r w:rsidR="001B7DA0">
        <w:rPr>
          <w:lang w:val="en-US"/>
        </w:rPr>
        <w:t>Texture and Color</w:t>
      </w:r>
    </w:p>
    <w:p w14:paraId="637DDFDD" w14:textId="4404470A" w:rsidR="005A66DE" w:rsidRDefault="005A66DE" w:rsidP="005A66DE">
      <w:r>
        <w:t>I have modelled the experiments for this task</w:t>
      </w:r>
      <w:r w:rsidR="00BA4F07">
        <w:t xml:space="preserve"> as a matrix. I have performed 8 queries. I have used intersection for </w:t>
      </w:r>
      <w:proofErr w:type="spellStart"/>
      <w:r w:rsidR="00BA4F07">
        <w:t>color</w:t>
      </w:r>
      <w:proofErr w:type="spellEnd"/>
      <w:r w:rsidR="00BA4F07">
        <w:t xml:space="preserve"> histograms and corelation for texture histograms</w:t>
      </w:r>
      <w:r w:rsidR="000C5E6C">
        <w:t>. Target image for all will be pic.0535.jpg</w:t>
      </w:r>
    </w:p>
    <w:p w14:paraId="19970487" w14:textId="6D4CFED4" w:rsidR="000C5E6C" w:rsidRDefault="000C5E6C" w:rsidP="005A66DE">
      <w:r>
        <w:rPr>
          <w:noProof/>
        </w:rPr>
        <w:drawing>
          <wp:inline distT="0" distB="0" distL="0" distR="0" wp14:anchorId="3DD8F557" wp14:editId="1AED626F">
            <wp:extent cx="2025000" cy="1620000"/>
            <wp:effectExtent l="0" t="0" r="0" b="5715"/>
            <wp:docPr id="523366172" name="Picture 38" descr="A group of people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66172" name="Picture 38" descr="A group of people sitting at a tabl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BA4F07" w14:paraId="694D2E11" w14:textId="77777777" w:rsidTr="00BA4F07">
        <w:tc>
          <w:tcPr>
            <w:tcW w:w="2254" w:type="dxa"/>
          </w:tcPr>
          <w:p w14:paraId="06A110AE" w14:textId="77777777" w:rsidR="00BA4F07" w:rsidRDefault="00BA4F07" w:rsidP="005A66DE"/>
        </w:tc>
        <w:tc>
          <w:tcPr>
            <w:tcW w:w="2254" w:type="dxa"/>
          </w:tcPr>
          <w:p w14:paraId="5CF2D828" w14:textId="77777777" w:rsidR="00BA4F07" w:rsidRPr="00BA4F07" w:rsidRDefault="00BA4F07" w:rsidP="005A66DE">
            <w:pPr>
              <w:rPr>
                <w:b/>
                <w:bCs/>
                <w:color w:val="000000" w:themeColor="text1"/>
              </w:rPr>
            </w:pPr>
            <w:r w:rsidRPr="00BA4F07">
              <w:rPr>
                <w:b/>
                <w:bCs/>
                <w:color w:val="000000" w:themeColor="text1"/>
              </w:rPr>
              <w:t xml:space="preserve">2D </w:t>
            </w:r>
            <w:proofErr w:type="spellStart"/>
            <w:r w:rsidRPr="00BA4F07">
              <w:rPr>
                <w:b/>
                <w:bCs/>
                <w:color w:val="000000" w:themeColor="text1"/>
              </w:rPr>
              <w:t>rg</w:t>
            </w:r>
            <w:proofErr w:type="spellEnd"/>
            <w:r w:rsidRPr="00BA4F07">
              <w:rPr>
                <w:b/>
                <w:bCs/>
                <w:color w:val="000000" w:themeColor="text1"/>
              </w:rPr>
              <w:t xml:space="preserve"> Histogram</w:t>
            </w:r>
          </w:p>
          <w:p w14:paraId="6C098560" w14:textId="50FB0A2A" w:rsidR="00BA4F07" w:rsidRDefault="00BA4F07" w:rsidP="005A66DE">
            <w:r>
              <w:t>16x16 bins</w:t>
            </w:r>
          </w:p>
        </w:tc>
        <w:tc>
          <w:tcPr>
            <w:tcW w:w="2254" w:type="dxa"/>
          </w:tcPr>
          <w:p w14:paraId="2CC8BBAF" w14:textId="77777777" w:rsidR="00BA4F07" w:rsidRDefault="00BA4F07" w:rsidP="005A66DE">
            <w:r w:rsidRPr="00BA4F07">
              <w:rPr>
                <w:color w:val="000000" w:themeColor="text1"/>
              </w:rPr>
              <w:t xml:space="preserve">3D RGB Hist </w:t>
            </w:r>
            <w:r>
              <w:t>(top and bottom separate)</w:t>
            </w:r>
          </w:p>
          <w:p w14:paraId="444EAD7C" w14:textId="2ECE4220" w:rsidR="00BA4F07" w:rsidRDefault="00BA4F07" w:rsidP="005A66DE">
            <w:r>
              <w:t>8x8x8 bins</w:t>
            </w:r>
          </w:p>
        </w:tc>
        <w:tc>
          <w:tcPr>
            <w:tcW w:w="2254" w:type="dxa"/>
          </w:tcPr>
          <w:p w14:paraId="19624065" w14:textId="77777777" w:rsidR="00BA4F07" w:rsidRDefault="00BA4F07" w:rsidP="005A66DE"/>
        </w:tc>
      </w:tr>
      <w:tr w:rsidR="00BA4F07" w14:paraId="29A86DF8" w14:textId="77777777" w:rsidTr="00BA4F07">
        <w:tc>
          <w:tcPr>
            <w:tcW w:w="2254" w:type="dxa"/>
          </w:tcPr>
          <w:p w14:paraId="4ED1E207" w14:textId="77777777" w:rsidR="00BA4F07" w:rsidRPr="00BA4F07" w:rsidRDefault="00BA4F07" w:rsidP="005A66DE">
            <w:pPr>
              <w:rPr>
                <w:b/>
                <w:bCs/>
              </w:rPr>
            </w:pPr>
            <w:r w:rsidRPr="00BA4F07">
              <w:rPr>
                <w:b/>
                <w:bCs/>
              </w:rPr>
              <w:t>1D Gradient Magnitude Hist</w:t>
            </w:r>
          </w:p>
          <w:p w14:paraId="50ED380A" w14:textId="447E8CDA" w:rsidR="00BA4F07" w:rsidRDefault="00BA4F07" w:rsidP="005A66DE">
            <w:r>
              <w:t>1x16</w:t>
            </w:r>
          </w:p>
        </w:tc>
        <w:tc>
          <w:tcPr>
            <w:tcW w:w="2254" w:type="dxa"/>
          </w:tcPr>
          <w:p w14:paraId="378BA6C2" w14:textId="0596502E" w:rsidR="00BA4F07" w:rsidRDefault="00A037A5" w:rsidP="005A66DE">
            <w:r>
              <w:t>Experiment 5</w:t>
            </w:r>
          </w:p>
        </w:tc>
        <w:tc>
          <w:tcPr>
            <w:tcW w:w="2254" w:type="dxa"/>
          </w:tcPr>
          <w:p w14:paraId="03893320" w14:textId="4EC74FE8" w:rsidR="00BA4F07" w:rsidRDefault="00A037A5" w:rsidP="005A66DE">
            <w:r>
              <w:t>Experiment 7</w:t>
            </w:r>
          </w:p>
        </w:tc>
        <w:tc>
          <w:tcPr>
            <w:tcW w:w="2254" w:type="dxa"/>
          </w:tcPr>
          <w:p w14:paraId="417B1383" w14:textId="193C388A" w:rsidR="00BA4F07" w:rsidRDefault="00A037A5" w:rsidP="005A66DE">
            <w:r>
              <w:t>Experiment 3</w:t>
            </w:r>
          </w:p>
        </w:tc>
      </w:tr>
      <w:tr w:rsidR="00BA4F07" w14:paraId="78D01C81" w14:textId="77777777" w:rsidTr="00BA4F07">
        <w:tc>
          <w:tcPr>
            <w:tcW w:w="2254" w:type="dxa"/>
          </w:tcPr>
          <w:p w14:paraId="660D3C6E" w14:textId="77777777" w:rsidR="00BA4F07" w:rsidRPr="00BA4F07" w:rsidRDefault="00BA4F07" w:rsidP="005A66DE">
            <w:pPr>
              <w:rPr>
                <w:b/>
                <w:bCs/>
              </w:rPr>
            </w:pPr>
            <w:r w:rsidRPr="00BA4F07">
              <w:rPr>
                <w:b/>
                <w:bCs/>
              </w:rPr>
              <w:t>2D Gradient Magnitude vs Gradient orientation Hist</w:t>
            </w:r>
          </w:p>
          <w:p w14:paraId="3D8F93B8" w14:textId="39AE1A63" w:rsidR="00BA4F07" w:rsidRDefault="00BA4F07" w:rsidP="005A66DE">
            <w:r>
              <w:t>9x16</w:t>
            </w:r>
          </w:p>
        </w:tc>
        <w:tc>
          <w:tcPr>
            <w:tcW w:w="2254" w:type="dxa"/>
          </w:tcPr>
          <w:p w14:paraId="4822BE67" w14:textId="21B2A058" w:rsidR="00BA4F07" w:rsidRDefault="00A037A5" w:rsidP="005A66DE">
            <w:r>
              <w:t>Experiment 6</w:t>
            </w:r>
          </w:p>
        </w:tc>
        <w:tc>
          <w:tcPr>
            <w:tcW w:w="2254" w:type="dxa"/>
          </w:tcPr>
          <w:p w14:paraId="77EF56F9" w14:textId="25C8F0CA" w:rsidR="00BA4F07" w:rsidRDefault="00A037A5" w:rsidP="005A66DE">
            <w:r>
              <w:t>Experiment 8</w:t>
            </w:r>
          </w:p>
        </w:tc>
        <w:tc>
          <w:tcPr>
            <w:tcW w:w="2254" w:type="dxa"/>
          </w:tcPr>
          <w:p w14:paraId="33E87B54" w14:textId="06EBDCA9" w:rsidR="00BA4F07" w:rsidRDefault="00A037A5" w:rsidP="005A66DE">
            <w:r>
              <w:t>Experiment 4</w:t>
            </w:r>
          </w:p>
        </w:tc>
      </w:tr>
      <w:tr w:rsidR="00BA4F07" w14:paraId="38BBE1CF" w14:textId="77777777" w:rsidTr="00BA4F07">
        <w:tc>
          <w:tcPr>
            <w:tcW w:w="2254" w:type="dxa"/>
          </w:tcPr>
          <w:p w14:paraId="62E27CA5" w14:textId="77777777" w:rsidR="00BA4F07" w:rsidRDefault="00BA4F07" w:rsidP="005A66DE"/>
        </w:tc>
        <w:tc>
          <w:tcPr>
            <w:tcW w:w="2254" w:type="dxa"/>
          </w:tcPr>
          <w:p w14:paraId="25D4A27B" w14:textId="3FF389C9" w:rsidR="00BA4F07" w:rsidRDefault="00BA4F07" w:rsidP="005A66DE">
            <w:r>
              <w:t>Experiment 1</w:t>
            </w:r>
          </w:p>
        </w:tc>
        <w:tc>
          <w:tcPr>
            <w:tcW w:w="2254" w:type="dxa"/>
          </w:tcPr>
          <w:p w14:paraId="696A08AC" w14:textId="3EF5DE61" w:rsidR="00BA4F07" w:rsidRDefault="00A037A5" w:rsidP="005A66DE">
            <w:r>
              <w:t>Experiment 2</w:t>
            </w:r>
          </w:p>
        </w:tc>
        <w:tc>
          <w:tcPr>
            <w:tcW w:w="2254" w:type="dxa"/>
          </w:tcPr>
          <w:p w14:paraId="23DB8CF9" w14:textId="77777777" w:rsidR="00BA4F07" w:rsidRDefault="00BA4F07" w:rsidP="005A66DE"/>
        </w:tc>
      </w:tr>
    </w:tbl>
    <w:p w14:paraId="0B090F8E" w14:textId="5ADE4F88" w:rsidR="00343460" w:rsidRDefault="00343460" w:rsidP="00343460">
      <w:r>
        <w:t xml:space="preserve">Implements combined texture and </w:t>
      </w:r>
      <w:proofErr w:type="spellStart"/>
      <w:r>
        <w:t>color</w:t>
      </w:r>
      <w:proofErr w:type="spellEnd"/>
      <w:r>
        <w:t xml:space="preserve"> analysis using multiple feature extraction methods. </w:t>
      </w:r>
      <w:proofErr w:type="spellStart"/>
      <w:r>
        <w:rPr>
          <w:rStyle w:val="Strong"/>
        </w:rPr>
        <w:t>Color</w:t>
      </w:r>
      <w:proofErr w:type="spellEnd"/>
      <w:r>
        <w:rPr>
          <w:rStyle w:val="Strong"/>
        </w:rPr>
        <w:t xml:space="preserve"> features</w:t>
      </w:r>
      <w:r>
        <w:t xml:space="preserve"> include whole-image RG chromaticity histograms and spatially-split RGB histograms. </w:t>
      </w:r>
      <w:r>
        <w:rPr>
          <w:rStyle w:val="Strong"/>
        </w:rPr>
        <w:t>Texture features</w:t>
      </w:r>
      <w:r>
        <w:t xml:space="preserve"> use two gradient-based approaches: (1) 1D histogram of Sobel gradient magnitudes capturing edge strength distribution, and (2) 2D joint histogram of magnitude versus orientation (9 angle bins, 0-180°) capturing both edge strength and directional patterns. Distance metrics are matched to feature types: histogram intersection for </w:t>
      </w:r>
      <w:proofErr w:type="spellStart"/>
      <w:r>
        <w:t>color</w:t>
      </w:r>
      <w:proofErr w:type="spellEnd"/>
      <w:r>
        <w:t xml:space="preserve"> distributions and correlation for texture pattern matching. Eight experiments test different feature combinations with equal weighting to evaluate the contribution of spatial information and texture complexity to retrieval performance.</w:t>
      </w:r>
    </w:p>
    <w:p w14:paraId="7F188AB8" w14:textId="74C0299B" w:rsidR="00BA4F07" w:rsidRDefault="00BA4F07" w:rsidP="00BA4F07">
      <w:pPr>
        <w:pStyle w:val="Heading3"/>
      </w:pPr>
      <w:r>
        <w:lastRenderedPageBreak/>
        <w:t>Experiment 1</w:t>
      </w:r>
    </w:p>
    <w:p w14:paraId="035F9C95" w14:textId="716304AF" w:rsidR="000C5E6C" w:rsidRPr="000C5E6C" w:rsidRDefault="000C5E6C" w:rsidP="000C5E6C">
      <w:r>
        <w:t>The images have been placed from left to right. The first image being most similar or at number 2 followed by the next images in the terminal output provided below.</w:t>
      </w:r>
    </w:p>
    <w:p w14:paraId="1935EFFF" w14:textId="554B094A" w:rsidR="00BA4F07" w:rsidRDefault="00BA4F07" w:rsidP="00BA4F07">
      <w:r>
        <w:rPr>
          <w:noProof/>
          <w:lang w:val="en-US"/>
        </w:rPr>
        <mc:AlternateContent>
          <mc:Choice Requires="wps">
            <w:drawing>
              <wp:inline distT="0" distB="0" distL="0" distR="0" wp14:anchorId="3AB041F0" wp14:editId="380FEF77">
                <wp:extent cx="5731510" cy="719667"/>
                <wp:effectExtent l="0" t="0" r="8890" b="17145"/>
                <wp:docPr id="1048441739" name="Rounded Rectangle 5"/>
                <wp:cNvGraphicFramePr/>
                <a:graphic xmlns:a="http://schemas.openxmlformats.org/drawingml/2006/main">
                  <a:graphicData uri="http://schemas.microsoft.com/office/word/2010/wordprocessingShape">
                    <wps:wsp>
                      <wps:cNvSpPr/>
                      <wps:spPr>
                        <a:xfrm>
                          <a:off x="0" y="0"/>
                          <a:ext cx="5731510" cy="719667"/>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018A4D"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1. "/Users/ajeyk/neu/cvpr/proj_2/image_database/olympus/pic.0535.jpg" ---</w:t>
                            </w:r>
                            <w:r w:rsidRPr="00BA4F07">
                              <w:rPr>
                                <w:rFonts w:ascii="Menlo" w:hAnsi="Menlo" w:cs="Menlo"/>
                                <w:color w:val="000000"/>
                                <w:kern w:val="0"/>
                                <w:sz w:val="14"/>
                                <w:szCs w:val="14"/>
                                <w:lang w:val="en-GB"/>
                              </w:rPr>
                              <w:tab/>
                              <w:t>--- 1.67840426e-07</w:t>
                            </w:r>
                          </w:p>
                          <w:p w14:paraId="1C23AAD4"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2. "/Users/ajeyk/neu/cvpr/proj_2/image_database/olympus/pic.0733.jpg" ---</w:t>
                            </w:r>
                            <w:r w:rsidRPr="00BA4F07">
                              <w:rPr>
                                <w:rFonts w:ascii="Menlo" w:hAnsi="Menlo" w:cs="Menlo"/>
                                <w:color w:val="000000"/>
                                <w:kern w:val="0"/>
                                <w:sz w:val="14"/>
                                <w:szCs w:val="14"/>
                                <w:lang w:val="en-GB"/>
                              </w:rPr>
                              <w:tab/>
                              <w:t>--- 0.1215301343</w:t>
                            </w:r>
                          </w:p>
                          <w:p w14:paraId="1F5D4E6D"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3. "/Users/ajeyk/neu/cvpr/proj_2/image_database/olympus/pic.0731.jpg" ---</w:t>
                            </w:r>
                            <w:r w:rsidRPr="00BA4F07">
                              <w:rPr>
                                <w:rFonts w:ascii="Menlo" w:hAnsi="Menlo" w:cs="Menlo"/>
                                <w:color w:val="000000"/>
                                <w:kern w:val="0"/>
                                <w:sz w:val="14"/>
                                <w:szCs w:val="14"/>
                                <w:lang w:val="en-GB"/>
                              </w:rPr>
                              <w:tab/>
                              <w:t>--- 0.1344268605</w:t>
                            </w:r>
                          </w:p>
                          <w:p w14:paraId="5996630B"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4. "/Users/ajeyk/neu/cvpr/proj_2/image_database/olympus/pic.0340.jpg" ---</w:t>
                            </w:r>
                            <w:r w:rsidRPr="00BA4F07">
                              <w:rPr>
                                <w:rFonts w:ascii="Menlo" w:hAnsi="Menlo" w:cs="Menlo"/>
                                <w:color w:val="000000"/>
                                <w:kern w:val="0"/>
                                <w:sz w:val="14"/>
                                <w:szCs w:val="14"/>
                                <w:lang w:val="en-GB"/>
                              </w:rPr>
                              <w:tab/>
                              <w:t>--- 0.1374633415</w:t>
                            </w:r>
                          </w:p>
                          <w:p w14:paraId="461CADF9" w14:textId="796286B7" w:rsidR="00BA4F07" w:rsidRPr="00BA4F07" w:rsidRDefault="00BA4F07" w:rsidP="00BA4F07">
                            <w:pPr>
                              <w:rPr>
                                <w:sz w:val="14"/>
                                <w:szCs w:val="14"/>
                              </w:rPr>
                            </w:pPr>
                            <w:r w:rsidRPr="00BA4F07">
                              <w:rPr>
                                <w:rFonts w:ascii="Menlo" w:hAnsi="Menlo" w:cs="Menlo"/>
                                <w:color w:val="000000"/>
                                <w:kern w:val="0"/>
                                <w:sz w:val="14"/>
                                <w:szCs w:val="14"/>
                                <w:lang w:val="en-GB"/>
                              </w:rPr>
                              <w:t>5. "/Users/ajeyk/neu/cvpr/proj_2/image_database/olympus/pic.0003.jpg" ---</w:t>
                            </w:r>
                            <w:r w:rsidRPr="00BA4F07">
                              <w:rPr>
                                <w:rFonts w:ascii="Menlo" w:hAnsi="Menlo" w:cs="Menlo"/>
                                <w:color w:val="000000"/>
                                <w:kern w:val="0"/>
                                <w:sz w:val="14"/>
                                <w:szCs w:val="14"/>
                                <w:lang w:val="en-GB"/>
                              </w:rPr>
                              <w:tab/>
                              <w:t>--- 0.1387756097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AB041F0" id="_x0000_s1030" style="width:451.3pt;height:56.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" fillcolor="#d8d8d8 [2732]" strokecolor="#030e13 [484]" strokeweight="1pt">
                <v:stroke joinstyle="miter"/>
                <v:textbox>
                  <w:txbxContent>
                    <w:p w14:paraId="7E018A4D"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1. "/Users/ajeyk/neu/cvpr/proj_2/image_database/olympus/pic.0535.jpg" ---</w:t>
                      </w:r>
                      <w:r w:rsidRPr="00BA4F07">
                        <w:rPr>
                          <w:rFonts w:ascii="Menlo" w:hAnsi="Menlo" w:cs="Menlo"/>
                          <w:color w:val="000000"/>
                          <w:kern w:val="0"/>
                          <w:sz w:val="14"/>
                          <w:szCs w:val="14"/>
                          <w:lang w:val="en-GB"/>
                        </w:rPr>
                        <w:tab/>
                        <w:t>--- 1.67840426e-07</w:t>
                      </w:r>
                    </w:p>
                    <w:p w14:paraId="1C23AAD4"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2. "/Users/ajeyk/neu/cvpr/proj_2/image_database/olympus/pic.0733.jpg" ---</w:t>
                      </w:r>
                      <w:r w:rsidRPr="00BA4F07">
                        <w:rPr>
                          <w:rFonts w:ascii="Menlo" w:hAnsi="Menlo" w:cs="Menlo"/>
                          <w:color w:val="000000"/>
                          <w:kern w:val="0"/>
                          <w:sz w:val="14"/>
                          <w:szCs w:val="14"/>
                          <w:lang w:val="en-GB"/>
                        </w:rPr>
                        <w:tab/>
                        <w:t>--- 0.1215301343</w:t>
                      </w:r>
                    </w:p>
                    <w:p w14:paraId="1F5D4E6D"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3. "/Users/ajeyk/neu/cvpr/proj_2/image_database/olympus/pic.0731.jpg" ---</w:t>
                      </w:r>
                      <w:r w:rsidRPr="00BA4F07">
                        <w:rPr>
                          <w:rFonts w:ascii="Menlo" w:hAnsi="Menlo" w:cs="Menlo"/>
                          <w:color w:val="000000"/>
                          <w:kern w:val="0"/>
                          <w:sz w:val="14"/>
                          <w:szCs w:val="14"/>
                          <w:lang w:val="en-GB"/>
                        </w:rPr>
                        <w:tab/>
                        <w:t>--- 0.1344268605</w:t>
                      </w:r>
                    </w:p>
                    <w:p w14:paraId="5996630B"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4. "/Users/ajeyk/neu/cvpr/proj_2/image_database/olympus/pic.0340.jpg" ---</w:t>
                      </w:r>
                      <w:r w:rsidRPr="00BA4F07">
                        <w:rPr>
                          <w:rFonts w:ascii="Menlo" w:hAnsi="Menlo" w:cs="Menlo"/>
                          <w:color w:val="000000"/>
                          <w:kern w:val="0"/>
                          <w:sz w:val="14"/>
                          <w:szCs w:val="14"/>
                          <w:lang w:val="en-GB"/>
                        </w:rPr>
                        <w:tab/>
                        <w:t>--- 0.1374633415</w:t>
                      </w:r>
                    </w:p>
                    <w:p w14:paraId="461CADF9" w14:textId="796286B7" w:rsidR="00BA4F07" w:rsidRPr="00BA4F07" w:rsidRDefault="00BA4F07" w:rsidP="00BA4F07">
                      <w:pPr>
                        <w:rPr>
                          <w:sz w:val="14"/>
                          <w:szCs w:val="14"/>
                        </w:rPr>
                      </w:pPr>
                      <w:r w:rsidRPr="00BA4F07">
                        <w:rPr>
                          <w:rFonts w:ascii="Menlo" w:hAnsi="Menlo" w:cs="Menlo"/>
                          <w:color w:val="000000"/>
                          <w:kern w:val="0"/>
                          <w:sz w:val="14"/>
                          <w:szCs w:val="14"/>
                          <w:lang w:val="en-GB"/>
                        </w:rPr>
                        <w:t>5. "/Users/ajeyk/neu/cvpr/proj_2/image_database/olympus/pic.0003.jpg" ---</w:t>
                      </w:r>
                      <w:r w:rsidRPr="00BA4F07">
                        <w:rPr>
                          <w:rFonts w:ascii="Menlo" w:hAnsi="Menlo" w:cs="Menlo"/>
                          <w:color w:val="000000"/>
                          <w:kern w:val="0"/>
                          <w:sz w:val="14"/>
                          <w:szCs w:val="14"/>
                          <w:lang w:val="en-GB"/>
                        </w:rPr>
                        <w:tab/>
                        <w:t>--- 0.1387756097</w:t>
                      </w:r>
                    </w:p>
                  </w:txbxContent>
                </v:textbox>
                <w10:anchorlock/>
              </v:roundrect>
            </w:pict>
          </mc:Fallback>
        </mc:AlternateContent>
      </w:r>
    </w:p>
    <w:p w14:paraId="2168C2EB" w14:textId="68DF2562" w:rsidR="00343460" w:rsidRDefault="00A037A5" w:rsidP="00BA4F07">
      <w:r>
        <w:rPr>
          <w:noProof/>
        </w:rPr>
        <w:drawing>
          <wp:inline distT="0" distB="0" distL="0" distR="0" wp14:anchorId="1A045599" wp14:editId="1D005173">
            <wp:extent cx="1575000" cy="1260000"/>
            <wp:effectExtent l="0" t="0" r="0" b="0"/>
            <wp:docPr id="1073118887" name="Picture 35" descr="A construction vehicle with a large bu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8887" name="Picture 35" descr="A construction vehicle with a large bucket&#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05181E8F" wp14:editId="11FFCA4B">
            <wp:extent cx="1575000" cy="1260000"/>
            <wp:effectExtent l="0" t="0" r="0" b="0"/>
            <wp:docPr id="673725776" name="Picture 36" descr="A yellow construction vehicle on grav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25776" name="Picture 36" descr="A yellow construction vehicle on gravel&#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3AAE2483" wp14:editId="5138FAF1">
            <wp:extent cx="1575000" cy="1260000"/>
            <wp:effectExtent l="0" t="0" r="0" b="0"/>
            <wp:docPr id="811526039" name="Picture 37" descr="A person sitting o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26039" name="Picture 37" descr="A person sitting on a chai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1D021441" w14:textId="1F8ED0C3" w:rsidR="00BA4F07" w:rsidRDefault="00BA4F07" w:rsidP="00BA4F07">
      <w:pPr>
        <w:pStyle w:val="Heading3"/>
      </w:pPr>
      <w:r>
        <w:t>Experiment 2</w:t>
      </w:r>
    </w:p>
    <w:p w14:paraId="776BE676" w14:textId="0BB6A59A" w:rsidR="00BA4F07" w:rsidRDefault="00BA4F07" w:rsidP="00BA4F07">
      <w:r>
        <w:rPr>
          <w:noProof/>
          <w:lang w:val="en-US"/>
        </w:rPr>
        <mc:AlternateContent>
          <mc:Choice Requires="wps">
            <w:drawing>
              <wp:inline distT="0" distB="0" distL="0" distR="0" wp14:anchorId="78FBB259" wp14:editId="7ECB6EA5">
                <wp:extent cx="5731510" cy="762000"/>
                <wp:effectExtent l="0" t="0" r="8890" b="12700"/>
                <wp:docPr id="1013066455"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26DCD1"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1. "/Users/ajeyk/neu/cvpr/proj_2/image_database/olympus/pic.0535.jpg" ---</w:t>
                            </w:r>
                            <w:r w:rsidRPr="00BA4F07">
                              <w:rPr>
                                <w:rFonts w:ascii="Menlo" w:hAnsi="Menlo" w:cs="Menlo"/>
                                <w:color w:val="000000"/>
                                <w:kern w:val="0"/>
                                <w:sz w:val="14"/>
                                <w:szCs w:val="14"/>
                                <w:lang w:val="en-GB"/>
                              </w:rPr>
                              <w:tab/>
                              <w:t>--- 1.456774044e-07</w:t>
                            </w:r>
                          </w:p>
                          <w:p w14:paraId="11F224CE"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2. "/Users/ajeyk/neu/cvpr/proj_2/image_database/olympus/pic.0285.jpg" ---</w:t>
                            </w:r>
                            <w:r w:rsidRPr="00BA4F07">
                              <w:rPr>
                                <w:rFonts w:ascii="Menlo" w:hAnsi="Menlo" w:cs="Menlo"/>
                                <w:color w:val="000000"/>
                                <w:kern w:val="0"/>
                                <w:sz w:val="14"/>
                                <w:szCs w:val="14"/>
                                <w:lang w:val="en-GB"/>
                              </w:rPr>
                              <w:tab/>
                              <w:t>--- 0.277175893</w:t>
                            </w:r>
                          </w:p>
                          <w:p w14:paraId="117AB573"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3. "/Users/ajeyk/neu/cvpr/proj_2/image_database/olympus/pic.0628.jpg" ---</w:t>
                            </w:r>
                            <w:r w:rsidRPr="00BA4F07">
                              <w:rPr>
                                <w:rFonts w:ascii="Menlo" w:hAnsi="Menlo" w:cs="Menlo"/>
                                <w:color w:val="000000"/>
                                <w:kern w:val="0"/>
                                <w:sz w:val="14"/>
                                <w:szCs w:val="14"/>
                                <w:lang w:val="en-GB"/>
                              </w:rPr>
                              <w:tab/>
                              <w:t>--- 0.3267700204</w:t>
                            </w:r>
                          </w:p>
                          <w:p w14:paraId="2B8FC29D"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4. "/Users/ajeyk/neu/cvpr/proj_2/image_database/olympus/pic.0952.jpg" ---</w:t>
                            </w:r>
                            <w:r w:rsidRPr="00BA4F07">
                              <w:rPr>
                                <w:rFonts w:ascii="Menlo" w:hAnsi="Menlo" w:cs="Menlo"/>
                                <w:color w:val="000000"/>
                                <w:kern w:val="0"/>
                                <w:sz w:val="14"/>
                                <w:szCs w:val="14"/>
                                <w:lang w:val="en-GB"/>
                              </w:rPr>
                              <w:tab/>
                              <w:t>--- 0.329403719</w:t>
                            </w:r>
                          </w:p>
                          <w:p w14:paraId="45391F9E" w14:textId="4529BF9A" w:rsidR="00BA4F07" w:rsidRPr="00BA4F07" w:rsidRDefault="00BA4F07" w:rsidP="00BA4F07">
                            <w:pPr>
                              <w:rPr>
                                <w:sz w:val="14"/>
                                <w:szCs w:val="14"/>
                              </w:rPr>
                            </w:pPr>
                            <w:r w:rsidRPr="00BA4F07">
                              <w:rPr>
                                <w:rFonts w:ascii="Menlo" w:hAnsi="Menlo" w:cs="Menlo"/>
                                <w:color w:val="000000"/>
                                <w:kern w:val="0"/>
                                <w:sz w:val="14"/>
                                <w:szCs w:val="14"/>
                                <w:lang w:val="en-GB"/>
                              </w:rPr>
                              <w:t>5. "/Users/ajeyk/neu/cvpr/proj_2/image_database/olympus/pic.0698.jpg" ---</w:t>
                            </w:r>
                            <w:r w:rsidRPr="00BA4F07">
                              <w:rPr>
                                <w:rFonts w:ascii="Menlo" w:hAnsi="Menlo" w:cs="Menlo"/>
                                <w:color w:val="000000"/>
                                <w:kern w:val="0"/>
                                <w:sz w:val="14"/>
                                <w:szCs w:val="14"/>
                                <w:lang w:val="en-GB"/>
                              </w:rPr>
                              <w:tab/>
                              <w:t>--- 0.3315002447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8FBB259" id="_x0000_s1031"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Bf&#13;&#10;eKZ6iAIAAIE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7426DCD1"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1. "/Users/ajeyk/neu/cvpr/proj_2/image_database/olympus/pic.0535.jpg" ---</w:t>
                      </w:r>
                      <w:r w:rsidRPr="00BA4F07">
                        <w:rPr>
                          <w:rFonts w:ascii="Menlo" w:hAnsi="Menlo" w:cs="Menlo"/>
                          <w:color w:val="000000"/>
                          <w:kern w:val="0"/>
                          <w:sz w:val="14"/>
                          <w:szCs w:val="14"/>
                          <w:lang w:val="en-GB"/>
                        </w:rPr>
                        <w:tab/>
                        <w:t>--- 1.456774044e-07</w:t>
                      </w:r>
                    </w:p>
                    <w:p w14:paraId="11F224CE"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2. "/Users/ajeyk/neu/cvpr/proj_2/image_database/olympus/pic.0285.jpg" ---</w:t>
                      </w:r>
                      <w:r w:rsidRPr="00BA4F07">
                        <w:rPr>
                          <w:rFonts w:ascii="Menlo" w:hAnsi="Menlo" w:cs="Menlo"/>
                          <w:color w:val="000000"/>
                          <w:kern w:val="0"/>
                          <w:sz w:val="14"/>
                          <w:szCs w:val="14"/>
                          <w:lang w:val="en-GB"/>
                        </w:rPr>
                        <w:tab/>
                        <w:t>--- 0.277175893</w:t>
                      </w:r>
                    </w:p>
                    <w:p w14:paraId="117AB573"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3. "/Users/ajeyk/neu/cvpr/proj_2/image_database/olympus/pic.0628.jpg" ---</w:t>
                      </w:r>
                      <w:r w:rsidRPr="00BA4F07">
                        <w:rPr>
                          <w:rFonts w:ascii="Menlo" w:hAnsi="Menlo" w:cs="Menlo"/>
                          <w:color w:val="000000"/>
                          <w:kern w:val="0"/>
                          <w:sz w:val="14"/>
                          <w:szCs w:val="14"/>
                          <w:lang w:val="en-GB"/>
                        </w:rPr>
                        <w:tab/>
                        <w:t>--- 0.3267700204</w:t>
                      </w:r>
                    </w:p>
                    <w:p w14:paraId="2B8FC29D" w14:textId="77777777" w:rsidR="00BA4F07" w:rsidRPr="00BA4F07" w:rsidRDefault="00BA4F07" w:rsidP="00BA4F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BA4F07">
                        <w:rPr>
                          <w:rFonts w:ascii="Menlo" w:hAnsi="Menlo" w:cs="Menlo"/>
                          <w:color w:val="000000"/>
                          <w:kern w:val="0"/>
                          <w:sz w:val="14"/>
                          <w:szCs w:val="14"/>
                          <w:lang w:val="en-GB"/>
                        </w:rPr>
                        <w:t>4. "/Users/ajeyk/neu/cvpr/proj_2/image_database/olympus/pic.0952.jpg" ---</w:t>
                      </w:r>
                      <w:r w:rsidRPr="00BA4F07">
                        <w:rPr>
                          <w:rFonts w:ascii="Menlo" w:hAnsi="Menlo" w:cs="Menlo"/>
                          <w:color w:val="000000"/>
                          <w:kern w:val="0"/>
                          <w:sz w:val="14"/>
                          <w:szCs w:val="14"/>
                          <w:lang w:val="en-GB"/>
                        </w:rPr>
                        <w:tab/>
                        <w:t>--- 0.329403719</w:t>
                      </w:r>
                    </w:p>
                    <w:p w14:paraId="45391F9E" w14:textId="4529BF9A" w:rsidR="00BA4F07" w:rsidRPr="00BA4F07" w:rsidRDefault="00BA4F07" w:rsidP="00BA4F07">
                      <w:pPr>
                        <w:rPr>
                          <w:sz w:val="14"/>
                          <w:szCs w:val="14"/>
                        </w:rPr>
                      </w:pPr>
                      <w:r w:rsidRPr="00BA4F07">
                        <w:rPr>
                          <w:rFonts w:ascii="Menlo" w:hAnsi="Menlo" w:cs="Menlo"/>
                          <w:color w:val="000000"/>
                          <w:kern w:val="0"/>
                          <w:sz w:val="14"/>
                          <w:szCs w:val="14"/>
                          <w:lang w:val="en-GB"/>
                        </w:rPr>
                        <w:t>5. "/Users/ajeyk/neu/cvpr/proj_2/image_database/olympus/pic.0698.jpg" ---</w:t>
                      </w:r>
                      <w:r w:rsidRPr="00BA4F07">
                        <w:rPr>
                          <w:rFonts w:ascii="Menlo" w:hAnsi="Menlo" w:cs="Menlo"/>
                          <w:color w:val="000000"/>
                          <w:kern w:val="0"/>
                          <w:sz w:val="14"/>
                          <w:szCs w:val="14"/>
                          <w:lang w:val="en-GB"/>
                        </w:rPr>
                        <w:tab/>
                        <w:t>--- 0.3315002447</w:t>
                      </w:r>
                    </w:p>
                  </w:txbxContent>
                </v:textbox>
                <w10:anchorlock/>
              </v:roundrect>
            </w:pict>
          </mc:Fallback>
        </mc:AlternateContent>
      </w:r>
    </w:p>
    <w:p w14:paraId="2E676F61" w14:textId="05E30FE1" w:rsidR="000C5E6C" w:rsidRDefault="000C5E6C" w:rsidP="00BA4F07">
      <w:r>
        <w:rPr>
          <w:noProof/>
        </w:rPr>
        <w:drawing>
          <wp:inline distT="0" distB="0" distL="0" distR="0" wp14:anchorId="4CF3273C" wp14:editId="5ADE3D95">
            <wp:extent cx="1575000" cy="1260000"/>
            <wp:effectExtent l="0" t="0" r="0" b="0"/>
            <wp:docPr id="405936651" name="Picture 39" descr="A long hallway with glass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36651" name="Picture 39" descr="A long hallway with glass window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2B0E2CBF" wp14:editId="176A0F6B">
            <wp:extent cx="1575000" cy="1260000"/>
            <wp:effectExtent l="0" t="0" r="0" b="0"/>
            <wp:docPr id="1095275262" name="Picture 40" descr="A room with snowflakes and ballo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75262" name="Picture 40" descr="A room with snowflakes and balloon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72E4ED92" wp14:editId="4DA393CD">
            <wp:extent cx="1575000" cy="1260000"/>
            <wp:effectExtent l="0" t="0" r="0" b="0"/>
            <wp:docPr id="744728686" name="Picture 41" descr="A stairs in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28686" name="Picture 41" descr="A stairs in a park&#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606697CB" w14:textId="21765CBF" w:rsidR="00BA4F07" w:rsidRDefault="00BA4F07" w:rsidP="00BA4F07">
      <w:pPr>
        <w:pStyle w:val="Heading3"/>
      </w:pPr>
      <w:r>
        <w:t>Experiment 3</w:t>
      </w:r>
    </w:p>
    <w:p w14:paraId="4AE40EAE" w14:textId="11ED73CC" w:rsidR="00BA4F07" w:rsidRDefault="00BA4F07" w:rsidP="00BA4F07">
      <w:r>
        <w:rPr>
          <w:noProof/>
          <w:lang w:val="en-US"/>
        </w:rPr>
        <mc:AlternateContent>
          <mc:Choice Requires="wps">
            <w:drawing>
              <wp:inline distT="0" distB="0" distL="0" distR="0" wp14:anchorId="5D800E9B" wp14:editId="21D78E57">
                <wp:extent cx="5731510" cy="762000"/>
                <wp:effectExtent l="0" t="0" r="8890" b="12700"/>
                <wp:docPr id="569911107"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90EDD8"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--- 4.440892099e-16</w:t>
                            </w:r>
                          </w:p>
                          <w:p w14:paraId="7D014C95"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"/Users/ajeyk/neu/cvpr/proj_2/image_database/olympus/pic.0106.jpg" ---</w:t>
                            </w:r>
                            <w:r w:rsidRPr="00A037A5">
                              <w:rPr>
                                <w:rFonts w:ascii="Menlo" w:hAnsi="Menlo" w:cs="Menlo"/>
                                <w:color w:val="000000"/>
                                <w:kern w:val="0"/>
                                <w:sz w:val="14"/>
                                <w:szCs w:val="14"/>
                                <w:lang w:val="en-GB"/>
                              </w:rPr>
                              <w:tab/>
                              <w:t>--- 6.764356036e-05</w:t>
                            </w:r>
                          </w:p>
                          <w:p w14:paraId="35E3FD85"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"/Users/ajeyk/neu/cvpr/proj_2/image_database/olympus/pic.0262.jpg" ---</w:t>
                            </w:r>
                            <w:r w:rsidRPr="00A037A5">
                              <w:rPr>
                                <w:rFonts w:ascii="Menlo" w:hAnsi="Menlo" w:cs="Menlo"/>
                                <w:color w:val="000000"/>
                                <w:kern w:val="0"/>
                                <w:sz w:val="14"/>
                                <w:szCs w:val="14"/>
                                <w:lang w:val="en-GB"/>
                              </w:rPr>
                              <w:tab/>
                              <w:t>--- 7.841387451e-05</w:t>
                            </w:r>
                          </w:p>
                          <w:p w14:paraId="0681A7DE"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"/Users/ajeyk/neu/cvpr/proj_2/image_database/olympus/pic.0708.jpg" ---</w:t>
                            </w:r>
                            <w:r w:rsidRPr="00A037A5">
                              <w:rPr>
                                <w:rFonts w:ascii="Menlo" w:hAnsi="Menlo" w:cs="Menlo"/>
                                <w:color w:val="000000"/>
                                <w:kern w:val="0"/>
                                <w:sz w:val="14"/>
                                <w:szCs w:val="14"/>
                                <w:lang w:val="en-GB"/>
                              </w:rPr>
                              <w:tab/>
                              <w:t>--- 0.000108449299</w:t>
                            </w:r>
                          </w:p>
                          <w:p w14:paraId="544A5B22" w14:textId="3711AD3E" w:rsidR="00BA4F07"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"/Users/ajeyk/neu/cvpr/proj_2/image_database/olympus/pic.0755.jpg" ---</w:t>
                            </w:r>
                            <w:r w:rsidRPr="00A037A5">
                              <w:rPr>
                                <w:rFonts w:ascii="Menlo" w:hAnsi="Menlo" w:cs="Menlo"/>
                                <w:color w:val="000000"/>
                                <w:kern w:val="0"/>
                                <w:sz w:val="14"/>
                                <w:szCs w:val="14"/>
                                <w:lang w:val="en-GB"/>
                              </w:rPr>
                              <w:tab/>
                              <w:t>--- 0.0001279817288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D800E9B" id="_x0000_s1032"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Bk&#13;&#10;2Y83iAIAAIE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3290EDD8"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--- 4.440892099e-16</w:t>
                      </w:r>
                    </w:p>
                    <w:p w14:paraId="7D014C95"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"/Users/ajeyk/neu/cvpr/proj_2/image_database/olympus/pic.0106.jpg" ---</w:t>
                      </w:r>
                      <w:r w:rsidRPr="00A037A5">
                        <w:rPr>
                          <w:rFonts w:ascii="Menlo" w:hAnsi="Menlo" w:cs="Menlo"/>
                          <w:color w:val="000000"/>
                          <w:kern w:val="0"/>
                          <w:sz w:val="14"/>
                          <w:szCs w:val="14"/>
                          <w:lang w:val="en-GB"/>
                        </w:rPr>
                        <w:tab/>
                        <w:t>--- 6.764356036e-05</w:t>
                      </w:r>
                    </w:p>
                    <w:p w14:paraId="35E3FD85"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"/Users/ajeyk/neu/cvpr/proj_2/image_database/olympus/pic.0262.jpg" ---</w:t>
                      </w:r>
                      <w:r w:rsidRPr="00A037A5">
                        <w:rPr>
                          <w:rFonts w:ascii="Menlo" w:hAnsi="Menlo" w:cs="Menlo"/>
                          <w:color w:val="000000"/>
                          <w:kern w:val="0"/>
                          <w:sz w:val="14"/>
                          <w:szCs w:val="14"/>
                          <w:lang w:val="en-GB"/>
                        </w:rPr>
                        <w:tab/>
                        <w:t>--- 7.841387451e-05</w:t>
                      </w:r>
                    </w:p>
                    <w:p w14:paraId="0681A7DE"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"/Users/ajeyk/neu/cvpr/proj_2/image_database/olympus/pic.0708.jpg" ---</w:t>
                      </w:r>
                      <w:r w:rsidRPr="00A037A5">
                        <w:rPr>
                          <w:rFonts w:ascii="Menlo" w:hAnsi="Menlo" w:cs="Menlo"/>
                          <w:color w:val="000000"/>
                          <w:kern w:val="0"/>
                          <w:sz w:val="14"/>
                          <w:szCs w:val="14"/>
                          <w:lang w:val="en-GB"/>
                        </w:rPr>
                        <w:tab/>
                        <w:t>--- 0.000108449299</w:t>
                      </w:r>
                    </w:p>
                    <w:p w14:paraId="544A5B22" w14:textId="3711AD3E" w:rsidR="00BA4F07"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"/Users/ajeyk/neu/cvpr/proj_2/image_database/olympus/pic.0755.jpg" ---</w:t>
                      </w:r>
                      <w:r w:rsidRPr="00A037A5">
                        <w:rPr>
                          <w:rFonts w:ascii="Menlo" w:hAnsi="Menlo" w:cs="Menlo"/>
                          <w:color w:val="000000"/>
                          <w:kern w:val="0"/>
                          <w:sz w:val="14"/>
                          <w:szCs w:val="14"/>
                          <w:lang w:val="en-GB"/>
                        </w:rPr>
                        <w:tab/>
                        <w:t>--- 0.0001279817288</w:t>
                      </w:r>
                    </w:p>
                  </w:txbxContent>
                </v:textbox>
                <w10:anchorlock/>
              </v:roundrect>
            </w:pict>
          </mc:Fallback>
        </mc:AlternateContent>
      </w:r>
    </w:p>
    <w:p w14:paraId="3586623D" w14:textId="00ECB27D" w:rsidR="000C5E6C" w:rsidRDefault="000C5E6C" w:rsidP="00BA4F07">
      <w:r>
        <w:rPr>
          <w:noProof/>
        </w:rPr>
        <w:drawing>
          <wp:inline distT="0" distB="0" distL="0" distR="0" wp14:anchorId="10EA2F52" wp14:editId="3A2F8F91">
            <wp:extent cx="1575000" cy="1260000"/>
            <wp:effectExtent l="0" t="0" r="0" b="0"/>
            <wp:docPr id="2039778907" name="Picture 42" descr="A green dumpster on the side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78907" name="Picture 42" descr="A green dumpster on the side of a road&#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5E0B2A3A" wp14:editId="494D6BDB">
            <wp:extent cx="1575000" cy="1260000"/>
            <wp:effectExtent l="0" t="0" r="0" b="0"/>
            <wp:docPr id="7792241" name="Picture 43" descr="A building with grass and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241" name="Picture 43" descr="A building with grass and trees&#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1388046F" wp14:editId="1686B7FF">
            <wp:extent cx="1575000" cy="1260000"/>
            <wp:effectExtent l="0" t="0" r="0" b="0"/>
            <wp:docPr id="58925353" name="Picture 44" descr="A golf cart parked in fro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5353" name="Picture 44" descr="A golf cart parked in front of a building&#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6ED99049" w14:textId="05C1D041" w:rsidR="00A037A5" w:rsidRDefault="00A037A5" w:rsidP="00A037A5">
      <w:pPr>
        <w:pStyle w:val="Heading3"/>
      </w:pPr>
      <w:r>
        <w:lastRenderedPageBreak/>
        <w:t xml:space="preserve">Experiment </w:t>
      </w:r>
      <w:r>
        <w:t>4</w:t>
      </w:r>
    </w:p>
    <w:p w14:paraId="2B8139AE" w14:textId="77777777" w:rsidR="00A037A5" w:rsidRDefault="00A037A5" w:rsidP="00A037A5">
      <w:r>
        <w:rPr>
          <w:noProof/>
          <w:lang w:val="en-US"/>
        </w:rPr>
        <mc:AlternateContent>
          <mc:Choice Requires="wps">
            <w:drawing>
              <wp:inline distT="0" distB="0" distL="0" distR="0" wp14:anchorId="178E971D" wp14:editId="5447F146">
                <wp:extent cx="5731510" cy="762000"/>
                <wp:effectExtent l="0" t="0" r="8890" b="12700"/>
                <wp:docPr id="458309014"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EF8F9D"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--- 1.698641228e-14</w:t>
                            </w:r>
                          </w:p>
                          <w:p w14:paraId="11655646"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"/Users/ajeyk/neu/cvpr/proj_2/image_database/olympus/pic.0751.jpg" ---</w:t>
                            </w:r>
                            <w:r w:rsidRPr="00A037A5">
                              <w:rPr>
                                <w:rFonts w:ascii="Menlo" w:hAnsi="Menlo" w:cs="Menlo"/>
                                <w:color w:val="000000"/>
                                <w:kern w:val="0"/>
                                <w:sz w:val="14"/>
                                <w:szCs w:val="14"/>
                                <w:lang w:val="en-GB"/>
                              </w:rPr>
                              <w:tab/>
                              <w:t>--- 0.01055499118</w:t>
                            </w:r>
                          </w:p>
                          <w:p w14:paraId="77AB85E8"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"/Users/ajeyk/neu/cvpr/proj_2/image_database/olympus/pic.0750.jpg" ---</w:t>
                            </w:r>
                            <w:r w:rsidRPr="00A037A5">
                              <w:rPr>
                                <w:rFonts w:ascii="Menlo" w:hAnsi="Menlo" w:cs="Menlo"/>
                                <w:color w:val="000000"/>
                                <w:kern w:val="0"/>
                                <w:sz w:val="14"/>
                                <w:szCs w:val="14"/>
                                <w:lang w:val="en-GB"/>
                              </w:rPr>
                              <w:tab/>
                              <w:t>--- 0.01345809591</w:t>
                            </w:r>
                          </w:p>
                          <w:p w14:paraId="0A3D0441"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"/Users/ajeyk/neu/cvpr/proj_2/image_database/olympus/pic.0105.jpg" ---</w:t>
                            </w:r>
                            <w:r w:rsidRPr="00A037A5">
                              <w:rPr>
                                <w:rFonts w:ascii="Menlo" w:hAnsi="Menlo" w:cs="Menlo"/>
                                <w:color w:val="000000"/>
                                <w:kern w:val="0"/>
                                <w:sz w:val="14"/>
                                <w:szCs w:val="14"/>
                                <w:lang w:val="en-GB"/>
                              </w:rPr>
                              <w:tab/>
                              <w:t>--- 0.01423613397</w:t>
                            </w:r>
                          </w:p>
                          <w:p w14:paraId="689D7CCF" w14:textId="61D8E589" w:rsidR="00A037A5"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"/Users/ajeyk/neu/cvpr/proj_2/image_database/olympus/pic.0212.jpg" ---</w:t>
                            </w:r>
                            <w:r w:rsidRPr="00A037A5">
                              <w:rPr>
                                <w:rFonts w:ascii="Menlo" w:hAnsi="Menlo" w:cs="Menlo"/>
                                <w:color w:val="000000"/>
                                <w:kern w:val="0"/>
                                <w:sz w:val="14"/>
                                <w:szCs w:val="14"/>
                                <w:lang w:val="en-GB"/>
                              </w:rPr>
                              <w:tab/>
                              <w:t>--- 0.01452239418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78E971D" id="_x0000_s1033"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Cy&#13;&#10;u0e6iAIAAIE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50EF8F9D"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--- 1.698641228e-14</w:t>
                      </w:r>
                    </w:p>
                    <w:p w14:paraId="11655646"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"/Users/ajeyk/neu/cvpr/proj_2/image_database/olympus/pic.0751.jpg" ---</w:t>
                      </w:r>
                      <w:r w:rsidRPr="00A037A5">
                        <w:rPr>
                          <w:rFonts w:ascii="Menlo" w:hAnsi="Menlo" w:cs="Menlo"/>
                          <w:color w:val="000000"/>
                          <w:kern w:val="0"/>
                          <w:sz w:val="14"/>
                          <w:szCs w:val="14"/>
                          <w:lang w:val="en-GB"/>
                        </w:rPr>
                        <w:tab/>
                        <w:t>--- 0.01055499118</w:t>
                      </w:r>
                    </w:p>
                    <w:p w14:paraId="77AB85E8"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"/Users/ajeyk/neu/cvpr/proj_2/image_database/olympus/pic.0750.jpg" ---</w:t>
                      </w:r>
                      <w:r w:rsidRPr="00A037A5">
                        <w:rPr>
                          <w:rFonts w:ascii="Menlo" w:hAnsi="Menlo" w:cs="Menlo"/>
                          <w:color w:val="000000"/>
                          <w:kern w:val="0"/>
                          <w:sz w:val="14"/>
                          <w:szCs w:val="14"/>
                          <w:lang w:val="en-GB"/>
                        </w:rPr>
                        <w:tab/>
                        <w:t>--- 0.01345809591</w:t>
                      </w:r>
                    </w:p>
                    <w:p w14:paraId="0A3D0441"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"/Users/ajeyk/neu/cvpr/proj_2/image_database/olympus/pic.0105.jpg" ---</w:t>
                      </w:r>
                      <w:r w:rsidRPr="00A037A5">
                        <w:rPr>
                          <w:rFonts w:ascii="Menlo" w:hAnsi="Menlo" w:cs="Menlo"/>
                          <w:color w:val="000000"/>
                          <w:kern w:val="0"/>
                          <w:sz w:val="14"/>
                          <w:szCs w:val="14"/>
                          <w:lang w:val="en-GB"/>
                        </w:rPr>
                        <w:tab/>
                        <w:t>--- 0.01423613397</w:t>
                      </w:r>
                    </w:p>
                    <w:p w14:paraId="689D7CCF" w14:textId="61D8E589" w:rsidR="00A037A5"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"/Users/ajeyk/neu/cvpr/proj_2/image_database/olympus/pic.0212.jpg" ---</w:t>
                      </w:r>
                      <w:r w:rsidRPr="00A037A5">
                        <w:rPr>
                          <w:rFonts w:ascii="Menlo" w:hAnsi="Menlo" w:cs="Menlo"/>
                          <w:color w:val="000000"/>
                          <w:kern w:val="0"/>
                          <w:sz w:val="14"/>
                          <w:szCs w:val="14"/>
                          <w:lang w:val="en-GB"/>
                        </w:rPr>
                        <w:tab/>
                        <w:t>--- 0.01452239418</w:t>
                      </w:r>
                    </w:p>
                  </w:txbxContent>
                </v:textbox>
                <w10:anchorlock/>
              </v:roundrect>
            </w:pict>
          </mc:Fallback>
        </mc:AlternateContent>
      </w:r>
    </w:p>
    <w:p w14:paraId="70BABF11" w14:textId="09BFDEF7" w:rsidR="000C5E6C" w:rsidRDefault="000C5E6C" w:rsidP="00A037A5">
      <w:r>
        <w:rPr>
          <w:noProof/>
        </w:rPr>
        <w:drawing>
          <wp:inline distT="0" distB="0" distL="0" distR="0" wp14:anchorId="4ED4D3C3" wp14:editId="1B4A9018">
            <wp:extent cx="1575000" cy="1260000"/>
            <wp:effectExtent l="0" t="0" r="0" b="0"/>
            <wp:docPr id="1143669016" name="Picture 45" descr="A green dumpster out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69016" name="Picture 45" descr="A green dumpster outsid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2D3C1966" wp14:editId="5E486B55">
            <wp:extent cx="1575000" cy="1260000"/>
            <wp:effectExtent l="0" t="0" r="0" b="0"/>
            <wp:docPr id="1921347368" name="Picture 46" descr="A green dumpsters next to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47368" name="Picture 46" descr="A green dumpsters next to a tre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20D9696C" wp14:editId="50E0E1EF">
            <wp:extent cx="1575000" cy="1260000"/>
            <wp:effectExtent l="0" t="0" r="0" b="0"/>
            <wp:docPr id="1255390874" name="Picture 47" descr="A yellow bulldozer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0874" name="Picture 47" descr="A yellow bulldozer on the stree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39AA9E0F" w14:textId="6D3A5120" w:rsidR="00A037A5" w:rsidRDefault="00A037A5" w:rsidP="00A037A5">
      <w:pPr>
        <w:pStyle w:val="Heading3"/>
      </w:pPr>
      <w:r>
        <w:t xml:space="preserve">Experiment </w:t>
      </w:r>
      <w:r>
        <w:t>5</w:t>
      </w:r>
    </w:p>
    <w:p w14:paraId="617E7A6B" w14:textId="77777777" w:rsidR="00A037A5" w:rsidRDefault="00A037A5" w:rsidP="00A037A5">
      <w:r>
        <w:rPr>
          <w:noProof/>
          <w:lang w:val="en-US"/>
        </w:rPr>
        <mc:AlternateContent>
          <mc:Choice Requires="wps">
            <w:drawing>
              <wp:inline distT="0" distB="0" distL="0" distR="0" wp14:anchorId="4C2B33F6" wp14:editId="30753D15">
                <wp:extent cx="5731510" cy="762000"/>
                <wp:effectExtent l="0" t="0" r="8890" b="12700"/>
                <wp:docPr id="1312305509"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838B477"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--- 8.392021322e-08</w:t>
                            </w:r>
                          </w:p>
                          <w:p w14:paraId="72700C79"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"/Users/ajeyk/neu/cvpr/proj_2/image_database/olympus/pic.0733.jpg" ---</w:t>
                            </w:r>
                            <w:r w:rsidRPr="00A037A5">
                              <w:rPr>
                                <w:rFonts w:ascii="Menlo" w:hAnsi="Menlo" w:cs="Menlo"/>
                                <w:color w:val="000000"/>
                                <w:kern w:val="0"/>
                                <w:sz w:val="14"/>
                                <w:szCs w:val="14"/>
                                <w:lang w:val="en-GB"/>
                              </w:rPr>
                              <w:tab/>
                              <w:t>--- 0.06186746616</w:t>
                            </w:r>
                          </w:p>
                          <w:p w14:paraId="4F9B7697"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"/Users/ajeyk/neu/cvpr/proj_2/image_database/olympus/pic.1106.jpg" ---</w:t>
                            </w:r>
                            <w:r w:rsidRPr="00A037A5">
                              <w:rPr>
                                <w:rFonts w:ascii="Menlo" w:hAnsi="Menlo" w:cs="Menlo"/>
                                <w:color w:val="000000"/>
                                <w:kern w:val="0"/>
                                <w:sz w:val="14"/>
                                <w:szCs w:val="14"/>
                                <w:lang w:val="en-GB"/>
                              </w:rPr>
                              <w:tab/>
                              <w:t>--- 0.08559785581</w:t>
                            </w:r>
                          </w:p>
                          <w:p w14:paraId="1A2169A2"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"/Users/ajeyk/neu/cvpr/proj_2/image_database/olympus/pic.0745.jpg" ---</w:t>
                            </w:r>
                            <w:r w:rsidRPr="00A037A5">
                              <w:rPr>
                                <w:rFonts w:ascii="Menlo" w:hAnsi="Menlo" w:cs="Menlo"/>
                                <w:color w:val="000000"/>
                                <w:kern w:val="0"/>
                                <w:sz w:val="14"/>
                                <w:szCs w:val="14"/>
                                <w:lang w:val="en-GB"/>
                              </w:rPr>
                              <w:tab/>
                              <w:t>--- 0.08799111454</w:t>
                            </w:r>
                          </w:p>
                          <w:p w14:paraId="62CB2EC8" w14:textId="0EDE191D" w:rsidR="00A037A5"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"/Users/ajeyk/neu/cvpr/proj_2/image_database/olympus/pic.0340.jpg" ---</w:t>
                            </w:r>
                            <w:r w:rsidRPr="00A037A5">
                              <w:rPr>
                                <w:rFonts w:ascii="Menlo" w:hAnsi="Menlo" w:cs="Menlo"/>
                                <w:color w:val="000000"/>
                                <w:kern w:val="0"/>
                                <w:sz w:val="14"/>
                                <w:szCs w:val="14"/>
                                <w:lang w:val="en-GB"/>
                              </w:rPr>
                              <w:tab/>
                              <w:t>--- 0.08853490286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C2B33F6" id="_x0000_s1034"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Ak&#13;&#10;mLkYiAIAAIE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3838B477"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--- 8.392021322e-08</w:t>
                      </w:r>
                    </w:p>
                    <w:p w14:paraId="72700C79"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"/Users/ajeyk/neu/cvpr/proj_2/image_database/olympus/pic.0733.jpg" ---</w:t>
                      </w:r>
                      <w:r w:rsidRPr="00A037A5">
                        <w:rPr>
                          <w:rFonts w:ascii="Menlo" w:hAnsi="Menlo" w:cs="Menlo"/>
                          <w:color w:val="000000"/>
                          <w:kern w:val="0"/>
                          <w:sz w:val="14"/>
                          <w:szCs w:val="14"/>
                          <w:lang w:val="en-GB"/>
                        </w:rPr>
                        <w:tab/>
                        <w:t>--- 0.06186746616</w:t>
                      </w:r>
                    </w:p>
                    <w:p w14:paraId="4F9B7697"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"/Users/ajeyk/neu/cvpr/proj_2/image_database/olympus/pic.1106.jpg" ---</w:t>
                      </w:r>
                      <w:r w:rsidRPr="00A037A5">
                        <w:rPr>
                          <w:rFonts w:ascii="Menlo" w:hAnsi="Menlo" w:cs="Menlo"/>
                          <w:color w:val="000000"/>
                          <w:kern w:val="0"/>
                          <w:sz w:val="14"/>
                          <w:szCs w:val="14"/>
                          <w:lang w:val="en-GB"/>
                        </w:rPr>
                        <w:tab/>
                        <w:t>--- 0.08559785581</w:t>
                      </w:r>
                    </w:p>
                    <w:p w14:paraId="1A2169A2"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"/Users/ajeyk/neu/cvpr/proj_2/image_database/olympus/pic.0745.jpg" ---</w:t>
                      </w:r>
                      <w:r w:rsidRPr="00A037A5">
                        <w:rPr>
                          <w:rFonts w:ascii="Menlo" w:hAnsi="Menlo" w:cs="Menlo"/>
                          <w:color w:val="000000"/>
                          <w:kern w:val="0"/>
                          <w:sz w:val="14"/>
                          <w:szCs w:val="14"/>
                          <w:lang w:val="en-GB"/>
                        </w:rPr>
                        <w:tab/>
                        <w:t>--- 0.08799111454</w:t>
                      </w:r>
                    </w:p>
                    <w:p w14:paraId="62CB2EC8" w14:textId="0EDE191D" w:rsidR="00A037A5"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"/Users/ajeyk/neu/cvpr/proj_2/image_database/olympus/pic.0340.jpg" ---</w:t>
                      </w:r>
                      <w:r w:rsidRPr="00A037A5">
                        <w:rPr>
                          <w:rFonts w:ascii="Menlo" w:hAnsi="Menlo" w:cs="Menlo"/>
                          <w:color w:val="000000"/>
                          <w:kern w:val="0"/>
                          <w:sz w:val="14"/>
                          <w:szCs w:val="14"/>
                          <w:lang w:val="en-GB"/>
                        </w:rPr>
                        <w:tab/>
                        <w:t>--- 0.08853490286</w:t>
                      </w:r>
                    </w:p>
                  </w:txbxContent>
                </v:textbox>
                <w10:anchorlock/>
              </v:roundrect>
            </w:pict>
          </mc:Fallback>
        </mc:AlternateContent>
      </w:r>
    </w:p>
    <w:p w14:paraId="2BEEDAC0" w14:textId="622B165D" w:rsidR="000C5E6C" w:rsidRDefault="000C5E6C" w:rsidP="00A037A5">
      <w:r>
        <w:rPr>
          <w:noProof/>
        </w:rPr>
        <w:drawing>
          <wp:inline distT="0" distB="0" distL="0" distR="0" wp14:anchorId="75A9723C" wp14:editId="27E32A77">
            <wp:extent cx="1575000" cy="1260000"/>
            <wp:effectExtent l="0" t="0" r="0" b="0"/>
            <wp:docPr id="591996659" name="Picture 48" descr="A construction vehicle with a large bu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96659" name="Picture 48" descr="A construction vehicle with a large bucket&#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35AF0433" wp14:editId="4318C24F">
            <wp:extent cx="1575000" cy="1260000"/>
            <wp:effectExtent l="0" t="0" r="0" b="0"/>
            <wp:docPr id="1513746635" name="Picture 49" descr="A road sign on the side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46635" name="Picture 49" descr="A road sign on the side of a road&#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2A05D8EF" wp14:editId="2A3EB7AA">
            <wp:extent cx="1575000" cy="1260000"/>
            <wp:effectExtent l="0" t="0" r="0" b="0"/>
            <wp:docPr id="2130522345" name="Picture 50" descr="A large orange excavator in fro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22345" name="Picture 50" descr="A large orange excavator in front of a building&#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2FAAAB7D" w14:textId="142F422E" w:rsidR="00A037A5" w:rsidRDefault="00A037A5" w:rsidP="00A037A5">
      <w:pPr>
        <w:pStyle w:val="Heading3"/>
      </w:pPr>
      <w:r>
        <w:t xml:space="preserve">Experiment </w:t>
      </w:r>
      <w:r>
        <w:t>6</w:t>
      </w:r>
    </w:p>
    <w:p w14:paraId="4181A1D1" w14:textId="77777777" w:rsidR="00A037A5" w:rsidRDefault="00A037A5" w:rsidP="00A037A5">
      <w:r>
        <w:rPr>
          <w:noProof/>
          <w:lang w:val="en-US"/>
        </w:rPr>
        <mc:AlternateContent>
          <mc:Choice Requires="wps">
            <w:drawing>
              <wp:inline distT="0" distB="0" distL="0" distR="0" wp14:anchorId="2529ACBD" wp14:editId="4AD49205">
                <wp:extent cx="5731510" cy="762000"/>
                <wp:effectExtent l="0" t="0" r="8890" b="12700"/>
                <wp:docPr id="1518348725"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E3C1C7"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--- 8.392022149e-08</w:t>
                            </w:r>
                          </w:p>
                          <w:p w14:paraId="1A8DD3ED"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"/Users/ajeyk/neu/cvpr/proj_2/image_database/olympus/pic.0340.jpg" ---</w:t>
                            </w:r>
                            <w:r w:rsidRPr="00A037A5">
                              <w:rPr>
                                <w:rFonts w:ascii="Menlo" w:hAnsi="Menlo" w:cs="Menlo"/>
                                <w:color w:val="000000"/>
                                <w:kern w:val="0"/>
                                <w:sz w:val="14"/>
                                <w:szCs w:val="14"/>
                                <w:lang w:val="en-GB"/>
                              </w:rPr>
                              <w:tab/>
                              <w:t>--- 0.09271085195</w:t>
                            </w:r>
                          </w:p>
                          <w:p w14:paraId="4E07DC7A"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"/Users/ajeyk/neu/cvpr/proj_2/image_database/olympus/pic.0745.jpg" ---</w:t>
                            </w:r>
                            <w:r w:rsidRPr="00A037A5">
                              <w:rPr>
                                <w:rFonts w:ascii="Menlo" w:hAnsi="Menlo" w:cs="Menlo"/>
                                <w:color w:val="000000"/>
                                <w:kern w:val="0"/>
                                <w:sz w:val="14"/>
                                <w:szCs w:val="14"/>
                                <w:lang w:val="en-GB"/>
                              </w:rPr>
                              <w:tab/>
                              <w:t>--- 0.09563181972</w:t>
                            </w:r>
                          </w:p>
                          <w:p w14:paraId="1EA202B3"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"/Users/ajeyk/neu/cvpr/proj_2/image_database/olympus/pic.1106.jpg" ---</w:t>
                            </w:r>
                            <w:r w:rsidRPr="00A037A5">
                              <w:rPr>
                                <w:rFonts w:ascii="Menlo" w:hAnsi="Menlo" w:cs="Menlo"/>
                                <w:color w:val="000000"/>
                                <w:kern w:val="0"/>
                                <w:sz w:val="14"/>
                                <w:szCs w:val="14"/>
                                <w:lang w:val="en-GB"/>
                              </w:rPr>
                              <w:tab/>
                              <w:t>--- 0.09725195589</w:t>
                            </w:r>
                          </w:p>
                          <w:p w14:paraId="55FBEB2D" w14:textId="484E405A" w:rsidR="00A037A5"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"/Users/ajeyk/neu/cvpr/proj_2/image_database/olympus/pic.0339.jpg" ---</w:t>
                            </w:r>
                            <w:r w:rsidRPr="00A037A5">
                              <w:rPr>
                                <w:rFonts w:ascii="Menlo" w:hAnsi="Menlo" w:cs="Menlo"/>
                                <w:color w:val="000000"/>
                                <w:kern w:val="0"/>
                                <w:sz w:val="14"/>
                                <w:szCs w:val="14"/>
                                <w:lang w:val="en-GB"/>
                              </w:rPr>
                              <w:tab/>
                              <w:t>--- 0.09789375885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529ACBD" id="_x0000_s1035"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Dy&#13;&#10;+nGViAIAAIE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76E3C1C7"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--- 8.392022149e-08</w:t>
                      </w:r>
                    </w:p>
                    <w:p w14:paraId="1A8DD3ED"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"/Users/ajeyk/neu/cvpr/proj_2/image_database/olympus/pic.0340.jpg" ---</w:t>
                      </w:r>
                      <w:r w:rsidRPr="00A037A5">
                        <w:rPr>
                          <w:rFonts w:ascii="Menlo" w:hAnsi="Menlo" w:cs="Menlo"/>
                          <w:color w:val="000000"/>
                          <w:kern w:val="0"/>
                          <w:sz w:val="14"/>
                          <w:szCs w:val="14"/>
                          <w:lang w:val="en-GB"/>
                        </w:rPr>
                        <w:tab/>
                        <w:t>--- 0.09271085195</w:t>
                      </w:r>
                    </w:p>
                    <w:p w14:paraId="4E07DC7A"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"/Users/ajeyk/neu/cvpr/proj_2/image_database/olympus/pic.0745.jpg" ---</w:t>
                      </w:r>
                      <w:r w:rsidRPr="00A037A5">
                        <w:rPr>
                          <w:rFonts w:ascii="Menlo" w:hAnsi="Menlo" w:cs="Menlo"/>
                          <w:color w:val="000000"/>
                          <w:kern w:val="0"/>
                          <w:sz w:val="14"/>
                          <w:szCs w:val="14"/>
                          <w:lang w:val="en-GB"/>
                        </w:rPr>
                        <w:tab/>
                        <w:t>--- 0.09563181972</w:t>
                      </w:r>
                    </w:p>
                    <w:p w14:paraId="1EA202B3"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"/Users/ajeyk/neu/cvpr/proj_2/image_database/olympus/pic.1106.jpg" ---</w:t>
                      </w:r>
                      <w:r w:rsidRPr="00A037A5">
                        <w:rPr>
                          <w:rFonts w:ascii="Menlo" w:hAnsi="Menlo" w:cs="Menlo"/>
                          <w:color w:val="000000"/>
                          <w:kern w:val="0"/>
                          <w:sz w:val="14"/>
                          <w:szCs w:val="14"/>
                          <w:lang w:val="en-GB"/>
                        </w:rPr>
                        <w:tab/>
                        <w:t>--- 0.09725195589</w:t>
                      </w:r>
                    </w:p>
                    <w:p w14:paraId="55FBEB2D" w14:textId="484E405A" w:rsidR="00A037A5"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"/Users/ajeyk/neu/cvpr/proj_2/image_database/olympus/pic.0339.jpg" ---</w:t>
                      </w:r>
                      <w:r w:rsidRPr="00A037A5">
                        <w:rPr>
                          <w:rFonts w:ascii="Menlo" w:hAnsi="Menlo" w:cs="Menlo"/>
                          <w:color w:val="000000"/>
                          <w:kern w:val="0"/>
                          <w:sz w:val="14"/>
                          <w:szCs w:val="14"/>
                          <w:lang w:val="en-GB"/>
                        </w:rPr>
                        <w:tab/>
                        <w:t>--- 0.09789375885</w:t>
                      </w:r>
                    </w:p>
                  </w:txbxContent>
                </v:textbox>
                <w10:anchorlock/>
              </v:roundrect>
            </w:pict>
          </mc:Fallback>
        </mc:AlternateContent>
      </w:r>
    </w:p>
    <w:p w14:paraId="2BB0BC4E" w14:textId="093746B9" w:rsidR="000C5E6C" w:rsidRDefault="000C5E6C" w:rsidP="00A037A5">
      <w:r>
        <w:rPr>
          <w:noProof/>
        </w:rPr>
        <w:drawing>
          <wp:inline distT="0" distB="0" distL="0" distR="0" wp14:anchorId="4B54CFD0" wp14:editId="68A8AE97">
            <wp:extent cx="1575000" cy="1260000"/>
            <wp:effectExtent l="0" t="0" r="0" b="0"/>
            <wp:docPr id="353489315" name="Picture 51" descr="A person sitting o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89315" name="Picture 51" descr="A person sitting on a chai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21380FBF" wp14:editId="48A47852">
            <wp:extent cx="1575000" cy="1260000"/>
            <wp:effectExtent l="0" t="0" r="0" b="0"/>
            <wp:docPr id="580888223" name="Picture 52" descr="A large orange excavator in fro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88223" name="Picture 52" descr="A large orange excavator in front of a building&#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28A0EC98" wp14:editId="435FAE09">
            <wp:extent cx="1575000" cy="1260000"/>
            <wp:effectExtent l="0" t="0" r="0" b="0"/>
            <wp:docPr id="2052738049" name="Picture 49" descr="A road sign on the side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46635" name="Picture 49" descr="A road sign on the side of a road&#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723B7712" w14:textId="7ADBC9DF" w:rsidR="00A037A5" w:rsidRDefault="00A037A5" w:rsidP="00A037A5">
      <w:pPr>
        <w:pStyle w:val="Heading3"/>
      </w:pPr>
      <w:r>
        <w:lastRenderedPageBreak/>
        <w:t xml:space="preserve">Experiment </w:t>
      </w:r>
      <w:r>
        <w:t>7</w:t>
      </w:r>
    </w:p>
    <w:p w14:paraId="6E53DA42" w14:textId="77777777" w:rsidR="00A037A5" w:rsidRDefault="00A037A5" w:rsidP="00A037A5">
      <w:r>
        <w:rPr>
          <w:noProof/>
          <w:lang w:val="en-US"/>
        </w:rPr>
        <mc:AlternateContent>
          <mc:Choice Requires="wps">
            <w:drawing>
              <wp:inline distT="0" distB="0" distL="0" distR="0" wp14:anchorId="0380D16E" wp14:editId="7FEF2559">
                <wp:extent cx="5731510" cy="762000"/>
                <wp:effectExtent l="0" t="0" r="8890" b="12700"/>
                <wp:docPr id="336767088"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9DB8F5"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--- 7.28387024e-08</w:t>
                            </w:r>
                          </w:p>
                          <w:p w14:paraId="11CD70F0"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"/Users/ajeyk/neu/cvpr/proj_2/image_database/olympus/pic.0285.jpg" ---</w:t>
                            </w:r>
                            <w:r w:rsidRPr="00A037A5">
                              <w:rPr>
                                <w:rFonts w:ascii="Menlo" w:hAnsi="Menlo" w:cs="Menlo"/>
                                <w:color w:val="000000"/>
                                <w:kern w:val="0"/>
                                <w:sz w:val="14"/>
                                <w:szCs w:val="14"/>
                                <w:lang w:val="en-GB"/>
                              </w:rPr>
                              <w:tab/>
                              <w:t>--- 0.151534198</w:t>
                            </w:r>
                          </w:p>
                          <w:p w14:paraId="11726A2D"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"/Users/ajeyk/neu/cvpr/proj_2/image_database/olympus/pic.0628.jpg" ---</w:t>
                            </w:r>
                            <w:r w:rsidRPr="00A037A5">
                              <w:rPr>
                                <w:rFonts w:ascii="Menlo" w:hAnsi="Menlo" w:cs="Menlo"/>
                                <w:color w:val="000000"/>
                                <w:kern w:val="0"/>
                                <w:sz w:val="14"/>
                                <w:szCs w:val="14"/>
                                <w:lang w:val="en-GB"/>
                              </w:rPr>
                              <w:tab/>
                              <w:t>--- 0.1695818373</w:t>
                            </w:r>
                          </w:p>
                          <w:p w14:paraId="6D6002A8"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"/Users/ajeyk/neu/cvpr/proj_2/image_database/olympus/pic.0698.jpg" ---</w:t>
                            </w:r>
                            <w:r w:rsidRPr="00A037A5">
                              <w:rPr>
                                <w:rFonts w:ascii="Menlo" w:hAnsi="Menlo" w:cs="Menlo"/>
                                <w:color w:val="000000"/>
                                <w:kern w:val="0"/>
                                <w:sz w:val="14"/>
                                <w:szCs w:val="14"/>
                                <w:lang w:val="en-GB"/>
                              </w:rPr>
                              <w:tab/>
                              <w:t>--- 0.1705793516</w:t>
                            </w:r>
                          </w:p>
                          <w:p w14:paraId="21812326" w14:textId="1752DDB8" w:rsidR="00A037A5"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"/Users/ajeyk/neu/cvpr/proj_2/image_database/olympus/pic.0171.jpg" ---</w:t>
                            </w:r>
                            <w:r w:rsidRPr="00A037A5">
                              <w:rPr>
                                <w:rFonts w:ascii="Menlo" w:hAnsi="Menlo" w:cs="Menlo"/>
                                <w:color w:val="000000"/>
                                <w:kern w:val="0"/>
                                <w:sz w:val="14"/>
                                <w:szCs w:val="14"/>
                                <w:lang w:val="en-GB"/>
                              </w:rPr>
                              <w:tab/>
                              <w:t>--- 0.1751790581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380D16E" id="_x0000_s1036"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CQ&#13;&#10;7FmKiAIAAII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649DB8F5"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--- 7.28387024e-08</w:t>
                      </w:r>
                    </w:p>
                    <w:p w14:paraId="11CD70F0"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"/Users/ajeyk/neu/cvpr/proj_2/image_database/olympus/pic.0285.jpg" ---</w:t>
                      </w:r>
                      <w:r w:rsidRPr="00A037A5">
                        <w:rPr>
                          <w:rFonts w:ascii="Menlo" w:hAnsi="Menlo" w:cs="Menlo"/>
                          <w:color w:val="000000"/>
                          <w:kern w:val="0"/>
                          <w:sz w:val="14"/>
                          <w:szCs w:val="14"/>
                          <w:lang w:val="en-GB"/>
                        </w:rPr>
                        <w:tab/>
                        <w:t>--- 0.151534198</w:t>
                      </w:r>
                    </w:p>
                    <w:p w14:paraId="11726A2D"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"/Users/ajeyk/neu/cvpr/proj_2/image_database/olympus/pic.0628.jpg" ---</w:t>
                      </w:r>
                      <w:r w:rsidRPr="00A037A5">
                        <w:rPr>
                          <w:rFonts w:ascii="Menlo" w:hAnsi="Menlo" w:cs="Menlo"/>
                          <w:color w:val="000000"/>
                          <w:kern w:val="0"/>
                          <w:sz w:val="14"/>
                          <w:szCs w:val="14"/>
                          <w:lang w:val="en-GB"/>
                        </w:rPr>
                        <w:tab/>
                        <w:t>--- 0.1695818373</w:t>
                      </w:r>
                    </w:p>
                    <w:p w14:paraId="6D6002A8"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"/Users/ajeyk/neu/cvpr/proj_2/image_database/olympus/pic.0698.jpg" ---</w:t>
                      </w:r>
                      <w:r w:rsidRPr="00A037A5">
                        <w:rPr>
                          <w:rFonts w:ascii="Menlo" w:hAnsi="Menlo" w:cs="Menlo"/>
                          <w:color w:val="000000"/>
                          <w:kern w:val="0"/>
                          <w:sz w:val="14"/>
                          <w:szCs w:val="14"/>
                          <w:lang w:val="en-GB"/>
                        </w:rPr>
                        <w:tab/>
                        <w:t>--- 0.1705793516</w:t>
                      </w:r>
                    </w:p>
                    <w:p w14:paraId="21812326" w14:textId="1752DDB8" w:rsidR="00A037A5"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"/Users/ajeyk/neu/cvpr/proj_2/image_database/olympus/pic.0171.jpg" ---</w:t>
                      </w:r>
                      <w:r w:rsidRPr="00A037A5">
                        <w:rPr>
                          <w:rFonts w:ascii="Menlo" w:hAnsi="Menlo" w:cs="Menlo"/>
                          <w:color w:val="000000"/>
                          <w:kern w:val="0"/>
                          <w:sz w:val="14"/>
                          <w:szCs w:val="14"/>
                          <w:lang w:val="en-GB"/>
                        </w:rPr>
                        <w:tab/>
                        <w:t>--- 0.1751790581</w:t>
                      </w:r>
                    </w:p>
                  </w:txbxContent>
                </v:textbox>
                <w10:anchorlock/>
              </v:roundrect>
            </w:pict>
          </mc:Fallback>
        </mc:AlternateContent>
      </w:r>
    </w:p>
    <w:p w14:paraId="65DC2A09" w14:textId="4A8D61DE" w:rsidR="000C5E6C" w:rsidRDefault="000C5E6C" w:rsidP="00A037A5">
      <w:r>
        <w:rPr>
          <w:noProof/>
        </w:rPr>
        <w:drawing>
          <wp:inline distT="0" distB="0" distL="0" distR="0" wp14:anchorId="4AD47C83" wp14:editId="2983E11C">
            <wp:extent cx="1575000" cy="1260000"/>
            <wp:effectExtent l="0" t="0" r="0" b="0"/>
            <wp:docPr id="376082609" name="Picture 53" descr="A long hallway with glass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82609" name="Picture 53" descr="A long hallway with glass window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sidR="00423410">
        <w:rPr>
          <w:noProof/>
        </w:rPr>
        <w:drawing>
          <wp:inline distT="0" distB="0" distL="0" distR="0" wp14:anchorId="47F129B8" wp14:editId="09DA415A">
            <wp:extent cx="1575000" cy="1260000"/>
            <wp:effectExtent l="0" t="0" r="0" b="0"/>
            <wp:docPr id="996901430" name="Picture 40" descr="A room with snowflakes and ballo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75262" name="Picture 40" descr="A room with snowflakes and balloon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sidR="00423410">
        <w:rPr>
          <w:noProof/>
        </w:rPr>
        <w:drawing>
          <wp:inline distT="0" distB="0" distL="0" distR="0" wp14:anchorId="2CF0630F" wp14:editId="10A8DC16">
            <wp:extent cx="1575000" cy="1260000"/>
            <wp:effectExtent l="0" t="0" r="0" b="0"/>
            <wp:docPr id="1018096617" name="Picture 54" descr="A white building with pill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96617" name="Picture 54" descr="A white building with pillars&#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41629BE3" w14:textId="07EF453D" w:rsidR="00A037A5" w:rsidRDefault="00A037A5" w:rsidP="00A037A5">
      <w:pPr>
        <w:pStyle w:val="Heading3"/>
      </w:pPr>
      <w:r>
        <w:t xml:space="preserve">Experiment </w:t>
      </w:r>
      <w:r>
        <w:t>8</w:t>
      </w:r>
    </w:p>
    <w:p w14:paraId="3153817F" w14:textId="28CA2DBB" w:rsidR="00A037A5" w:rsidRDefault="00A037A5" w:rsidP="00BA4F07">
      <w:r>
        <w:rPr>
          <w:noProof/>
          <w:lang w:val="en-US"/>
        </w:rPr>
        <mc:AlternateContent>
          <mc:Choice Requires="wps">
            <w:drawing>
              <wp:inline distT="0" distB="0" distL="0" distR="0" wp14:anchorId="155F6A9F" wp14:editId="088A2198">
                <wp:extent cx="5731510" cy="762000"/>
                <wp:effectExtent l="0" t="0" r="8890" b="12700"/>
                <wp:docPr id="1227843396"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B04B63B"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--- 7.283871067e-08</w:t>
                            </w:r>
                          </w:p>
                          <w:p w14:paraId="2ECFF20A"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"/Users/ajeyk/neu/cvpr/proj_2/image_database/olympus/pic.0285.jpg" ---</w:t>
                            </w:r>
                            <w:r w:rsidRPr="00A037A5">
                              <w:rPr>
                                <w:rFonts w:ascii="Menlo" w:hAnsi="Menlo" w:cs="Menlo"/>
                                <w:color w:val="000000"/>
                                <w:kern w:val="0"/>
                                <w:sz w:val="14"/>
                                <w:szCs w:val="14"/>
                                <w:lang w:val="en-GB"/>
                              </w:rPr>
                              <w:tab/>
                              <w:t>--- 0.1652887318</w:t>
                            </w:r>
                          </w:p>
                          <w:p w14:paraId="7A85462A"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"/Users/ajeyk/neu/cvpr/proj_2/image_database/olympus/pic.0628.jpg" ---</w:t>
                            </w:r>
                            <w:r w:rsidRPr="00A037A5">
                              <w:rPr>
                                <w:rFonts w:ascii="Menlo" w:hAnsi="Menlo" w:cs="Menlo"/>
                                <w:color w:val="000000"/>
                                <w:kern w:val="0"/>
                                <w:sz w:val="14"/>
                                <w:szCs w:val="14"/>
                                <w:lang w:val="en-GB"/>
                              </w:rPr>
                              <w:tab/>
                              <w:t>--- 0.1789458488</w:t>
                            </w:r>
                          </w:p>
                          <w:p w14:paraId="65E1C5F9"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"/Users/ajeyk/neu/cvpr/proj_2/image_database/olympus/pic.0171.jpg" ---</w:t>
                            </w:r>
                            <w:r w:rsidRPr="00A037A5">
                              <w:rPr>
                                <w:rFonts w:ascii="Menlo" w:hAnsi="Menlo" w:cs="Menlo"/>
                                <w:color w:val="000000"/>
                                <w:kern w:val="0"/>
                                <w:sz w:val="14"/>
                                <w:szCs w:val="14"/>
                                <w:lang w:val="en-GB"/>
                              </w:rPr>
                              <w:tab/>
                              <w:t>--- 0.1803817583</w:t>
                            </w:r>
                          </w:p>
                          <w:p w14:paraId="10E58F59" w14:textId="2174BFF2" w:rsidR="00A037A5"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"/Users/ajeyk/neu/cvpr/proj_2/image_database/olympus/pic.0355.jpg" ---</w:t>
                            </w:r>
                            <w:r w:rsidRPr="00A037A5">
                              <w:rPr>
                                <w:rFonts w:ascii="Menlo" w:hAnsi="Menlo" w:cs="Menlo"/>
                                <w:color w:val="000000"/>
                                <w:kern w:val="0"/>
                                <w:sz w:val="14"/>
                                <w:szCs w:val="14"/>
                                <w:lang w:val="en-GB"/>
                              </w:rPr>
                              <w:tab/>
                              <w:t>--- 0.1845573786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55F6A9F" id="_x0000_s1037"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BG&#13;&#10;jpEHiAIAAII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6B04B63B"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1. "/Users/ajeyk/neu/cvpr/proj_2/image_database/olympus/pic.0535.jpg" ---</w:t>
                      </w:r>
                      <w:r w:rsidRPr="00A037A5">
                        <w:rPr>
                          <w:rFonts w:ascii="Menlo" w:hAnsi="Menlo" w:cs="Menlo"/>
                          <w:color w:val="000000"/>
                          <w:kern w:val="0"/>
                          <w:sz w:val="14"/>
                          <w:szCs w:val="14"/>
                          <w:lang w:val="en-GB"/>
                        </w:rPr>
                        <w:tab/>
                        <w:t>--- 7.283871067e-08</w:t>
                      </w:r>
                    </w:p>
                    <w:p w14:paraId="2ECFF20A"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2. "/Users/ajeyk/neu/cvpr/proj_2/image_database/olympus/pic.0285.jpg" ---</w:t>
                      </w:r>
                      <w:r w:rsidRPr="00A037A5">
                        <w:rPr>
                          <w:rFonts w:ascii="Menlo" w:hAnsi="Menlo" w:cs="Menlo"/>
                          <w:color w:val="000000"/>
                          <w:kern w:val="0"/>
                          <w:sz w:val="14"/>
                          <w:szCs w:val="14"/>
                          <w:lang w:val="en-GB"/>
                        </w:rPr>
                        <w:tab/>
                        <w:t>--- 0.1652887318</w:t>
                      </w:r>
                    </w:p>
                    <w:p w14:paraId="7A85462A"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3. "/Users/ajeyk/neu/cvpr/proj_2/image_database/olympus/pic.0628.jpg" ---</w:t>
                      </w:r>
                      <w:r w:rsidRPr="00A037A5">
                        <w:rPr>
                          <w:rFonts w:ascii="Menlo" w:hAnsi="Menlo" w:cs="Menlo"/>
                          <w:color w:val="000000"/>
                          <w:kern w:val="0"/>
                          <w:sz w:val="14"/>
                          <w:szCs w:val="14"/>
                          <w:lang w:val="en-GB"/>
                        </w:rPr>
                        <w:tab/>
                        <w:t>--- 0.1789458488</w:t>
                      </w:r>
                    </w:p>
                    <w:p w14:paraId="65E1C5F9" w14:textId="77777777" w:rsidR="00A037A5" w:rsidRPr="00A037A5" w:rsidRDefault="00A037A5" w:rsidP="00A037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037A5">
                        <w:rPr>
                          <w:rFonts w:ascii="Menlo" w:hAnsi="Menlo" w:cs="Menlo"/>
                          <w:color w:val="000000"/>
                          <w:kern w:val="0"/>
                          <w:sz w:val="14"/>
                          <w:szCs w:val="14"/>
                          <w:lang w:val="en-GB"/>
                        </w:rPr>
                        <w:t>4. "/Users/ajeyk/neu/cvpr/proj_2/image_database/olympus/pic.0171.jpg" ---</w:t>
                      </w:r>
                      <w:r w:rsidRPr="00A037A5">
                        <w:rPr>
                          <w:rFonts w:ascii="Menlo" w:hAnsi="Menlo" w:cs="Menlo"/>
                          <w:color w:val="000000"/>
                          <w:kern w:val="0"/>
                          <w:sz w:val="14"/>
                          <w:szCs w:val="14"/>
                          <w:lang w:val="en-GB"/>
                        </w:rPr>
                        <w:tab/>
                        <w:t>--- 0.1803817583</w:t>
                      </w:r>
                    </w:p>
                    <w:p w14:paraId="10E58F59" w14:textId="2174BFF2" w:rsidR="00A037A5" w:rsidRPr="00A037A5" w:rsidRDefault="00A037A5" w:rsidP="00A037A5">
                      <w:pPr>
                        <w:rPr>
                          <w:sz w:val="14"/>
                          <w:szCs w:val="14"/>
                        </w:rPr>
                      </w:pPr>
                      <w:r w:rsidRPr="00A037A5">
                        <w:rPr>
                          <w:rFonts w:ascii="Menlo" w:hAnsi="Menlo" w:cs="Menlo"/>
                          <w:color w:val="000000"/>
                          <w:kern w:val="0"/>
                          <w:sz w:val="14"/>
                          <w:szCs w:val="14"/>
                          <w:lang w:val="en-GB"/>
                        </w:rPr>
                        <w:t>5. "/Users/ajeyk/neu/cvpr/proj_2/image_database/olympus/pic.0355.jpg" ---</w:t>
                      </w:r>
                      <w:r w:rsidRPr="00A037A5">
                        <w:rPr>
                          <w:rFonts w:ascii="Menlo" w:hAnsi="Menlo" w:cs="Menlo"/>
                          <w:color w:val="000000"/>
                          <w:kern w:val="0"/>
                          <w:sz w:val="14"/>
                          <w:szCs w:val="14"/>
                          <w:lang w:val="en-GB"/>
                        </w:rPr>
                        <w:tab/>
                        <w:t>--- 0.1845573786</w:t>
                      </w:r>
                    </w:p>
                  </w:txbxContent>
                </v:textbox>
                <w10:anchorlock/>
              </v:roundrect>
            </w:pict>
          </mc:Fallback>
        </mc:AlternateContent>
      </w:r>
    </w:p>
    <w:p w14:paraId="6CFDCD28" w14:textId="6FCCC137" w:rsidR="00423410" w:rsidRDefault="00423410" w:rsidP="00BA4F07">
      <w:r>
        <w:rPr>
          <w:noProof/>
        </w:rPr>
        <w:drawing>
          <wp:inline distT="0" distB="0" distL="0" distR="0" wp14:anchorId="11B464E3" wp14:editId="508F087E">
            <wp:extent cx="1575000" cy="1260000"/>
            <wp:effectExtent l="0" t="0" r="0" b="0"/>
            <wp:docPr id="1809680644" name="Picture 53" descr="A long hallway with glass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82609" name="Picture 53" descr="A long hallway with glass window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0B56B862" wp14:editId="18EC4366">
            <wp:extent cx="1575000" cy="1260000"/>
            <wp:effectExtent l="0" t="0" r="0" b="0"/>
            <wp:docPr id="1841193964" name="Picture 40" descr="A room with snowflakes and ballo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75262" name="Picture 40" descr="A room with snowflakes and balloon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1D1D5232" wp14:editId="2D041510">
            <wp:extent cx="1575000" cy="1260000"/>
            <wp:effectExtent l="0" t="0" r="0" b="0"/>
            <wp:docPr id="1489309256" name="Picture 55" descr="A cluttered room with a desk and a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9256" name="Picture 55" descr="A cluttered room with a desk and a lamp&#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3BD6E8C4" w14:textId="0DC64321" w:rsidR="00343460" w:rsidRPr="00BA4F07" w:rsidRDefault="00343460" w:rsidP="00BA4F07">
      <w:r w:rsidRPr="00343460">
        <w:rPr>
          <w:rStyle w:val="Heading4Char"/>
        </w:rPr>
        <w:t>Results Analysis:</w:t>
      </w:r>
      <w:r>
        <w:t xml:space="preserve"> </w:t>
      </w:r>
      <w:r>
        <w:br/>
      </w:r>
      <w:proofErr w:type="spellStart"/>
      <w:r>
        <w:t>Color</w:t>
      </w:r>
      <w:proofErr w:type="spellEnd"/>
      <w:r>
        <w:t xml:space="preserve">-only matching (Exp 1, 2) retrieves images with similar </w:t>
      </w:r>
      <w:proofErr w:type="spellStart"/>
      <w:r>
        <w:t>color</w:t>
      </w:r>
      <w:proofErr w:type="spellEnd"/>
      <w:r>
        <w:t xml:space="preserve"> palettes regardless of scene content. The stone wall's brown/grey tones dominate matching. Texture-only matching (Exp 3, 4) retrieves images with similar structural patterns - edge density and orientation - completely ignoring </w:t>
      </w:r>
      <w:proofErr w:type="spellStart"/>
      <w:r>
        <w:t>color</w:t>
      </w:r>
      <w:proofErr w:type="spellEnd"/>
      <w:r>
        <w:t>. This produces different matches that share geometric properties. Combined matching (Exp 5-8) balances both aspects. The 2D magnitude-orientation histogram (Exp 6, 8) provides more discriminative texture features than 1D magnitude alone (Exp 5, 7), as seen in the ranking differences. Spatial splitting (Exp 2, 7, 8) captures layout information but may reduce discrimination when scenes have uniform spatial structure.</w:t>
      </w:r>
    </w:p>
    <w:p w14:paraId="3B3C1405" w14:textId="302236C2" w:rsidR="00ED2DB0" w:rsidRDefault="00D100BC" w:rsidP="001B7DA0">
      <w:pPr>
        <w:pStyle w:val="Heading2"/>
        <w:rPr>
          <w:lang w:val="en-US"/>
        </w:rPr>
      </w:pPr>
      <w:r w:rsidRPr="001B7DA0">
        <w:t>Task</w:t>
      </w:r>
      <w:r>
        <w:rPr>
          <w:lang w:val="en-US"/>
        </w:rPr>
        <w:t xml:space="preserve"> </w:t>
      </w:r>
      <w:r w:rsidR="00343460">
        <w:rPr>
          <w:lang w:val="en-US"/>
        </w:rPr>
        <w:t>5</w:t>
      </w:r>
      <w:r>
        <w:rPr>
          <w:lang w:val="en-US"/>
        </w:rPr>
        <w:t xml:space="preserve">: </w:t>
      </w:r>
      <w:r w:rsidR="00343460">
        <w:rPr>
          <w:lang w:val="en-US"/>
        </w:rPr>
        <w:t>Deep Network embeddings</w:t>
      </w:r>
    </w:p>
    <w:p w14:paraId="42FF7B3D" w14:textId="1A1D3FE4" w:rsidR="00343460" w:rsidRDefault="00343460" w:rsidP="00343460">
      <w:r>
        <w:t>Us</w:t>
      </w:r>
      <w:r>
        <w:t>ing the</w:t>
      </w:r>
      <w:r>
        <w:t xml:space="preserve"> pre-computed 512-dimensional feature vectors extracted from the global average pooling layer of a ResNet18 network trained on ImageNet. Unlike classic features computed dynamically, DNN embeddings are loaded from a CSV database where each row contains an image filename followed by 512 floating-point values. Cosine similarity is used as the distance metric, calculated by normalizing both vectors </w:t>
      </w:r>
      <w:r>
        <w:lastRenderedPageBreak/>
        <w:t xml:space="preserve">by their L2-norm and computing d(v₁, v₂) = 1 - (v₁·v₂)/(||v₁|| × ||v₂||), where lower values indicate semantic similarity. The DNN features capture high-level semantic content learned from ImageNet's diverse object categories, providing complementary information to the hand-crafted </w:t>
      </w:r>
      <w:proofErr w:type="spellStart"/>
      <w:r>
        <w:t>color</w:t>
      </w:r>
      <w:proofErr w:type="spellEnd"/>
      <w:r>
        <w:t xml:space="preserve"> and texture features from previous tasks.</w:t>
      </w:r>
    </w:p>
    <w:p w14:paraId="645DEA9D" w14:textId="6E537885" w:rsidR="006F14B0" w:rsidRDefault="006F14B0" w:rsidP="00343460">
      <w:r>
        <w:t>Cosine similarity on DNN embeddings for pic.0893.jpg.</w:t>
      </w:r>
    </w:p>
    <w:p w14:paraId="201F32FB" w14:textId="04284663" w:rsidR="006F14B0" w:rsidRDefault="006F14B0" w:rsidP="00343460">
      <w:r>
        <w:rPr>
          <w:noProof/>
        </w:rPr>
        <w:drawing>
          <wp:inline distT="0" distB="0" distL="0" distR="0" wp14:anchorId="1820FC77" wp14:editId="739DC315">
            <wp:extent cx="2025000" cy="1620000"/>
            <wp:effectExtent l="0" t="0" r="0" b="5715"/>
            <wp:docPr id="1911033496" name="Picture 56" descr="A fire hydrant i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33496" name="Picture 56" descr="A fire hydrant in the gras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0B6129EE" w14:textId="7C808B31" w:rsidR="00343460" w:rsidRDefault="00343460" w:rsidP="00343460">
      <w:pPr>
        <w:rPr>
          <w:lang w:val="en-US"/>
        </w:rPr>
      </w:pPr>
      <w:r>
        <w:rPr>
          <w:noProof/>
          <w:lang w:val="en-US"/>
        </w:rPr>
        <mc:AlternateContent>
          <mc:Choice Requires="wps">
            <w:drawing>
              <wp:inline distT="0" distB="0" distL="0" distR="0" wp14:anchorId="6A68D308" wp14:editId="57C87D5C">
                <wp:extent cx="5731510" cy="762000"/>
                <wp:effectExtent l="0" t="0" r="8890" b="12700"/>
                <wp:docPr id="1907718110"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E67550"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6F14B0">
                              <w:rPr>
                                <w:rFonts w:ascii="Menlo" w:hAnsi="Menlo" w:cs="Menlo"/>
                                <w:color w:val="000000"/>
                                <w:kern w:val="0"/>
                                <w:sz w:val="16"/>
                                <w:szCs w:val="16"/>
                                <w:lang w:val="en-GB"/>
                              </w:rPr>
                              <w:t>1. "pic.0893.jpg" ---</w:t>
                            </w:r>
                            <w:r w:rsidRPr="006F14B0">
                              <w:rPr>
                                <w:rFonts w:ascii="Menlo" w:hAnsi="Menlo" w:cs="Menlo"/>
                                <w:color w:val="000000"/>
                                <w:kern w:val="0"/>
                                <w:sz w:val="16"/>
                                <w:szCs w:val="16"/>
                                <w:lang w:val="en-GB"/>
                              </w:rPr>
                              <w:tab/>
                              <w:t>--- -2.220446049e-16</w:t>
                            </w:r>
                          </w:p>
                          <w:p w14:paraId="2D2F38E2"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6F14B0">
                              <w:rPr>
                                <w:rFonts w:ascii="Menlo" w:hAnsi="Menlo" w:cs="Menlo"/>
                                <w:color w:val="000000"/>
                                <w:kern w:val="0"/>
                                <w:sz w:val="16"/>
                                <w:szCs w:val="16"/>
                                <w:lang w:val="en-GB"/>
                              </w:rPr>
                              <w:t>2. "pic.0897.jpg" ---</w:t>
                            </w:r>
                            <w:r w:rsidRPr="006F14B0">
                              <w:rPr>
                                <w:rFonts w:ascii="Menlo" w:hAnsi="Menlo" w:cs="Menlo"/>
                                <w:color w:val="000000"/>
                                <w:kern w:val="0"/>
                                <w:sz w:val="16"/>
                                <w:szCs w:val="16"/>
                                <w:lang w:val="en-GB"/>
                              </w:rPr>
                              <w:tab/>
                              <w:t>--- 0.1517683092</w:t>
                            </w:r>
                          </w:p>
                          <w:p w14:paraId="07A60022"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6F14B0">
                              <w:rPr>
                                <w:rFonts w:ascii="Menlo" w:hAnsi="Menlo" w:cs="Menlo"/>
                                <w:color w:val="000000"/>
                                <w:kern w:val="0"/>
                                <w:sz w:val="16"/>
                                <w:szCs w:val="16"/>
                                <w:lang w:val="en-GB"/>
                              </w:rPr>
                              <w:t>3. "pic.0136.jpg" ---</w:t>
                            </w:r>
                            <w:r w:rsidRPr="006F14B0">
                              <w:rPr>
                                <w:rFonts w:ascii="Menlo" w:hAnsi="Menlo" w:cs="Menlo"/>
                                <w:color w:val="000000"/>
                                <w:kern w:val="0"/>
                                <w:sz w:val="16"/>
                                <w:szCs w:val="16"/>
                                <w:lang w:val="en-GB"/>
                              </w:rPr>
                              <w:tab/>
                              <w:t>--- 0.1761571139</w:t>
                            </w:r>
                          </w:p>
                          <w:p w14:paraId="065FDD84"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6F14B0">
                              <w:rPr>
                                <w:rFonts w:ascii="Menlo" w:hAnsi="Menlo" w:cs="Menlo"/>
                                <w:color w:val="000000"/>
                                <w:kern w:val="0"/>
                                <w:sz w:val="16"/>
                                <w:szCs w:val="16"/>
                                <w:lang w:val="en-GB"/>
                              </w:rPr>
                              <w:t>4. "pic.0146.jpg" ---</w:t>
                            </w:r>
                            <w:r w:rsidRPr="006F14B0">
                              <w:rPr>
                                <w:rFonts w:ascii="Menlo" w:hAnsi="Menlo" w:cs="Menlo"/>
                                <w:color w:val="000000"/>
                                <w:kern w:val="0"/>
                                <w:sz w:val="16"/>
                                <w:szCs w:val="16"/>
                                <w:lang w:val="en-GB"/>
                              </w:rPr>
                              <w:tab/>
                              <w:t>--- 0.2248572818</w:t>
                            </w:r>
                          </w:p>
                          <w:p w14:paraId="7C9338EE" w14:textId="26C1B72B" w:rsidR="00343460" w:rsidRPr="006F14B0" w:rsidRDefault="006F14B0" w:rsidP="006F14B0">
                            <w:pPr>
                              <w:rPr>
                                <w:sz w:val="16"/>
                                <w:szCs w:val="16"/>
                              </w:rPr>
                            </w:pPr>
                            <w:r w:rsidRPr="006F14B0">
                              <w:rPr>
                                <w:rFonts w:ascii="Menlo" w:hAnsi="Menlo" w:cs="Menlo"/>
                                <w:color w:val="000000"/>
                                <w:kern w:val="0"/>
                                <w:sz w:val="16"/>
                                <w:szCs w:val="16"/>
                                <w:lang w:val="en-GB"/>
                              </w:rPr>
                              <w:t>5. "pic.0135.jpg" ---</w:t>
                            </w:r>
                            <w:r w:rsidRPr="006F14B0">
                              <w:rPr>
                                <w:rFonts w:ascii="Menlo" w:hAnsi="Menlo" w:cs="Menlo"/>
                                <w:color w:val="000000"/>
                                <w:kern w:val="0"/>
                                <w:sz w:val="16"/>
                                <w:szCs w:val="16"/>
                                <w:lang w:val="en-GB"/>
                              </w:rPr>
                              <w:tab/>
                              <w:t>--- 0.2251176467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A68D308" id="_x0000_s1038"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B9&#13;&#10;L7hKiAIAAII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1DE67550"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6F14B0">
                        <w:rPr>
                          <w:rFonts w:ascii="Menlo" w:hAnsi="Menlo" w:cs="Menlo"/>
                          <w:color w:val="000000"/>
                          <w:kern w:val="0"/>
                          <w:sz w:val="16"/>
                          <w:szCs w:val="16"/>
                          <w:lang w:val="en-GB"/>
                        </w:rPr>
                        <w:t>1. "pic.0893.jpg" ---</w:t>
                      </w:r>
                      <w:r w:rsidRPr="006F14B0">
                        <w:rPr>
                          <w:rFonts w:ascii="Menlo" w:hAnsi="Menlo" w:cs="Menlo"/>
                          <w:color w:val="000000"/>
                          <w:kern w:val="0"/>
                          <w:sz w:val="16"/>
                          <w:szCs w:val="16"/>
                          <w:lang w:val="en-GB"/>
                        </w:rPr>
                        <w:tab/>
                        <w:t>--- -2.220446049e-16</w:t>
                      </w:r>
                    </w:p>
                    <w:p w14:paraId="2D2F38E2"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6F14B0">
                        <w:rPr>
                          <w:rFonts w:ascii="Menlo" w:hAnsi="Menlo" w:cs="Menlo"/>
                          <w:color w:val="000000"/>
                          <w:kern w:val="0"/>
                          <w:sz w:val="16"/>
                          <w:szCs w:val="16"/>
                          <w:lang w:val="en-GB"/>
                        </w:rPr>
                        <w:t>2. "pic.0897.jpg" ---</w:t>
                      </w:r>
                      <w:r w:rsidRPr="006F14B0">
                        <w:rPr>
                          <w:rFonts w:ascii="Menlo" w:hAnsi="Menlo" w:cs="Menlo"/>
                          <w:color w:val="000000"/>
                          <w:kern w:val="0"/>
                          <w:sz w:val="16"/>
                          <w:szCs w:val="16"/>
                          <w:lang w:val="en-GB"/>
                        </w:rPr>
                        <w:tab/>
                        <w:t>--- 0.1517683092</w:t>
                      </w:r>
                    </w:p>
                    <w:p w14:paraId="07A60022"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6F14B0">
                        <w:rPr>
                          <w:rFonts w:ascii="Menlo" w:hAnsi="Menlo" w:cs="Menlo"/>
                          <w:color w:val="000000"/>
                          <w:kern w:val="0"/>
                          <w:sz w:val="16"/>
                          <w:szCs w:val="16"/>
                          <w:lang w:val="en-GB"/>
                        </w:rPr>
                        <w:t>3. "pic.0136.jpg" ---</w:t>
                      </w:r>
                      <w:r w:rsidRPr="006F14B0">
                        <w:rPr>
                          <w:rFonts w:ascii="Menlo" w:hAnsi="Menlo" w:cs="Menlo"/>
                          <w:color w:val="000000"/>
                          <w:kern w:val="0"/>
                          <w:sz w:val="16"/>
                          <w:szCs w:val="16"/>
                          <w:lang w:val="en-GB"/>
                        </w:rPr>
                        <w:tab/>
                        <w:t>--- 0.1761571139</w:t>
                      </w:r>
                    </w:p>
                    <w:p w14:paraId="065FDD84"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6F14B0">
                        <w:rPr>
                          <w:rFonts w:ascii="Menlo" w:hAnsi="Menlo" w:cs="Menlo"/>
                          <w:color w:val="000000"/>
                          <w:kern w:val="0"/>
                          <w:sz w:val="16"/>
                          <w:szCs w:val="16"/>
                          <w:lang w:val="en-GB"/>
                        </w:rPr>
                        <w:t>4. "pic.0146.jpg" ---</w:t>
                      </w:r>
                      <w:r w:rsidRPr="006F14B0">
                        <w:rPr>
                          <w:rFonts w:ascii="Menlo" w:hAnsi="Menlo" w:cs="Menlo"/>
                          <w:color w:val="000000"/>
                          <w:kern w:val="0"/>
                          <w:sz w:val="16"/>
                          <w:szCs w:val="16"/>
                          <w:lang w:val="en-GB"/>
                        </w:rPr>
                        <w:tab/>
                        <w:t>--- 0.2248572818</w:t>
                      </w:r>
                    </w:p>
                    <w:p w14:paraId="7C9338EE" w14:textId="26C1B72B" w:rsidR="00343460" w:rsidRPr="006F14B0" w:rsidRDefault="006F14B0" w:rsidP="006F14B0">
                      <w:pPr>
                        <w:rPr>
                          <w:sz w:val="16"/>
                          <w:szCs w:val="16"/>
                        </w:rPr>
                      </w:pPr>
                      <w:r w:rsidRPr="006F14B0">
                        <w:rPr>
                          <w:rFonts w:ascii="Menlo" w:hAnsi="Menlo" w:cs="Menlo"/>
                          <w:color w:val="000000"/>
                          <w:kern w:val="0"/>
                          <w:sz w:val="16"/>
                          <w:szCs w:val="16"/>
                          <w:lang w:val="en-GB"/>
                        </w:rPr>
                        <w:t>5. "pic.0135.jpg" ---</w:t>
                      </w:r>
                      <w:r w:rsidRPr="006F14B0">
                        <w:rPr>
                          <w:rFonts w:ascii="Menlo" w:hAnsi="Menlo" w:cs="Menlo"/>
                          <w:color w:val="000000"/>
                          <w:kern w:val="0"/>
                          <w:sz w:val="16"/>
                          <w:szCs w:val="16"/>
                          <w:lang w:val="en-GB"/>
                        </w:rPr>
                        <w:tab/>
                        <w:t>--- 0.2251176467</w:t>
                      </w:r>
                    </w:p>
                  </w:txbxContent>
                </v:textbox>
                <w10:anchorlock/>
              </v:roundrect>
            </w:pict>
          </mc:Fallback>
        </mc:AlternateContent>
      </w:r>
    </w:p>
    <w:p w14:paraId="3059DA27" w14:textId="0212E5F6" w:rsidR="006F14B0" w:rsidRDefault="006F14B0" w:rsidP="00343460">
      <w:pPr>
        <w:rPr>
          <w:lang w:val="en-US"/>
        </w:rPr>
      </w:pPr>
      <w:r>
        <w:rPr>
          <w:noProof/>
          <w:lang w:val="en-US"/>
        </w:rPr>
        <w:drawing>
          <wp:inline distT="0" distB="0" distL="0" distR="0" wp14:anchorId="11AC06EE" wp14:editId="5047F563">
            <wp:extent cx="1575000" cy="1260000"/>
            <wp:effectExtent l="0" t="0" r="0" b="0"/>
            <wp:docPr id="2127368145" name="Picture 57" descr="A yellow fire hydrant i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68145" name="Picture 57" descr="A yellow fire hydrant in the gras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75733E88" wp14:editId="0F3A7284">
            <wp:extent cx="1575000" cy="1260000"/>
            <wp:effectExtent l="0" t="0" r="0" b="0"/>
            <wp:docPr id="995453575" name="Picture 58" descr="A silver fire hydrant i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53575" name="Picture 58" descr="A silver fire hydrant in the gras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5F34CF64" wp14:editId="3A5CA533">
            <wp:extent cx="1575000" cy="1260000"/>
            <wp:effectExtent l="0" t="0" r="0" b="0"/>
            <wp:docPr id="1144056412" name="Picture 59" descr="A silver fire hydrant i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56412" name="Picture 59" descr="A silver fire hydrant in the grass&#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43A3CD9B" w14:textId="69250984" w:rsidR="006F14B0" w:rsidRDefault="006F14B0" w:rsidP="00343460">
      <w:pPr>
        <w:rPr>
          <w:lang w:val="en-US"/>
        </w:rPr>
      </w:pPr>
      <w:r>
        <w:rPr>
          <w:lang w:val="en-US"/>
        </w:rPr>
        <w:t xml:space="preserve">Intersection on whole image </w:t>
      </w:r>
      <w:r w:rsidR="00AF5829">
        <w:rPr>
          <w:lang w:val="en-US"/>
        </w:rPr>
        <w:t>RGB</w:t>
      </w:r>
      <w:r>
        <w:rPr>
          <w:lang w:val="en-US"/>
        </w:rPr>
        <w:t xml:space="preserve"> histogram</w:t>
      </w:r>
      <w:r w:rsidR="00AF5829">
        <w:rPr>
          <w:lang w:val="en-US"/>
        </w:rPr>
        <w:t xml:space="preserve"> for pic.0893.jpg</w:t>
      </w:r>
      <w:r>
        <w:rPr>
          <w:lang w:val="en-US"/>
        </w:rPr>
        <w:t>:</w:t>
      </w:r>
    </w:p>
    <w:p w14:paraId="4CABC962" w14:textId="7E867CA2" w:rsidR="006F14B0" w:rsidRDefault="006F14B0" w:rsidP="00343460">
      <w:pPr>
        <w:rPr>
          <w:lang w:val="en-US"/>
        </w:rPr>
      </w:pPr>
      <w:r>
        <w:rPr>
          <w:noProof/>
          <w:lang w:val="en-US"/>
        </w:rPr>
        <mc:AlternateContent>
          <mc:Choice Requires="wps">
            <w:drawing>
              <wp:inline distT="0" distB="0" distL="0" distR="0" wp14:anchorId="086861AB" wp14:editId="07C47C21">
                <wp:extent cx="5731510" cy="762000"/>
                <wp:effectExtent l="0" t="0" r="8890" b="12700"/>
                <wp:docPr id="1971668155"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465DFD6"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6F14B0">
                              <w:rPr>
                                <w:rFonts w:ascii="Menlo" w:hAnsi="Menlo" w:cs="Menlo"/>
                                <w:color w:val="000000"/>
                                <w:kern w:val="0"/>
                                <w:sz w:val="14"/>
                                <w:szCs w:val="14"/>
                                <w:lang w:val="en-GB"/>
                              </w:rPr>
                              <w:t>1. "/Users/ajeyk/neu/cvpr/proj_2/image_database/olympus/pic.0893.jpg" ---</w:t>
                            </w:r>
                            <w:r w:rsidRPr="006F14B0">
                              <w:rPr>
                                <w:rFonts w:ascii="Menlo" w:hAnsi="Menlo" w:cs="Menlo"/>
                                <w:color w:val="000000"/>
                                <w:kern w:val="0"/>
                                <w:sz w:val="14"/>
                                <w:szCs w:val="14"/>
                                <w:lang w:val="en-GB"/>
                              </w:rPr>
                              <w:tab/>
                              <w:t>--- 1.401031113e-07</w:t>
                            </w:r>
                          </w:p>
                          <w:p w14:paraId="63490163"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6F14B0">
                              <w:rPr>
                                <w:rFonts w:ascii="Menlo" w:hAnsi="Menlo" w:cs="Menlo"/>
                                <w:color w:val="000000"/>
                                <w:kern w:val="0"/>
                                <w:sz w:val="14"/>
                                <w:szCs w:val="14"/>
                                <w:lang w:val="en-GB"/>
                              </w:rPr>
                              <w:t>2. "/Users/ajeyk/neu/cvpr/proj_2/image_database/olympus/pic.0136.jpg" ---</w:t>
                            </w:r>
                            <w:r w:rsidRPr="006F14B0">
                              <w:rPr>
                                <w:rFonts w:ascii="Menlo" w:hAnsi="Menlo" w:cs="Menlo"/>
                                <w:color w:val="000000"/>
                                <w:kern w:val="0"/>
                                <w:sz w:val="14"/>
                                <w:szCs w:val="14"/>
                                <w:lang w:val="en-GB"/>
                              </w:rPr>
                              <w:tab/>
                              <w:t>--- 0.2659332435</w:t>
                            </w:r>
                          </w:p>
                          <w:p w14:paraId="02C71B58"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6F14B0">
                              <w:rPr>
                                <w:rFonts w:ascii="Menlo" w:hAnsi="Menlo" w:cs="Menlo"/>
                                <w:color w:val="000000"/>
                                <w:kern w:val="0"/>
                                <w:sz w:val="14"/>
                                <w:szCs w:val="14"/>
                                <w:lang w:val="en-GB"/>
                              </w:rPr>
                              <w:t>3. "/Users/ajeyk/neu/cvpr/proj_2/image_database/olympus/pic.0897.jpg" ---</w:t>
                            </w:r>
                            <w:r w:rsidRPr="006F14B0">
                              <w:rPr>
                                <w:rFonts w:ascii="Menlo" w:hAnsi="Menlo" w:cs="Menlo"/>
                                <w:color w:val="000000"/>
                                <w:kern w:val="0"/>
                                <w:sz w:val="14"/>
                                <w:szCs w:val="14"/>
                                <w:lang w:val="en-GB"/>
                              </w:rPr>
                              <w:tab/>
                              <w:t>--- 0.3077087449</w:t>
                            </w:r>
                          </w:p>
                          <w:p w14:paraId="2B70B36C"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6F14B0">
                              <w:rPr>
                                <w:rFonts w:ascii="Menlo" w:hAnsi="Menlo" w:cs="Menlo"/>
                                <w:color w:val="000000"/>
                                <w:kern w:val="0"/>
                                <w:sz w:val="14"/>
                                <w:szCs w:val="14"/>
                                <w:lang w:val="en-GB"/>
                              </w:rPr>
                              <w:t>4. "/Users/ajeyk/neu/cvpr/proj_2/image_database/olympus/pic.0368.jpg" ---</w:t>
                            </w:r>
                            <w:r w:rsidRPr="006F14B0">
                              <w:rPr>
                                <w:rFonts w:ascii="Menlo" w:hAnsi="Menlo" w:cs="Menlo"/>
                                <w:color w:val="000000"/>
                                <w:kern w:val="0"/>
                                <w:sz w:val="14"/>
                                <w:szCs w:val="14"/>
                                <w:lang w:val="en-GB"/>
                              </w:rPr>
                              <w:tab/>
                              <w:t>--- 0.3327972361</w:t>
                            </w:r>
                          </w:p>
                          <w:p w14:paraId="0C0B7ED2" w14:textId="1D9FEF69" w:rsidR="006F14B0" w:rsidRPr="006F14B0" w:rsidRDefault="006F14B0" w:rsidP="006F14B0">
                            <w:pPr>
                              <w:rPr>
                                <w:sz w:val="14"/>
                                <w:szCs w:val="14"/>
                              </w:rPr>
                            </w:pPr>
                            <w:r w:rsidRPr="006F14B0">
                              <w:rPr>
                                <w:rFonts w:ascii="Menlo" w:hAnsi="Menlo" w:cs="Menlo"/>
                                <w:color w:val="000000"/>
                                <w:kern w:val="0"/>
                                <w:sz w:val="14"/>
                                <w:szCs w:val="14"/>
                                <w:lang w:val="en-GB"/>
                              </w:rPr>
                              <w:t>5. "/Users/ajeyk/neu/cvpr/proj_2/image_database/olympus/pic.0123.jpg" ---</w:t>
                            </w:r>
                            <w:r w:rsidRPr="006F14B0">
                              <w:rPr>
                                <w:rFonts w:ascii="Menlo" w:hAnsi="Menlo" w:cs="Menlo"/>
                                <w:color w:val="000000"/>
                                <w:kern w:val="0"/>
                                <w:sz w:val="14"/>
                                <w:szCs w:val="14"/>
                                <w:lang w:val="en-GB"/>
                              </w:rPr>
                              <w:tab/>
                              <w:t>--- 0.3472625885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86861AB" id="_x0000_s1039"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" fillcolor="#d8d8d8 [2732]" strokecolor="#030e13 [484]" strokeweight="1pt">
                <v:stroke joinstyle="miter"/>
                <v:textbox>
                  <w:txbxContent>
                    <w:p w14:paraId="5465DFD6"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6F14B0">
                        <w:rPr>
                          <w:rFonts w:ascii="Menlo" w:hAnsi="Menlo" w:cs="Menlo"/>
                          <w:color w:val="000000"/>
                          <w:kern w:val="0"/>
                          <w:sz w:val="14"/>
                          <w:szCs w:val="14"/>
                          <w:lang w:val="en-GB"/>
                        </w:rPr>
                        <w:t>1. "/Users/ajeyk/neu/cvpr/proj_2/image_database/olympus/pic.0893.jpg" ---</w:t>
                      </w:r>
                      <w:r w:rsidRPr="006F14B0">
                        <w:rPr>
                          <w:rFonts w:ascii="Menlo" w:hAnsi="Menlo" w:cs="Menlo"/>
                          <w:color w:val="000000"/>
                          <w:kern w:val="0"/>
                          <w:sz w:val="14"/>
                          <w:szCs w:val="14"/>
                          <w:lang w:val="en-GB"/>
                        </w:rPr>
                        <w:tab/>
                        <w:t>--- 1.401031113e-07</w:t>
                      </w:r>
                    </w:p>
                    <w:p w14:paraId="63490163"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6F14B0">
                        <w:rPr>
                          <w:rFonts w:ascii="Menlo" w:hAnsi="Menlo" w:cs="Menlo"/>
                          <w:color w:val="000000"/>
                          <w:kern w:val="0"/>
                          <w:sz w:val="14"/>
                          <w:szCs w:val="14"/>
                          <w:lang w:val="en-GB"/>
                        </w:rPr>
                        <w:t>2. "/Users/ajeyk/neu/cvpr/proj_2/image_database/olympus/pic.0136.jpg" ---</w:t>
                      </w:r>
                      <w:r w:rsidRPr="006F14B0">
                        <w:rPr>
                          <w:rFonts w:ascii="Menlo" w:hAnsi="Menlo" w:cs="Menlo"/>
                          <w:color w:val="000000"/>
                          <w:kern w:val="0"/>
                          <w:sz w:val="14"/>
                          <w:szCs w:val="14"/>
                          <w:lang w:val="en-GB"/>
                        </w:rPr>
                        <w:tab/>
                        <w:t>--- 0.2659332435</w:t>
                      </w:r>
                    </w:p>
                    <w:p w14:paraId="02C71B58"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6F14B0">
                        <w:rPr>
                          <w:rFonts w:ascii="Menlo" w:hAnsi="Menlo" w:cs="Menlo"/>
                          <w:color w:val="000000"/>
                          <w:kern w:val="0"/>
                          <w:sz w:val="14"/>
                          <w:szCs w:val="14"/>
                          <w:lang w:val="en-GB"/>
                        </w:rPr>
                        <w:t>3. "/Users/ajeyk/neu/cvpr/proj_2/image_database/olympus/pic.0897.jpg" ---</w:t>
                      </w:r>
                      <w:r w:rsidRPr="006F14B0">
                        <w:rPr>
                          <w:rFonts w:ascii="Menlo" w:hAnsi="Menlo" w:cs="Menlo"/>
                          <w:color w:val="000000"/>
                          <w:kern w:val="0"/>
                          <w:sz w:val="14"/>
                          <w:szCs w:val="14"/>
                          <w:lang w:val="en-GB"/>
                        </w:rPr>
                        <w:tab/>
                        <w:t>--- 0.3077087449</w:t>
                      </w:r>
                    </w:p>
                    <w:p w14:paraId="2B70B36C" w14:textId="77777777" w:rsidR="006F14B0" w:rsidRPr="006F14B0" w:rsidRDefault="006F14B0" w:rsidP="006F14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6F14B0">
                        <w:rPr>
                          <w:rFonts w:ascii="Menlo" w:hAnsi="Menlo" w:cs="Menlo"/>
                          <w:color w:val="000000"/>
                          <w:kern w:val="0"/>
                          <w:sz w:val="14"/>
                          <w:szCs w:val="14"/>
                          <w:lang w:val="en-GB"/>
                        </w:rPr>
                        <w:t>4. "/Users/ajeyk/neu/cvpr/proj_2/image_database/olympus/pic.0368.jpg" ---</w:t>
                      </w:r>
                      <w:r w:rsidRPr="006F14B0">
                        <w:rPr>
                          <w:rFonts w:ascii="Menlo" w:hAnsi="Menlo" w:cs="Menlo"/>
                          <w:color w:val="000000"/>
                          <w:kern w:val="0"/>
                          <w:sz w:val="14"/>
                          <w:szCs w:val="14"/>
                          <w:lang w:val="en-GB"/>
                        </w:rPr>
                        <w:tab/>
                        <w:t>--- 0.3327972361</w:t>
                      </w:r>
                    </w:p>
                    <w:p w14:paraId="0C0B7ED2" w14:textId="1D9FEF69" w:rsidR="006F14B0" w:rsidRPr="006F14B0" w:rsidRDefault="006F14B0" w:rsidP="006F14B0">
                      <w:pPr>
                        <w:rPr>
                          <w:sz w:val="14"/>
                          <w:szCs w:val="14"/>
                        </w:rPr>
                      </w:pPr>
                      <w:r w:rsidRPr="006F14B0">
                        <w:rPr>
                          <w:rFonts w:ascii="Menlo" w:hAnsi="Menlo" w:cs="Menlo"/>
                          <w:color w:val="000000"/>
                          <w:kern w:val="0"/>
                          <w:sz w:val="14"/>
                          <w:szCs w:val="14"/>
                          <w:lang w:val="en-GB"/>
                        </w:rPr>
                        <w:t>5. "/Users/ajeyk/neu/cvpr/proj_2/image_database/olympus/pic.0123.jpg" ---</w:t>
                      </w:r>
                      <w:r w:rsidRPr="006F14B0">
                        <w:rPr>
                          <w:rFonts w:ascii="Menlo" w:hAnsi="Menlo" w:cs="Menlo"/>
                          <w:color w:val="000000"/>
                          <w:kern w:val="0"/>
                          <w:sz w:val="14"/>
                          <w:szCs w:val="14"/>
                          <w:lang w:val="en-GB"/>
                        </w:rPr>
                        <w:tab/>
                        <w:t>--- 0.3472625885</w:t>
                      </w:r>
                    </w:p>
                  </w:txbxContent>
                </v:textbox>
                <w10:anchorlock/>
              </v:roundrect>
            </w:pict>
          </mc:Fallback>
        </mc:AlternateContent>
      </w:r>
    </w:p>
    <w:p w14:paraId="11711B60" w14:textId="3D6276B5" w:rsidR="006F14B0" w:rsidRDefault="006F14B0" w:rsidP="00343460">
      <w:pPr>
        <w:rPr>
          <w:lang w:val="en-US"/>
        </w:rPr>
      </w:pPr>
      <w:r>
        <w:rPr>
          <w:noProof/>
          <w:lang w:val="en-US"/>
        </w:rPr>
        <w:drawing>
          <wp:inline distT="0" distB="0" distL="0" distR="0" wp14:anchorId="7EFF59B2" wp14:editId="27852802">
            <wp:extent cx="1575000" cy="1260000"/>
            <wp:effectExtent l="0" t="0" r="0" b="0"/>
            <wp:docPr id="1963045680" name="Picture 58" descr="A silver fire hydrant i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53575" name="Picture 58" descr="A silver fire hydrant in the gras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6042A544" wp14:editId="3CC9DF37">
            <wp:extent cx="1575000" cy="1260000"/>
            <wp:effectExtent l="0" t="0" r="0" b="0"/>
            <wp:docPr id="1232044779" name="Picture 57" descr="A yellow fire hydrant i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68145" name="Picture 57" descr="A yellow fire hydrant in the gras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0570CED5" wp14:editId="769B3EEC">
            <wp:extent cx="1575000" cy="1260000"/>
            <wp:effectExtent l="0" t="0" r="0" b="0"/>
            <wp:docPr id="1676350468" name="Picture 60" descr="A book o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50468" name="Picture 60" descr="A book on the grass&#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0FB2DEAA" w14:textId="77777777" w:rsidR="00AF5829" w:rsidRDefault="00AF5829" w:rsidP="00343460">
      <w:pPr>
        <w:rPr>
          <w:lang w:val="en-US"/>
        </w:rPr>
      </w:pPr>
    </w:p>
    <w:p w14:paraId="2900938D" w14:textId="4F349A92" w:rsidR="00AF5829" w:rsidRDefault="00AF5829" w:rsidP="00343460">
      <w:r>
        <w:t>Cosine similarity on DNN embeddings for pic.0</w:t>
      </w:r>
      <w:r>
        <w:t>164</w:t>
      </w:r>
      <w:r>
        <w:t>.jpg</w:t>
      </w:r>
    </w:p>
    <w:p w14:paraId="4C11BD47" w14:textId="431F78A1" w:rsidR="00AF5829" w:rsidRDefault="00AF5829" w:rsidP="00343460">
      <w:r>
        <w:rPr>
          <w:noProof/>
        </w:rPr>
        <w:lastRenderedPageBreak/>
        <w:drawing>
          <wp:inline distT="0" distB="0" distL="0" distR="0" wp14:anchorId="29639361" wp14:editId="7D20DC26">
            <wp:extent cx="1575000" cy="1260000"/>
            <wp:effectExtent l="0" t="0" r="0" b="0"/>
            <wp:docPr id="1048193057" name="Picture 66" descr="A flag on top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93057" name="Picture 66" descr="A flag on top of a building&#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68EAA462" w14:textId="34776C10" w:rsidR="00AF5829" w:rsidRDefault="00AF5829" w:rsidP="00343460">
      <w:pPr>
        <w:rPr>
          <w:lang w:val="en-US"/>
        </w:rPr>
      </w:pPr>
      <w:r>
        <w:rPr>
          <w:noProof/>
          <w:lang w:val="en-US"/>
        </w:rPr>
        <mc:AlternateContent>
          <mc:Choice Requires="wps">
            <w:drawing>
              <wp:inline distT="0" distB="0" distL="0" distR="0" wp14:anchorId="64797C19" wp14:editId="2FCCA383">
                <wp:extent cx="5731510" cy="762000"/>
                <wp:effectExtent l="0" t="0" r="8890" b="12700"/>
                <wp:docPr id="1470597579"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34E2DDD"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F5829">
                              <w:rPr>
                                <w:rFonts w:ascii="Menlo" w:hAnsi="Menlo" w:cs="Menlo"/>
                                <w:color w:val="000000"/>
                                <w:kern w:val="0"/>
                                <w:sz w:val="16"/>
                                <w:szCs w:val="16"/>
                                <w:lang w:val="en-GB"/>
                              </w:rPr>
                              <w:t>1. "pic.0164.jpg" ---</w:t>
                            </w:r>
                            <w:r w:rsidRPr="00AF5829">
                              <w:rPr>
                                <w:rFonts w:ascii="Menlo" w:hAnsi="Menlo" w:cs="Menlo"/>
                                <w:color w:val="000000"/>
                                <w:kern w:val="0"/>
                                <w:sz w:val="16"/>
                                <w:szCs w:val="16"/>
                                <w:lang w:val="en-GB"/>
                              </w:rPr>
                              <w:tab/>
                              <w:t>--- 0</w:t>
                            </w:r>
                          </w:p>
                          <w:p w14:paraId="69421BA0"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F5829">
                              <w:rPr>
                                <w:rFonts w:ascii="Menlo" w:hAnsi="Menlo" w:cs="Menlo"/>
                                <w:color w:val="000000"/>
                                <w:kern w:val="0"/>
                                <w:sz w:val="16"/>
                                <w:szCs w:val="16"/>
                                <w:lang w:val="en-GB"/>
                              </w:rPr>
                              <w:t>2. "pic.1032.jpg" ---</w:t>
                            </w:r>
                            <w:r w:rsidRPr="00AF5829">
                              <w:rPr>
                                <w:rFonts w:ascii="Menlo" w:hAnsi="Menlo" w:cs="Menlo"/>
                                <w:color w:val="000000"/>
                                <w:kern w:val="0"/>
                                <w:sz w:val="16"/>
                                <w:szCs w:val="16"/>
                                <w:lang w:val="en-GB"/>
                              </w:rPr>
                              <w:tab/>
                              <w:t>--- 0.2121893879</w:t>
                            </w:r>
                          </w:p>
                          <w:p w14:paraId="282AA6A4"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F5829">
                              <w:rPr>
                                <w:rFonts w:ascii="Menlo" w:hAnsi="Menlo" w:cs="Menlo"/>
                                <w:color w:val="000000"/>
                                <w:kern w:val="0"/>
                                <w:sz w:val="16"/>
                                <w:szCs w:val="16"/>
                                <w:lang w:val="en-GB"/>
                              </w:rPr>
                              <w:t>3. "pic.0213.jpg" ---</w:t>
                            </w:r>
                            <w:r w:rsidRPr="00AF5829">
                              <w:rPr>
                                <w:rFonts w:ascii="Menlo" w:hAnsi="Menlo" w:cs="Menlo"/>
                                <w:color w:val="000000"/>
                                <w:kern w:val="0"/>
                                <w:sz w:val="16"/>
                                <w:szCs w:val="16"/>
                                <w:lang w:val="en-GB"/>
                              </w:rPr>
                              <w:tab/>
                              <w:t>--- 0.2128362677</w:t>
                            </w:r>
                          </w:p>
                          <w:p w14:paraId="0747A012"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F5829">
                              <w:rPr>
                                <w:rFonts w:ascii="Menlo" w:hAnsi="Menlo" w:cs="Menlo"/>
                                <w:color w:val="000000"/>
                                <w:kern w:val="0"/>
                                <w:sz w:val="16"/>
                                <w:szCs w:val="16"/>
                                <w:lang w:val="en-GB"/>
                              </w:rPr>
                              <w:t>4. "pic.0690.jpg" ---</w:t>
                            </w:r>
                            <w:r w:rsidRPr="00AF5829">
                              <w:rPr>
                                <w:rFonts w:ascii="Menlo" w:hAnsi="Menlo" w:cs="Menlo"/>
                                <w:color w:val="000000"/>
                                <w:kern w:val="0"/>
                                <w:sz w:val="16"/>
                                <w:szCs w:val="16"/>
                                <w:lang w:val="en-GB"/>
                              </w:rPr>
                              <w:tab/>
                              <w:t>--- 0.2351369888</w:t>
                            </w:r>
                          </w:p>
                          <w:p w14:paraId="3237B50C" w14:textId="61D498BF" w:rsidR="00AF5829" w:rsidRPr="00AF5829" w:rsidRDefault="00AF5829" w:rsidP="00AF5829">
                            <w:pPr>
                              <w:rPr>
                                <w:sz w:val="16"/>
                                <w:szCs w:val="16"/>
                              </w:rPr>
                            </w:pPr>
                            <w:r w:rsidRPr="00AF5829">
                              <w:rPr>
                                <w:rFonts w:ascii="Menlo" w:hAnsi="Menlo" w:cs="Menlo"/>
                                <w:color w:val="000000"/>
                                <w:kern w:val="0"/>
                                <w:sz w:val="16"/>
                                <w:szCs w:val="16"/>
                                <w:lang w:val="en-GB"/>
                              </w:rPr>
                              <w:t>5. "pic.0426.jpg" ---</w:t>
                            </w:r>
                            <w:r w:rsidRPr="00AF5829">
                              <w:rPr>
                                <w:rFonts w:ascii="Menlo" w:hAnsi="Menlo" w:cs="Menlo"/>
                                <w:color w:val="000000"/>
                                <w:kern w:val="0"/>
                                <w:sz w:val="16"/>
                                <w:szCs w:val="16"/>
                                <w:lang w:val="en-GB"/>
                              </w:rPr>
                              <w:tab/>
                              <w:t>--- 0.2492830327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4797C19" id="_x0000_s1040"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AL&#13;&#10;bevQiAIAAII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034E2DDD"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F5829">
                        <w:rPr>
                          <w:rFonts w:ascii="Menlo" w:hAnsi="Menlo" w:cs="Menlo"/>
                          <w:color w:val="000000"/>
                          <w:kern w:val="0"/>
                          <w:sz w:val="16"/>
                          <w:szCs w:val="16"/>
                          <w:lang w:val="en-GB"/>
                        </w:rPr>
                        <w:t>1. "pic.0164.jpg" ---</w:t>
                      </w:r>
                      <w:r w:rsidRPr="00AF5829">
                        <w:rPr>
                          <w:rFonts w:ascii="Menlo" w:hAnsi="Menlo" w:cs="Menlo"/>
                          <w:color w:val="000000"/>
                          <w:kern w:val="0"/>
                          <w:sz w:val="16"/>
                          <w:szCs w:val="16"/>
                          <w:lang w:val="en-GB"/>
                        </w:rPr>
                        <w:tab/>
                        <w:t>--- 0</w:t>
                      </w:r>
                    </w:p>
                    <w:p w14:paraId="69421BA0"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F5829">
                        <w:rPr>
                          <w:rFonts w:ascii="Menlo" w:hAnsi="Menlo" w:cs="Menlo"/>
                          <w:color w:val="000000"/>
                          <w:kern w:val="0"/>
                          <w:sz w:val="16"/>
                          <w:szCs w:val="16"/>
                          <w:lang w:val="en-GB"/>
                        </w:rPr>
                        <w:t>2. "pic.1032.jpg" ---</w:t>
                      </w:r>
                      <w:r w:rsidRPr="00AF5829">
                        <w:rPr>
                          <w:rFonts w:ascii="Menlo" w:hAnsi="Menlo" w:cs="Menlo"/>
                          <w:color w:val="000000"/>
                          <w:kern w:val="0"/>
                          <w:sz w:val="16"/>
                          <w:szCs w:val="16"/>
                          <w:lang w:val="en-GB"/>
                        </w:rPr>
                        <w:tab/>
                        <w:t>--- 0.2121893879</w:t>
                      </w:r>
                    </w:p>
                    <w:p w14:paraId="282AA6A4"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F5829">
                        <w:rPr>
                          <w:rFonts w:ascii="Menlo" w:hAnsi="Menlo" w:cs="Menlo"/>
                          <w:color w:val="000000"/>
                          <w:kern w:val="0"/>
                          <w:sz w:val="16"/>
                          <w:szCs w:val="16"/>
                          <w:lang w:val="en-GB"/>
                        </w:rPr>
                        <w:t>3. "pic.0213.jpg" ---</w:t>
                      </w:r>
                      <w:r w:rsidRPr="00AF5829">
                        <w:rPr>
                          <w:rFonts w:ascii="Menlo" w:hAnsi="Menlo" w:cs="Menlo"/>
                          <w:color w:val="000000"/>
                          <w:kern w:val="0"/>
                          <w:sz w:val="16"/>
                          <w:szCs w:val="16"/>
                          <w:lang w:val="en-GB"/>
                        </w:rPr>
                        <w:tab/>
                        <w:t>--- 0.2128362677</w:t>
                      </w:r>
                    </w:p>
                    <w:p w14:paraId="0747A012"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F5829">
                        <w:rPr>
                          <w:rFonts w:ascii="Menlo" w:hAnsi="Menlo" w:cs="Menlo"/>
                          <w:color w:val="000000"/>
                          <w:kern w:val="0"/>
                          <w:sz w:val="16"/>
                          <w:szCs w:val="16"/>
                          <w:lang w:val="en-GB"/>
                        </w:rPr>
                        <w:t>4. "pic.0690.jpg" ---</w:t>
                      </w:r>
                      <w:r w:rsidRPr="00AF5829">
                        <w:rPr>
                          <w:rFonts w:ascii="Menlo" w:hAnsi="Menlo" w:cs="Menlo"/>
                          <w:color w:val="000000"/>
                          <w:kern w:val="0"/>
                          <w:sz w:val="16"/>
                          <w:szCs w:val="16"/>
                          <w:lang w:val="en-GB"/>
                        </w:rPr>
                        <w:tab/>
                        <w:t>--- 0.2351369888</w:t>
                      </w:r>
                    </w:p>
                    <w:p w14:paraId="3237B50C" w14:textId="61D498BF" w:rsidR="00AF5829" w:rsidRPr="00AF5829" w:rsidRDefault="00AF5829" w:rsidP="00AF5829">
                      <w:pPr>
                        <w:rPr>
                          <w:sz w:val="16"/>
                          <w:szCs w:val="16"/>
                        </w:rPr>
                      </w:pPr>
                      <w:r w:rsidRPr="00AF5829">
                        <w:rPr>
                          <w:rFonts w:ascii="Menlo" w:hAnsi="Menlo" w:cs="Menlo"/>
                          <w:color w:val="000000"/>
                          <w:kern w:val="0"/>
                          <w:sz w:val="16"/>
                          <w:szCs w:val="16"/>
                          <w:lang w:val="en-GB"/>
                        </w:rPr>
                        <w:t>5. "pic.0426.jpg" ---</w:t>
                      </w:r>
                      <w:r w:rsidRPr="00AF5829">
                        <w:rPr>
                          <w:rFonts w:ascii="Menlo" w:hAnsi="Menlo" w:cs="Menlo"/>
                          <w:color w:val="000000"/>
                          <w:kern w:val="0"/>
                          <w:sz w:val="16"/>
                          <w:szCs w:val="16"/>
                          <w:lang w:val="en-GB"/>
                        </w:rPr>
                        <w:tab/>
                        <w:t>--- 0.2492830327</w:t>
                      </w:r>
                    </w:p>
                  </w:txbxContent>
                </v:textbox>
                <w10:anchorlock/>
              </v:roundrect>
            </w:pict>
          </mc:Fallback>
        </mc:AlternateContent>
      </w:r>
    </w:p>
    <w:p w14:paraId="4C850A21" w14:textId="3395DC55" w:rsidR="00AF5829" w:rsidRDefault="00AF5829" w:rsidP="00343460">
      <w:pPr>
        <w:rPr>
          <w:lang w:val="en-US"/>
        </w:rPr>
      </w:pPr>
      <w:r>
        <w:rPr>
          <w:noProof/>
          <w:lang w:val="en-US"/>
        </w:rPr>
        <w:drawing>
          <wp:inline distT="0" distB="0" distL="0" distR="0" wp14:anchorId="0E2AB764" wp14:editId="6E70EC29">
            <wp:extent cx="1575000" cy="1260000"/>
            <wp:effectExtent l="0" t="0" r="0" b="0"/>
            <wp:docPr id="663253032" name="Picture 61" descr="Low angle view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53032" name="Picture 61" descr="Low angle view of a building&#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46AA1A4D" wp14:editId="7B6BB7A3">
            <wp:extent cx="1575000" cy="1260000"/>
            <wp:effectExtent l="0" t="0" r="0" b="0"/>
            <wp:docPr id="1000894892" name="Picture 62" descr="A building with trees around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94892" name="Picture 62" descr="A building with trees around it&#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17326F50" wp14:editId="5F7DE29E">
            <wp:extent cx="1575000" cy="1260000"/>
            <wp:effectExtent l="0" t="0" r="0" b="0"/>
            <wp:docPr id="88398206" name="Picture 63" descr="A tall stone tower with a few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8206" name="Picture 63" descr="A tall stone tower with a few windows&#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7E94524F" w14:textId="285A7890" w:rsidR="00AF5829" w:rsidRDefault="00AF5829" w:rsidP="00AF5829">
      <w:pPr>
        <w:rPr>
          <w:lang w:val="en-US"/>
        </w:rPr>
      </w:pPr>
      <w:r>
        <w:rPr>
          <w:lang w:val="en-US"/>
        </w:rPr>
        <w:t>Intersection on whole image RGB histogram for pic.0</w:t>
      </w:r>
      <w:r>
        <w:rPr>
          <w:lang w:val="en-US"/>
        </w:rPr>
        <w:t>164</w:t>
      </w:r>
      <w:r>
        <w:rPr>
          <w:lang w:val="en-US"/>
        </w:rPr>
        <w:t>.jpg:</w:t>
      </w:r>
    </w:p>
    <w:p w14:paraId="1B26A327" w14:textId="77777777" w:rsidR="00AF5829" w:rsidRDefault="00AF5829" w:rsidP="00AF5829">
      <w:pPr>
        <w:rPr>
          <w:lang w:val="en-US"/>
        </w:rPr>
      </w:pPr>
      <w:r>
        <w:rPr>
          <w:noProof/>
          <w:lang w:val="en-US"/>
        </w:rPr>
        <mc:AlternateContent>
          <mc:Choice Requires="wps">
            <w:drawing>
              <wp:inline distT="0" distB="0" distL="0" distR="0" wp14:anchorId="344DCBC9" wp14:editId="278FB5D6">
                <wp:extent cx="5731510" cy="762000"/>
                <wp:effectExtent l="0" t="0" r="8890" b="12700"/>
                <wp:docPr id="1685194997"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6074D9"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F5829">
                              <w:rPr>
                                <w:rFonts w:ascii="Menlo" w:hAnsi="Menlo" w:cs="Menlo"/>
                                <w:color w:val="000000"/>
                                <w:kern w:val="0"/>
                                <w:sz w:val="14"/>
                                <w:szCs w:val="14"/>
                                <w:lang w:val="en-GB"/>
                              </w:rPr>
                              <w:t>1. "/Users/ajeyk/neu/cvpr/proj_2/image_database/olympus/pic.0164.jpg" ---</w:t>
                            </w:r>
                            <w:r w:rsidRPr="00AF5829">
                              <w:rPr>
                                <w:rFonts w:ascii="Menlo" w:hAnsi="Menlo" w:cs="Menlo"/>
                                <w:color w:val="000000"/>
                                <w:kern w:val="0"/>
                                <w:sz w:val="14"/>
                                <w:szCs w:val="14"/>
                                <w:lang w:val="en-GB"/>
                              </w:rPr>
                              <w:tab/>
                              <w:t>--- 1.107628123e-07</w:t>
                            </w:r>
                          </w:p>
                          <w:p w14:paraId="2B6F970E"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F5829">
                              <w:rPr>
                                <w:rFonts w:ascii="Menlo" w:hAnsi="Menlo" w:cs="Menlo"/>
                                <w:color w:val="000000"/>
                                <w:kern w:val="0"/>
                                <w:sz w:val="14"/>
                                <w:szCs w:val="14"/>
                                <w:lang w:val="en-GB"/>
                              </w:rPr>
                              <w:t>2. "/Users/ajeyk/neu/cvpr/proj_2/image_database/olympus/pic.0110.jpg" ---</w:t>
                            </w:r>
                            <w:r w:rsidRPr="00AF5829">
                              <w:rPr>
                                <w:rFonts w:ascii="Menlo" w:hAnsi="Menlo" w:cs="Menlo"/>
                                <w:color w:val="000000"/>
                                <w:kern w:val="0"/>
                                <w:sz w:val="14"/>
                                <w:szCs w:val="14"/>
                                <w:lang w:val="en-GB"/>
                              </w:rPr>
                              <w:tab/>
                              <w:t>--- 0.6147949368</w:t>
                            </w:r>
                          </w:p>
                          <w:p w14:paraId="7302AEFA"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F5829">
                              <w:rPr>
                                <w:rFonts w:ascii="Menlo" w:hAnsi="Menlo" w:cs="Menlo"/>
                                <w:color w:val="000000"/>
                                <w:kern w:val="0"/>
                                <w:sz w:val="14"/>
                                <w:szCs w:val="14"/>
                                <w:lang w:val="en-GB"/>
                              </w:rPr>
                              <w:t>3. "/Users/ajeyk/neu/cvpr/proj_2/image_database/olympus/pic.1032.jpg" ---</w:t>
                            </w:r>
                            <w:r w:rsidRPr="00AF5829">
                              <w:rPr>
                                <w:rFonts w:ascii="Menlo" w:hAnsi="Menlo" w:cs="Menlo"/>
                                <w:color w:val="000000"/>
                                <w:kern w:val="0"/>
                                <w:sz w:val="14"/>
                                <w:szCs w:val="14"/>
                                <w:lang w:val="en-GB"/>
                              </w:rPr>
                              <w:tab/>
                              <w:t>--- 0.6764526393</w:t>
                            </w:r>
                          </w:p>
                          <w:p w14:paraId="48FFA42E"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F5829">
                              <w:rPr>
                                <w:rFonts w:ascii="Menlo" w:hAnsi="Menlo" w:cs="Menlo"/>
                                <w:color w:val="000000"/>
                                <w:kern w:val="0"/>
                                <w:sz w:val="14"/>
                                <w:szCs w:val="14"/>
                                <w:lang w:val="en-GB"/>
                              </w:rPr>
                              <w:t>4. "/Users/ajeyk/neu/cvpr/proj_2/image_database/olympus/pic.0092.jpg" ---</w:t>
                            </w:r>
                            <w:r w:rsidRPr="00AF5829">
                              <w:rPr>
                                <w:rFonts w:ascii="Menlo" w:hAnsi="Menlo" w:cs="Menlo"/>
                                <w:color w:val="000000"/>
                                <w:kern w:val="0"/>
                                <w:sz w:val="14"/>
                                <w:szCs w:val="14"/>
                                <w:lang w:val="en-GB"/>
                              </w:rPr>
                              <w:tab/>
                              <w:t>--- 0.6940948393</w:t>
                            </w:r>
                          </w:p>
                          <w:p w14:paraId="49F8CC61" w14:textId="124A6031" w:rsidR="00AF5829" w:rsidRPr="00AF5829" w:rsidRDefault="00AF5829" w:rsidP="00AF5829">
                            <w:pPr>
                              <w:rPr>
                                <w:sz w:val="14"/>
                                <w:szCs w:val="14"/>
                              </w:rPr>
                            </w:pPr>
                            <w:r w:rsidRPr="00AF5829">
                              <w:rPr>
                                <w:rFonts w:ascii="Menlo" w:hAnsi="Menlo" w:cs="Menlo"/>
                                <w:color w:val="000000"/>
                                <w:kern w:val="0"/>
                                <w:sz w:val="14"/>
                                <w:szCs w:val="14"/>
                                <w:lang w:val="en-GB"/>
                              </w:rPr>
                              <w:t>5. "/Users/ajeyk/neu/cvpr/proj_2/image_database/olympus/pic.0976.jpg" ---</w:t>
                            </w:r>
                            <w:r w:rsidRPr="00AF5829">
                              <w:rPr>
                                <w:rFonts w:ascii="Menlo" w:hAnsi="Menlo" w:cs="Menlo"/>
                                <w:color w:val="000000"/>
                                <w:kern w:val="0"/>
                                <w:sz w:val="14"/>
                                <w:szCs w:val="14"/>
                                <w:lang w:val="en-GB"/>
                              </w:rPr>
                              <w:tab/>
                              <w:t>--- 0.7220153794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44DCBC9" id="_x0000_s1041"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Dd&#13;&#10;DyNdiAIAAII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4C6074D9"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F5829">
                        <w:rPr>
                          <w:rFonts w:ascii="Menlo" w:hAnsi="Menlo" w:cs="Menlo"/>
                          <w:color w:val="000000"/>
                          <w:kern w:val="0"/>
                          <w:sz w:val="14"/>
                          <w:szCs w:val="14"/>
                          <w:lang w:val="en-GB"/>
                        </w:rPr>
                        <w:t>1. "/Users/ajeyk/neu/cvpr/proj_2/image_database/olympus/pic.0164.jpg" ---</w:t>
                      </w:r>
                      <w:r w:rsidRPr="00AF5829">
                        <w:rPr>
                          <w:rFonts w:ascii="Menlo" w:hAnsi="Menlo" w:cs="Menlo"/>
                          <w:color w:val="000000"/>
                          <w:kern w:val="0"/>
                          <w:sz w:val="14"/>
                          <w:szCs w:val="14"/>
                          <w:lang w:val="en-GB"/>
                        </w:rPr>
                        <w:tab/>
                        <w:t>--- 1.107628123e-07</w:t>
                      </w:r>
                    </w:p>
                    <w:p w14:paraId="2B6F970E"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F5829">
                        <w:rPr>
                          <w:rFonts w:ascii="Menlo" w:hAnsi="Menlo" w:cs="Menlo"/>
                          <w:color w:val="000000"/>
                          <w:kern w:val="0"/>
                          <w:sz w:val="14"/>
                          <w:szCs w:val="14"/>
                          <w:lang w:val="en-GB"/>
                        </w:rPr>
                        <w:t>2. "/Users/ajeyk/neu/cvpr/proj_2/image_database/olympus/pic.0110.jpg" ---</w:t>
                      </w:r>
                      <w:r w:rsidRPr="00AF5829">
                        <w:rPr>
                          <w:rFonts w:ascii="Menlo" w:hAnsi="Menlo" w:cs="Menlo"/>
                          <w:color w:val="000000"/>
                          <w:kern w:val="0"/>
                          <w:sz w:val="14"/>
                          <w:szCs w:val="14"/>
                          <w:lang w:val="en-GB"/>
                        </w:rPr>
                        <w:tab/>
                        <w:t>--- 0.6147949368</w:t>
                      </w:r>
                    </w:p>
                    <w:p w14:paraId="7302AEFA"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F5829">
                        <w:rPr>
                          <w:rFonts w:ascii="Menlo" w:hAnsi="Menlo" w:cs="Menlo"/>
                          <w:color w:val="000000"/>
                          <w:kern w:val="0"/>
                          <w:sz w:val="14"/>
                          <w:szCs w:val="14"/>
                          <w:lang w:val="en-GB"/>
                        </w:rPr>
                        <w:t>3. "/Users/ajeyk/neu/cvpr/proj_2/image_database/olympus/pic.1032.jpg" ---</w:t>
                      </w:r>
                      <w:r w:rsidRPr="00AF5829">
                        <w:rPr>
                          <w:rFonts w:ascii="Menlo" w:hAnsi="Menlo" w:cs="Menlo"/>
                          <w:color w:val="000000"/>
                          <w:kern w:val="0"/>
                          <w:sz w:val="14"/>
                          <w:szCs w:val="14"/>
                          <w:lang w:val="en-GB"/>
                        </w:rPr>
                        <w:tab/>
                        <w:t>--- 0.6764526393</w:t>
                      </w:r>
                    </w:p>
                    <w:p w14:paraId="48FFA42E" w14:textId="77777777" w:rsidR="00AF5829" w:rsidRPr="00AF5829" w:rsidRDefault="00AF5829" w:rsidP="00AF58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F5829">
                        <w:rPr>
                          <w:rFonts w:ascii="Menlo" w:hAnsi="Menlo" w:cs="Menlo"/>
                          <w:color w:val="000000"/>
                          <w:kern w:val="0"/>
                          <w:sz w:val="14"/>
                          <w:szCs w:val="14"/>
                          <w:lang w:val="en-GB"/>
                        </w:rPr>
                        <w:t>4. "/Users/ajeyk/neu/cvpr/proj_2/image_database/olympus/pic.0092.jpg" ---</w:t>
                      </w:r>
                      <w:r w:rsidRPr="00AF5829">
                        <w:rPr>
                          <w:rFonts w:ascii="Menlo" w:hAnsi="Menlo" w:cs="Menlo"/>
                          <w:color w:val="000000"/>
                          <w:kern w:val="0"/>
                          <w:sz w:val="14"/>
                          <w:szCs w:val="14"/>
                          <w:lang w:val="en-GB"/>
                        </w:rPr>
                        <w:tab/>
                        <w:t>--- 0.6940948393</w:t>
                      </w:r>
                    </w:p>
                    <w:p w14:paraId="49F8CC61" w14:textId="124A6031" w:rsidR="00AF5829" w:rsidRPr="00AF5829" w:rsidRDefault="00AF5829" w:rsidP="00AF5829">
                      <w:pPr>
                        <w:rPr>
                          <w:sz w:val="14"/>
                          <w:szCs w:val="14"/>
                        </w:rPr>
                      </w:pPr>
                      <w:r w:rsidRPr="00AF5829">
                        <w:rPr>
                          <w:rFonts w:ascii="Menlo" w:hAnsi="Menlo" w:cs="Menlo"/>
                          <w:color w:val="000000"/>
                          <w:kern w:val="0"/>
                          <w:sz w:val="14"/>
                          <w:szCs w:val="14"/>
                          <w:lang w:val="en-GB"/>
                        </w:rPr>
                        <w:t>5. "/Users/ajeyk/neu/cvpr/proj_2/image_database/olympus/pic.0976.jpg" ---</w:t>
                      </w:r>
                      <w:r w:rsidRPr="00AF5829">
                        <w:rPr>
                          <w:rFonts w:ascii="Menlo" w:hAnsi="Menlo" w:cs="Menlo"/>
                          <w:color w:val="000000"/>
                          <w:kern w:val="0"/>
                          <w:sz w:val="14"/>
                          <w:szCs w:val="14"/>
                          <w:lang w:val="en-GB"/>
                        </w:rPr>
                        <w:tab/>
                        <w:t>--- 0.7220153794</w:t>
                      </w:r>
                    </w:p>
                  </w:txbxContent>
                </v:textbox>
                <w10:anchorlock/>
              </v:roundrect>
            </w:pict>
          </mc:Fallback>
        </mc:AlternateContent>
      </w:r>
    </w:p>
    <w:p w14:paraId="6E1FE353" w14:textId="4C655C83" w:rsidR="00AF5829" w:rsidRDefault="00AF5829" w:rsidP="00343460">
      <w:pPr>
        <w:rPr>
          <w:lang w:val="en-US"/>
        </w:rPr>
      </w:pPr>
      <w:r>
        <w:rPr>
          <w:noProof/>
          <w:lang w:val="en-US"/>
        </w:rPr>
        <w:drawing>
          <wp:inline distT="0" distB="0" distL="0" distR="0" wp14:anchorId="6DEB67E0" wp14:editId="5B802E52">
            <wp:extent cx="1575000" cy="1260000"/>
            <wp:effectExtent l="0" t="0" r="0" b="0"/>
            <wp:docPr id="1441002971" name="Picture 64" descr="A satellite dish on top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02971" name="Picture 64" descr="A satellite dish on top of a building&#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07A11BB5" wp14:editId="53ED8E7D">
            <wp:extent cx="1575000" cy="1260000"/>
            <wp:effectExtent l="0" t="0" r="0" b="0"/>
            <wp:docPr id="996608379" name="Picture 61" descr="Low angle view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53032" name="Picture 61" descr="Low angle view of a building&#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679ADC6A" wp14:editId="1D795CE5">
            <wp:extent cx="1575000" cy="1260000"/>
            <wp:effectExtent l="0" t="0" r="0" b="0"/>
            <wp:docPr id="362461358" name="Picture 65" descr="A stone building with a clock on the 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61358" name="Picture 65" descr="A stone building with a clock on the sid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69CF23C2" w14:textId="3DCDFA37" w:rsidR="000B59DF" w:rsidRDefault="000B59DF" w:rsidP="000B59DF">
      <w:pPr>
        <w:pStyle w:val="Heading4"/>
        <w:rPr>
          <w:lang w:val="en-US"/>
        </w:rPr>
      </w:pPr>
      <w:r>
        <w:rPr>
          <w:lang w:val="en-US"/>
        </w:rPr>
        <w:t>Result Analysis:</w:t>
      </w:r>
    </w:p>
    <w:p w14:paraId="2EE48D7C" w14:textId="1C384317" w:rsidR="000B59DF" w:rsidRDefault="000B59DF" w:rsidP="000B59DF">
      <w:pPr>
        <w:rPr>
          <w:lang w:val="en-US"/>
        </w:rPr>
      </w:pPr>
      <w:r>
        <w:rPr>
          <w:lang w:val="en-US"/>
        </w:rPr>
        <w:t xml:space="preserve">For pic.0893.jpg – The first two images are identical to the results of the DNN query. However, the third image is of a </w:t>
      </w:r>
      <w:proofErr w:type="gramStart"/>
      <w:r>
        <w:rPr>
          <w:lang w:val="en-US"/>
        </w:rPr>
        <w:t>text book</w:t>
      </w:r>
      <w:proofErr w:type="gramEnd"/>
      <w:r>
        <w:rPr>
          <w:lang w:val="en-US"/>
        </w:rPr>
        <w:t xml:space="preserve"> on the grass. On closer observation it is </w:t>
      </w:r>
      <w:proofErr w:type="gramStart"/>
      <w:r>
        <w:rPr>
          <w:lang w:val="en-US"/>
        </w:rPr>
        <w:t>fairly obvious</w:t>
      </w:r>
      <w:proofErr w:type="gramEnd"/>
      <w:r>
        <w:rPr>
          <w:lang w:val="en-US"/>
        </w:rPr>
        <w:t xml:space="preserve"> why RGB histograms match. The background is green in both cases. The green part of the book is also there in the target fire hydrant. The shine on the fire </w:t>
      </w:r>
      <w:proofErr w:type="gramStart"/>
      <w:r>
        <w:rPr>
          <w:lang w:val="en-US"/>
        </w:rPr>
        <w:t>hydrant</w:t>
      </w:r>
      <w:proofErr w:type="gramEnd"/>
      <w:r>
        <w:rPr>
          <w:lang w:val="en-US"/>
        </w:rPr>
        <w:t xml:space="preserve"> which is white, grey and silver can easily match with the part of the book shining and the person’s shoe visible in the image. Since there is no spatial discrimination, the RGB metric places them quite close by purely on the similarity in </w:t>
      </w:r>
      <w:proofErr w:type="spellStart"/>
      <w:r>
        <w:rPr>
          <w:lang w:val="en-US"/>
        </w:rPr>
        <w:t>colour</w:t>
      </w:r>
      <w:proofErr w:type="spellEnd"/>
      <w:r>
        <w:rPr>
          <w:lang w:val="en-US"/>
        </w:rPr>
        <w:t xml:space="preserve">. But the DNN embeddings have obviously been trained. All fire hydrants would have been labelled as fire hydrant and all books would have been labelled as books. </w:t>
      </w:r>
      <w:proofErr w:type="gramStart"/>
      <w:r>
        <w:rPr>
          <w:lang w:val="en-US"/>
        </w:rPr>
        <w:t>Therefore</w:t>
      </w:r>
      <w:proofErr w:type="gramEnd"/>
      <w:r>
        <w:rPr>
          <w:lang w:val="en-US"/>
        </w:rPr>
        <w:t xml:space="preserve"> it is unlikely that these two would have similar vectors and as result are placed far apart by the DNN.</w:t>
      </w:r>
    </w:p>
    <w:p w14:paraId="6D3A72E3" w14:textId="3543D7BC" w:rsidR="000B59DF" w:rsidRPr="000B59DF" w:rsidRDefault="000B59DF" w:rsidP="000B59DF">
      <w:pPr>
        <w:rPr>
          <w:lang w:val="en-US"/>
        </w:rPr>
      </w:pPr>
      <w:r>
        <w:rPr>
          <w:lang w:val="en-US"/>
        </w:rPr>
        <w:lastRenderedPageBreak/>
        <w:t xml:space="preserve">For pic.0164.jpg – If we notice the color in the images produced by the classic method: it is clear. The sky has the same </w:t>
      </w:r>
      <w:proofErr w:type="spellStart"/>
      <w:r>
        <w:rPr>
          <w:lang w:val="en-US"/>
        </w:rPr>
        <w:t>colour</w:t>
      </w:r>
      <w:proofErr w:type="spellEnd"/>
      <w:r>
        <w:rPr>
          <w:lang w:val="en-US"/>
        </w:rPr>
        <w:t xml:space="preserve"> in three images. But in the DNN images, the </w:t>
      </w:r>
      <w:proofErr w:type="spellStart"/>
      <w:r>
        <w:rPr>
          <w:lang w:val="en-US"/>
        </w:rPr>
        <w:t>colour</w:t>
      </w:r>
      <w:proofErr w:type="spellEnd"/>
      <w:r>
        <w:rPr>
          <w:lang w:val="en-US"/>
        </w:rPr>
        <w:t xml:space="preserve"> of the sky is different. There are more clouds. But most likely those images must have all been labelled as a ‘tower’ regardless of the </w:t>
      </w:r>
      <w:proofErr w:type="spellStart"/>
      <w:r>
        <w:rPr>
          <w:lang w:val="en-US"/>
        </w:rPr>
        <w:t>colour</w:t>
      </w:r>
      <w:proofErr w:type="spellEnd"/>
      <w:r>
        <w:rPr>
          <w:lang w:val="en-US"/>
        </w:rPr>
        <w:t xml:space="preserve"> of the sky. That’s why there is a difference between DNN’s output and classic method’s output.</w:t>
      </w:r>
    </w:p>
    <w:p w14:paraId="54195D3E" w14:textId="02C8E2C3" w:rsidR="00343460" w:rsidRDefault="00343460" w:rsidP="00343460">
      <w:pPr>
        <w:pStyle w:val="Heading2"/>
        <w:rPr>
          <w:lang w:val="en-US"/>
        </w:rPr>
      </w:pPr>
      <w:r w:rsidRPr="001B7DA0">
        <w:t>Task</w:t>
      </w:r>
      <w:r>
        <w:rPr>
          <w:lang w:val="en-US"/>
        </w:rPr>
        <w:t xml:space="preserve"> </w:t>
      </w:r>
      <w:r>
        <w:rPr>
          <w:lang w:val="en-US"/>
        </w:rPr>
        <w:t>6</w:t>
      </w:r>
      <w:r>
        <w:rPr>
          <w:lang w:val="en-US"/>
        </w:rPr>
        <w:t xml:space="preserve">: </w:t>
      </w:r>
      <w:r>
        <w:rPr>
          <w:lang w:val="en-US"/>
        </w:rPr>
        <w:t>Compare DNN Embeddings and Classic Features</w:t>
      </w:r>
    </w:p>
    <w:p w14:paraId="31F9B81F" w14:textId="663EFEF5" w:rsidR="00343460" w:rsidRDefault="004329AB" w:rsidP="004329AB">
      <w:r>
        <w:t>Here I e</w:t>
      </w:r>
      <w:r>
        <w:t>valuate</w:t>
      </w:r>
      <w:r>
        <w:t xml:space="preserve"> </w:t>
      </w:r>
      <w:r>
        <w:t xml:space="preserve">whether deep network embeddings or hand-crafted features produce superior retrieval results across different query types. </w:t>
      </w:r>
      <w:r>
        <w:t xml:space="preserve">But </w:t>
      </w:r>
      <w:r>
        <w:t>"</w:t>
      </w:r>
      <w:r>
        <w:t>b</w:t>
      </w:r>
      <w:r>
        <w:t xml:space="preserve">etter" is defined contextually based on user intent: semantic similarity (retrieving same object category regardless of appearance) versus visual similarity (retrieving similar </w:t>
      </w:r>
      <w:proofErr w:type="spellStart"/>
      <w:r>
        <w:t>colors</w:t>
      </w:r>
      <w:proofErr w:type="spellEnd"/>
      <w:r>
        <w:t xml:space="preserve">, textures, and spatial layouts). DNN embeddings excel at semantic matching due to ImageNet training on object categories, while classic features excel at perceptual matching based on low-level visual properties. </w:t>
      </w:r>
      <w:r>
        <w:t>Take a look at the images that I have examined and analysed:</w:t>
      </w:r>
    </w:p>
    <w:p w14:paraId="24DA1380" w14:textId="68234B35" w:rsidR="004329AB" w:rsidRDefault="004329AB" w:rsidP="004329AB">
      <w:r>
        <w:t>Query Picture: pic.1072.jpg</w:t>
      </w:r>
    </w:p>
    <w:p w14:paraId="50113E2A" w14:textId="23CFA460" w:rsidR="004329AB" w:rsidRDefault="004329AB" w:rsidP="004329AB">
      <w:pPr>
        <w:rPr>
          <w:lang w:val="en-US"/>
        </w:rPr>
      </w:pPr>
      <w:r>
        <w:rPr>
          <w:noProof/>
          <w:lang w:val="en-US"/>
        </w:rPr>
        <w:drawing>
          <wp:inline distT="0" distB="0" distL="0" distR="0" wp14:anchorId="6FE1BEE1" wp14:editId="779411B7">
            <wp:extent cx="2025000" cy="1620000"/>
            <wp:effectExtent l="0" t="0" r="0" b="5715"/>
            <wp:docPr id="72151337" name="Picture 67" descr="A close-up of a bush of pink ro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 name="Picture 67" descr="A close-up of a bush of pink roses&#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37013AD4" w14:textId="195B6523" w:rsidR="004329AB" w:rsidRDefault="004329AB" w:rsidP="004329AB">
      <w:pPr>
        <w:rPr>
          <w:lang w:val="en-US"/>
        </w:rPr>
      </w:pPr>
      <w:r>
        <w:rPr>
          <w:lang w:val="en-US"/>
        </w:rPr>
        <w:t>DNN results:</w:t>
      </w:r>
    </w:p>
    <w:p w14:paraId="5C30CE6C" w14:textId="07A5C953" w:rsidR="004329AB" w:rsidRDefault="004329AB" w:rsidP="004329AB">
      <w:pPr>
        <w:rPr>
          <w:lang w:val="en-US"/>
        </w:rPr>
      </w:pPr>
      <w:r>
        <w:rPr>
          <w:noProof/>
          <w:lang w:val="en-US"/>
        </w:rPr>
        <mc:AlternateContent>
          <mc:Choice Requires="wps">
            <w:drawing>
              <wp:inline distT="0" distB="0" distL="0" distR="0" wp14:anchorId="7E291F42" wp14:editId="76C5A5D6">
                <wp:extent cx="5731510" cy="762000"/>
                <wp:effectExtent l="0" t="0" r="8890" b="12700"/>
                <wp:docPr id="666764682"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DE1E6E" w14:textId="77777777" w:rsidR="004329AB" w:rsidRPr="004329AB" w:rsidRDefault="004329AB" w:rsidP="004329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4329AB">
                              <w:rPr>
                                <w:rFonts w:ascii="Menlo" w:hAnsi="Menlo" w:cs="Menlo"/>
                                <w:color w:val="000000"/>
                                <w:kern w:val="0"/>
                                <w:sz w:val="16"/>
                                <w:szCs w:val="16"/>
                                <w:lang w:val="en-GB"/>
                              </w:rPr>
                              <w:t>1. "pic.1072.jpg" ---</w:t>
                            </w:r>
                            <w:r w:rsidRPr="004329AB">
                              <w:rPr>
                                <w:rFonts w:ascii="Menlo" w:hAnsi="Menlo" w:cs="Menlo"/>
                                <w:color w:val="000000"/>
                                <w:kern w:val="0"/>
                                <w:sz w:val="16"/>
                                <w:szCs w:val="16"/>
                                <w:lang w:val="en-GB"/>
                              </w:rPr>
                              <w:tab/>
                              <w:t>--- 0</w:t>
                            </w:r>
                          </w:p>
                          <w:p w14:paraId="334215AA" w14:textId="77777777" w:rsidR="004329AB" w:rsidRPr="004329AB" w:rsidRDefault="004329AB" w:rsidP="004329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4329AB">
                              <w:rPr>
                                <w:rFonts w:ascii="Menlo" w:hAnsi="Menlo" w:cs="Menlo"/>
                                <w:color w:val="000000"/>
                                <w:kern w:val="0"/>
                                <w:sz w:val="16"/>
                                <w:szCs w:val="16"/>
                                <w:lang w:val="en-GB"/>
                              </w:rPr>
                              <w:t>2. "pic.0143.jpg" ---</w:t>
                            </w:r>
                            <w:r w:rsidRPr="004329AB">
                              <w:rPr>
                                <w:rFonts w:ascii="Menlo" w:hAnsi="Menlo" w:cs="Menlo"/>
                                <w:color w:val="000000"/>
                                <w:kern w:val="0"/>
                                <w:sz w:val="16"/>
                                <w:szCs w:val="16"/>
                                <w:lang w:val="en-GB"/>
                              </w:rPr>
                              <w:tab/>
                              <w:t>--- 0.1610317034</w:t>
                            </w:r>
                          </w:p>
                          <w:p w14:paraId="0945DAFA" w14:textId="77777777" w:rsidR="004329AB" w:rsidRPr="004329AB" w:rsidRDefault="004329AB" w:rsidP="004329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4329AB">
                              <w:rPr>
                                <w:rFonts w:ascii="Menlo" w:hAnsi="Menlo" w:cs="Menlo"/>
                                <w:color w:val="000000"/>
                                <w:kern w:val="0"/>
                                <w:sz w:val="16"/>
                                <w:szCs w:val="16"/>
                                <w:lang w:val="en-GB"/>
                              </w:rPr>
                              <w:t>3. "pic.0863.jpg" ---</w:t>
                            </w:r>
                            <w:r w:rsidRPr="004329AB">
                              <w:rPr>
                                <w:rFonts w:ascii="Menlo" w:hAnsi="Menlo" w:cs="Menlo"/>
                                <w:color w:val="000000"/>
                                <w:kern w:val="0"/>
                                <w:sz w:val="16"/>
                                <w:szCs w:val="16"/>
                                <w:lang w:val="en-GB"/>
                              </w:rPr>
                              <w:tab/>
                              <w:t>--- 0.2004461723</w:t>
                            </w:r>
                          </w:p>
                          <w:p w14:paraId="57EE4F7B" w14:textId="77777777" w:rsidR="004329AB" w:rsidRPr="004329AB" w:rsidRDefault="004329AB" w:rsidP="004329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4329AB">
                              <w:rPr>
                                <w:rFonts w:ascii="Menlo" w:hAnsi="Menlo" w:cs="Menlo"/>
                                <w:color w:val="000000"/>
                                <w:kern w:val="0"/>
                                <w:sz w:val="16"/>
                                <w:szCs w:val="16"/>
                                <w:lang w:val="en-GB"/>
                              </w:rPr>
                              <w:t>4. "pic.0329.jpg" ---</w:t>
                            </w:r>
                            <w:r w:rsidRPr="004329AB">
                              <w:rPr>
                                <w:rFonts w:ascii="Menlo" w:hAnsi="Menlo" w:cs="Menlo"/>
                                <w:color w:val="000000"/>
                                <w:kern w:val="0"/>
                                <w:sz w:val="16"/>
                                <w:szCs w:val="16"/>
                                <w:lang w:val="en-GB"/>
                              </w:rPr>
                              <w:tab/>
                              <w:t>--- 0.2071869466</w:t>
                            </w:r>
                          </w:p>
                          <w:p w14:paraId="0CDD3DBE" w14:textId="6C6C1765" w:rsidR="004329AB" w:rsidRPr="004329AB" w:rsidRDefault="004329AB" w:rsidP="004329AB">
                            <w:pPr>
                              <w:rPr>
                                <w:sz w:val="16"/>
                                <w:szCs w:val="16"/>
                              </w:rPr>
                            </w:pPr>
                            <w:r w:rsidRPr="004329AB">
                              <w:rPr>
                                <w:rFonts w:ascii="Menlo" w:hAnsi="Menlo" w:cs="Menlo"/>
                                <w:color w:val="000000"/>
                                <w:kern w:val="0"/>
                                <w:sz w:val="16"/>
                                <w:szCs w:val="16"/>
                                <w:lang w:val="en-GB"/>
                              </w:rPr>
                              <w:t>5. "pic.0144.jpg" ---</w:t>
                            </w:r>
                            <w:r w:rsidRPr="004329AB">
                              <w:rPr>
                                <w:rFonts w:ascii="Menlo" w:hAnsi="Menlo" w:cs="Menlo"/>
                                <w:color w:val="000000"/>
                                <w:kern w:val="0"/>
                                <w:sz w:val="16"/>
                                <w:szCs w:val="16"/>
                                <w:lang w:val="en-GB"/>
                              </w:rPr>
                              <w:tab/>
                              <w:t>--- 0.2074501887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E291F42" id="_x0000_s1042"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" fillcolor="#d8d8d8 [2732]" strokecolor="#030e13 [484]" strokeweight="1pt">
                <v:stroke joinstyle="miter"/>
                <v:textbox>
                  <w:txbxContent>
                    <w:p w14:paraId="1BDE1E6E" w14:textId="77777777" w:rsidR="004329AB" w:rsidRPr="004329AB" w:rsidRDefault="004329AB" w:rsidP="004329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4329AB">
                        <w:rPr>
                          <w:rFonts w:ascii="Menlo" w:hAnsi="Menlo" w:cs="Menlo"/>
                          <w:color w:val="000000"/>
                          <w:kern w:val="0"/>
                          <w:sz w:val="16"/>
                          <w:szCs w:val="16"/>
                          <w:lang w:val="en-GB"/>
                        </w:rPr>
                        <w:t>1. "pic.1072.jpg" ---</w:t>
                      </w:r>
                      <w:r w:rsidRPr="004329AB">
                        <w:rPr>
                          <w:rFonts w:ascii="Menlo" w:hAnsi="Menlo" w:cs="Menlo"/>
                          <w:color w:val="000000"/>
                          <w:kern w:val="0"/>
                          <w:sz w:val="16"/>
                          <w:szCs w:val="16"/>
                          <w:lang w:val="en-GB"/>
                        </w:rPr>
                        <w:tab/>
                        <w:t>--- 0</w:t>
                      </w:r>
                    </w:p>
                    <w:p w14:paraId="334215AA" w14:textId="77777777" w:rsidR="004329AB" w:rsidRPr="004329AB" w:rsidRDefault="004329AB" w:rsidP="004329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4329AB">
                        <w:rPr>
                          <w:rFonts w:ascii="Menlo" w:hAnsi="Menlo" w:cs="Menlo"/>
                          <w:color w:val="000000"/>
                          <w:kern w:val="0"/>
                          <w:sz w:val="16"/>
                          <w:szCs w:val="16"/>
                          <w:lang w:val="en-GB"/>
                        </w:rPr>
                        <w:t>2. "pic.0143.jpg" ---</w:t>
                      </w:r>
                      <w:r w:rsidRPr="004329AB">
                        <w:rPr>
                          <w:rFonts w:ascii="Menlo" w:hAnsi="Menlo" w:cs="Menlo"/>
                          <w:color w:val="000000"/>
                          <w:kern w:val="0"/>
                          <w:sz w:val="16"/>
                          <w:szCs w:val="16"/>
                          <w:lang w:val="en-GB"/>
                        </w:rPr>
                        <w:tab/>
                        <w:t>--- 0.1610317034</w:t>
                      </w:r>
                    </w:p>
                    <w:p w14:paraId="0945DAFA" w14:textId="77777777" w:rsidR="004329AB" w:rsidRPr="004329AB" w:rsidRDefault="004329AB" w:rsidP="004329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4329AB">
                        <w:rPr>
                          <w:rFonts w:ascii="Menlo" w:hAnsi="Menlo" w:cs="Menlo"/>
                          <w:color w:val="000000"/>
                          <w:kern w:val="0"/>
                          <w:sz w:val="16"/>
                          <w:szCs w:val="16"/>
                          <w:lang w:val="en-GB"/>
                        </w:rPr>
                        <w:t>3. "pic.0863.jpg" ---</w:t>
                      </w:r>
                      <w:r w:rsidRPr="004329AB">
                        <w:rPr>
                          <w:rFonts w:ascii="Menlo" w:hAnsi="Menlo" w:cs="Menlo"/>
                          <w:color w:val="000000"/>
                          <w:kern w:val="0"/>
                          <w:sz w:val="16"/>
                          <w:szCs w:val="16"/>
                          <w:lang w:val="en-GB"/>
                        </w:rPr>
                        <w:tab/>
                        <w:t>--- 0.2004461723</w:t>
                      </w:r>
                    </w:p>
                    <w:p w14:paraId="57EE4F7B" w14:textId="77777777" w:rsidR="004329AB" w:rsidRPr="004329AB" w:rsidRDefault="004329AB" w:rsidP="004329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4329AB">
                        <w:rPr>
                          <w:rFonts w:ascii="Menlo" w:hAnsi="Menlo" w:cs="Menlo"/>
                          <w:color w:val="000000"/>
                          <w:kern w:val="0"/>
                          <w:sz w:val="16"/>
                          <w:szCs w:val="16"/>
                          <w:lang w:val="en-GB"/>
                        </w:rPr>
                        <w:t>4. "pic.0329.jpg" ---</w:t>
                      </w:r>
                      <w:r w:rsidRPr="004329AB">
                        <w:rPr>
                          <w:rFonts w:ascii="Menlo" w:hAnsi="Menlo" w:cs="Menlo"/>
                          <w:color w:val="000000"/>
                          <w:kern w:val="0"/>
                          <w:sz w:val="16"/>
                          <w:szCs w:val="16"/>
                          <w:lang w:val="en-GB"/>
                        </w:rPr>
                        <w:tab/>
                        <w:t>--- 0.2071869466</w:t>
                      </w:r>
                    </w:p>
                    <w:p w14:paraId="0CDD3DBE" w14:textId="6C6C1765" w:rsidR="004329AB" w:rsidRPr="004329AB" w:rsidRDefault="004329AB" w:rsidP="004329AB">
                      <w:pPr>
                        <w:rPr>
                          <w:sz w:val="16"/>
                          <w:szCs w:val="16"/>
                        </w:rPr>
                      </w:pPr>
                      <w:r w:rsidRPr="004329AB">
                        <w:rPr>
                          <w:rFonts w:ascii="Menlo" w:hAnsi="Menlo" w:cs="Menlo"/>
                          <w:color w:val="000000"/>
                          <w:kern w:val="0"/>
                          <w:sz w:val="16"/>
                          <w:szCs w:val="16"/>
                          <w:lang w:val="en-GB"/>
                        </w:rPr>
                        <w:t>5. "pic.0144.jpg" ---</w:t>
                      </w:r>
                      <w:r w:rsidRPr="004329AB">
                        <w:rPr>
                          <w:rFonts w:ascii="Menlo" w:hAnsi="Menlo" w:cs="Menlo"/>
                          <w:color w:val="000000"/>
                          <w:kern w:val="0"/>
                          <w:sz w:val="16"/>
                          <w:szCs w:val="16"/>
                          <w:lang w:val="en-GB"/>
                        </w:rPr>
                        <w:tab/>
                        <w:t>--- 0.2074501887</w:t>
                      </w:r>
                    </w:p>
                  </w:txbxContent>
                </v:textbox>
                <w10:anchorlock/>
              </v:roundrect>
            </w:pict>
          </mc:Fallback>
        </mc:AlternateContent>
      </w:r>
    </w:p>
    <w:p w14:paraId="6A94C3B0" w14:textId="155D7BAA" w:rsidR="004329AB" w:rsidRDefault="004329AB" w:rsidP="004329AB">
      <w:pPr>
        <w:rPr>
          <w:lang w:val="en-US"/>
        </w:rPr>
      </w:pPr>
      <w:r>
        <w:rPr>
          <w:noProof/>
          <w:lang w:val="en-US"/>
        </w:rPr>
        <w:drawing>
          <wp:inline distT="0" distB="0" distL="0" distR="0" wp14:anchorId="69DF62A5" wp14:editId="33CA6BBD">
            <wp:extent cx="1575000" cy="1260000"/>
            <wp:effectExtent l="0" t="0" r="0" b="0"/>
            <wp:docPr id="1633750367" name="Picture 70" descr="A close-up of a gard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0367" name="Picture 70" descr="A close-up of a garden&#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53F92420" wp14:editId="00FAE25B">
            <wp:extent cx="1575000" cy="1260000"/>
            <wp:effectExtent l="0" t="0" r="0" b="0"/>
            <wp:docPr id="1488850583" name="Picture 71" descr="Purple flowers in the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50583" name="Picture 71" descr="Purple flowers in the ground&#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sidR="00D10547">
        <w:rPr>
          <w:noProof/>
          <w:lang w:val="en-US"/>
        </w:rPr>
        <w:drawing>
          <wp:inline distT="0" distB="0" distL="0" distR="0" wp14:anchorId="3E5DF2A3" wp14:editId="19DF223F">
            <wp:extent cx="1575000" cy="1260000"/>
            <wp:effectExtent l="0" t="0" r="0" b="0"/>
            <wp:docPr id="455381673" name="Picture 72" descr="A close-up of a red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81673" name="Picture 72" descr="A close-up of a red flow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7399DE20" w14:textId="006F2F9B" w:rsidR="004329AB" w:rsidRDefault="004329AB" w:rsidP="004329AB">
      <w:pPr>
        <w:rPr>
          <w:lang w:val="en-US"/>
        </w:rPr>
      </w:pPr>
      <w:r>
        <w:rPr>
          <w:lang w:val="en-US"/>
        </w:rPr>
        <w:t>Classic results:</w:t>
      </w:r>
    </w:p>
    <w:p w14:paraId="4BE8FF3C" w14:textId="39BEC11F" w:rsidR="004329AB" w:rsidRDefault="004329AB" w:rsidP="004329AB">
      <w:pPr>
        <w:rPr>
          <w:lang w:val="en-US"/>
        </w:rPr>
      </w:pPr>
      <w:r>
        <w:rPr>
          <w:noProof/>
          <w:lang w:val="en-US"/>
        </w:rPr>
        <w:lastRenderedPageBreak/>
        <mc:AlternateContent>
          <mc:Choice Requires="wps">
            <w:drawing>
              <wp:inline distT="0" distB="0" distL="0" distR="0" wp14:anchorId="660385FF" wp14:editId="0FAA9549">
                <wp:extent cx="5731510" cy="762000"/>
                <wp:effectExtent l="0" t="0" r="8890" b="12700"/>
                <wp:docPr id="1566314262"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B620C77" w14:textId="77777777" w:rsidR="00D10547" w:rsidRPr="00D10547" w:rsidRDefault="00D10547" w:rsidP="00D105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10547">
                              <w:rPr>
                                <w:rFonts w:ascii="Menlo" w:hAnsi="Menlo" w:cs="Menlo"/>
                                <w:color w:val="000000"/>
                                <w:kern w:val="0"/>
                                <w:sz w:val="14"/>
                                <w:szCs w:val="14"/>
                                <w:lang w:val="en-GB"/>
                              </w:rPr>
                              <w:t>1. "/Users/ajeyk/neu/cvpr/proj_2/image_database/olympus/pic.1072.jpg" ---</w:t>
                            </w:r>
                            <w:r w:rsidRPr="00D10547">
                              <w:rPr>
                                <w:rFonts w:ascii="Menlo" w:hAnsi="Menlo" w:cs="Menlo"/>
                                <w:color w:val="000000"/>
                                <w:kern w:val="0"/>
                                <w:sz w:val="14"/>
                                <w:szCs w:val="14"/>
                                <w:lang w:val="en-GB"/>
                              </w:rPr>
                              <w:tab/>
                              <w:t>--- 2.508817811e-07</w:t>
                            </w:r>
                          </w:p>
                          <w:p w14:paraId="7B853A1F" w14:textId="77777777" w:rsidR="00D10547" w:rsidRPr="00D10547" w:rsidRDefault="00D10547" w:rsidP="00D105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10547">
                              <w:rPr>
                                <w:rFonts w:ascii="Menlo" w:hAnsi="Menlo" w:cs="Menlo"/>
                                <w:color w:val="000000"/>
                                <w:kern w:val="0"/>
                                <w:sz w:val="14"/>
                                <w:szCs w:val="14"/>
                                <w:lang w:val="en-GB"/>
                              </w:rPr>
                              <w:t>2. "/Users/ajeyk/neu/cvpr/proj_2/image_database/olympus/pic.0701.jpg" ---</w:t>
                            </w:r>
                            <w:r w:rsidRPr="00D10547">
                              <w:rPr>
                                <w:rFonts w:ascii="Menlo" w:hAnsi="Menlo" w:cs="Menlo"/>
                                <w:color w:val="000000"/>
                                <w:kern w:val="0"/>
                                <w:sz w:val="14"/>
                                <w:szCs w:val="14"/>
                                <w:lang w:val="en-GB"/>
                              </w:rPr>
                              <w:tab/>
                              <w:t>--- 0.3049797788</w:t>
                            </w:r>
                          </w:p>
                          <w:p w14:paraId="4113B212" w14:textId="77777777" w:rsidR="00D10547" w:rsidRPr="00D10547" w:rsidRDefault="00D10547" w:rsidP="00D105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10547">
                              <w:rPr>
                                <w:rFonts w:ascii="Menlo" w:hAnsi="Menlo" w:cs="Menlo"/>
                                <w:color w:val="000000"/>
                                <w:kern w:val="0"/>
                                <w:sz w:val="14"/>
                                <w:szCs w:val="14"/>
                                <w:lang w:val="en-GB"/>
                              </w:rPr>
                              <w:t>3. "/Users/ajeyk/neu/cvpr/proj_2/image_database/olympus/pic.0813.jpg" ---</w:t>
                            </w:r>
                            <w:r w:rsidRPr="00D10547">
                              <w:rPr>
                                <w:rFonts w:ascii="Menlo" w:hAnsi="Menlo" w:cs="Menlo"/>
                                <w:color w:val="000000"/>
                                <w:kern w:val="0"/>
                                <w:sz w:val="14"/>
                                <w:szCs w:val="14"/>
                                <w:lang w:val="en-GB"/>
                              </w:rPr>
                              <w:tab/>
                              <w:t>--- 0.3075357018</w:t>
                            </w:r>
                          </w:p>
                          <w:p w14:paraId="2BA32B4A" w14:textId="77777777" w:rsidR="00D10547" w:rsidRPr="00D10547" w:rsidRDefault="00D10547" w:rsidP="00D105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10547">
                              <w:rPr>
                                <w:rFonts w:ascii="Menlo" w:hAnsi="Menlo" w:cs="Menlo"/>
                                <w:color w:val="000000"/>
                                <w:kern w:val="0"/>
                                <w:sz w:val="14"/>
                                <w:szCs w:val="14"/>
                                <w:lang w:val="en-GB"/>
                              </w:rPr>
                              <w:t>4. "/Users/ajeyk/neu/cvpr/proj_2/image_database/olympus/pic.1069.jpg" ---</w:t>
                            </w:r>
                            <w:r w:rsidRPr="00D10547">
                              <w:rPr>
                                <w:rFonts w:ascii="Menlo" w:hAnsi="Menlo" w:cs="Menlo"/>
                                <w:color w:val="000000"/>
                                <w:kern w:val="0"/>
                                <w:sz w:val="14"/>
                                <w:szCs w:val="14"/>
                                <w:lang w:val="en-GB"/>
                              </w:rPr>
                              <w:tab/>
                              <w:t>--- 0.3224522694</w:t>
                            </w:r>
                          </w:p>
                          <w:p w14:paraId="6FA7782E" w14:textId="2DC08C0D" w:rsidR="004329AB" w:rsidRPr="00D10547" w:rsidRDefault="00D10547" w:rsidP="00D10547">
                            <w:pPr>
                              <w:rPr>
                                <w:sz w:val="14"/>
                                <w:szCs w:val="14"/>
                              </w:rPr>
                            </w:pPr>
                            <w:r w:rsidRPr="00D10547">
                              <w:rPr>
                                <w:rFonts w:ascii="Menlo" w:hAnsi="Menlo" w:cs="Menlo"/>
                                <w:color w:val="000000"/>
                                <w:kern w:val="0"/>
                                <w:sz w:val="14"/>
                                <w:szCs w:val="14"/>
                                <w:lang w:val="en-GB"/>
                              </w:rPr>
                              <w:t>5. "/Users/ajeyk/neu/cvpr/proj_2/image_database/olympus/pic.0899.jpg" ---</w:t>
                            </w:r>
                            <w:r w:rsidRPr="00D10547">
                              <w:rPr>
                                <w:rFonts w:ascii="Menlo" w:hAnsi="Menlo" w:cs="Menlo"/>
                                <w:color w:val="000000"/>
                                <w:kern w:val="0"/>
                                <w:sz w:val="14"/>
                                <w:szCs w:val="14"/>
                                <w:lang w:val="en-GB"/>
                              </w:rPr>
                              <w:tab/>
                              <w:t>--- 0.3294896411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60385FF" id="_x0000_s1043"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Aw&#13;&#10;zMKdiAIAAII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7B620C77" w14:textId="77777777" w:rsidR="00D10547" w:rsidRPr="00D10547" w:rsidRDefault="00D10547" w:rsidP="00D105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10547">
                        <w:rPr>
                          <w:rFonts w:ascii="Menlo" w:hAnsi="Menlo" w:cs="Menlo"/>
                          <w:color w:val="000000"/>
                          <w:kern w:val="0"/>
                          <w:sz w:val="14"/>
                          <w:szCs w:val="14"/>
                          <w:lang w:val="en-GB"/>
                        </w:rPr>
                        <w:t>1. "/Users/ajeyk/neu/cvpr/proj_2/image_database/olympus/pic.1072.jpg" ---</w:t>
                      </w:r>
                      <w:r w:rsidRPr="00D10547">
                        <w:rPr>
                          <w:rFonts w:ascii="Menlo" w:hAnsi="Menlo" w:cs="Menlo"/>
                          <w:color w:val="000000"/>
                          <w:kern w:val="0"/>
                          <w:sz w:val="14"/>
                          <w:szCs w:val="14"/>
                          <w:lang w:val="en-GB"/>
                        </w:rPr>
                        <w:tab/>
                        <w:t>--- 2.508817811e-07</w:t>
                      </w:r>
                    </w:p>
                    <w:p w14:paraId="7B853A1F" w14:textId="77777777" w:rsidR="00D10547" w:rsidRPr="00D10547" w:rsidRDefault="00D10547" w:rsidP="00D105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10547">
                        <w:rPr>
                          <w:rFonts w:ascii="Menlo" w:hAnsi="Menlo" w:cs="Menlo"/>
                          <w:color w:val="000000"/>
                          <w:kern w:val="0"/>
                          <w:sz w:val="14"/>
                          <w:szCs w:val="14"/>
                          <w:lang w:val="en-GB"/>
                        </w:rPr>
                        <w:t>2. "/Users/ajeyk/neu/cvpr/proj_2/image_database/olympus/pic.0701.jpg" ---</w:t>
                      </w:r>
                      <w:r w:rsidRPr="00D10547">
                        <w:rPr>
                          <w:rFonts w:ascii="Menlo" w:hAnsi="Menlo" w:cs="Menlo"/>
                          <w:color w:val="000000"/>
                          <w:kern w:val="0"/>
                          <w:sz w:val="14"/>
                          <w:szCs w:val="14"/>
                          <w:lang w:val="en-GB"/>
                        </w:rPr>
                        <w:tab/>
                        <w:t>--- 0.3049797788</w:t>
                      </w:r>
                    </w:p>
                    <w:p w14:paraId="4113B212" w14:textId="77777777" w:rsidR="00D10547" w:rsidRPr="00D10547" w:rsidRDefault="00D10547" w:rsidP="00D105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10547">
                        <w:rPr>
                          <w:rFonts w:ascii="Menlo" w:hAnsi="Menlo" w:cs="Menlo"/>
                          <w:color w:val="000000"/>
                          <w:kern w:val="0"/>
                          <w:sz w:val="14"/>
                          <w:szCs w:val="14"/>
                          <w:lang w:val="en-GB"/>
                        </w:rPr>
                        <w:t>3. "/Users/ajeyk/neu/cvpr/proj_2/image_database/olympus/pic.0813.jpg" ---</w:t>
                      </w:r>
                      <w:r w:rsidRPr="00D10547">
                        <w:rPr>
                          <w:rFonts w:ascii="Menlo" w:hAnsi="Menlo" w:cs="Menlo"/>
                          <w:color w:val="000000"/>
                          <w:kern w:val="0"/>
                          <w:sz w:val="14"/>
                          <w:szCs w:val="14"/>
                          <w:lang w:val="en-GB"/>
                        </w:rPr>
                        <w:tab/>
                        <w:t>--- 0.3075357018</w:t>
                      </w:r>
                    </w:p>
                    <w:p w14:paraId="2BA32B4A" w14:textId="77777777" w:rsidR="00D10547" w:rsidRPr="00D10547" w:rsidRDefault="00D10547" w:rsidP="00D105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D10547">
                        <w:rPr>
                          <w:rFonts w:ascii="Menlo" w:hAnsi="Menlo" w:cs="Menlo"/>
                          <w:color w:val="000000"/>
                          <w:kern w:val="0"/>
                          <w:sz w:val="14"/>
                          <w:szCs w:val="14"/>
                          <w:lang w:val="en-GB"/>
                        </w:rPr>
                        <w:t>4. "/Users/ajeyk/neu/cvpr/proj_2/image_database/olympus/pic.1069.jpg" ---</w:t>
                      </w:r>
                      <w:r w:rsidRPr="00D10547">
                        <w:rPr>
                          <w:rFonts w:ascii="Menlo" w:hAnsi="Menlo" w:cs="Menlo"/>
                          <w:color w:val="000000"/>
                          <w:kern w:val="0"/>
                          <w:sz w:val="14"/>
                          <w:szCs w:val="14"/>
                          <w:lang w:val="en-GB"/>
                        </w:rPr>
                        <w:tab/>
                        <w:t>--- 0.3224522694</w:t>
                      </w:r>
                    </w:p>
                    <w:p w14:paraId="6FA7782E" w14:textId="2DC08C0D" w:rsidR="004329AB" w:rsidRPr="00D10547" w:rsidRDefault="00D10547" w:rsidP="00D10547">
                      <w:pPr>
                        <w:rPr>
                          <w:sz w:val="14"/>
                          <w:szCs w:val="14"/>
                        </w:rPr>
                      </w:pPr>
                      <w:r w:rsidRPr="00D10547">
                        <w:rPr>
                          <w:rFonts w:ascii="Menlo" w:hAnsi="Menlo" w:cs="Menlo"/>
                          <w:color w:val="000000"/>
                          <w:kern w:val="0"/>
                          <w:sz w:val="14"/>
                          <w:szCs w:val="14"/>
                          <w:lang w:val="en-GB"/>
                        </w:rPr>
                        <w:t>5. "/Users/ajeyk/neu/cvpr/proj_2/image_database/olympus/pic.0899.jpg" ---</w:t>
                      </w:r>
                      <w:r w:rsidRPr="00D10547">
                        <w:rPr>
                          <w:rFonts w:ascii="Menlo" w:hAnsi="Menlo" w:cs="Menlo"/>
                          <w:color w:val="000000"/>
                          <w:kern w:val="0"/>
                          <w:sz w:val="14"/>
                          <w:szCs w:val="14"/>
                          <w:lang w:val="en-GB"/>
                        </w:rPr>
                        <w:tab/>
                        <w:t>--- 0.3294896411</w:t>
                      </w:r>
                    </w:p>
                  </w:txbxContent>
                </v:textbox>
                <w10:anchorlock/>
              </v:roundrect>
            </w:pict>
          </mc:Fallback>
        </mc:AlternateContent>
      </w:r>
    </w:p>
    <w:p w14:paraId="4E5BE928" w14:textId="47B615B0" w:rsidR="004329AB" w:rsidRDefault="00D10547" w:rsidP="004329AB">
      <w:pPr>
        <w:rPr>
          <w:lang w:val="en-US"/>
        </w:rPr>
      </w:pPr>
      <w:r>
        <w:rPr>
          <w:noProof/>
          <w:lang w:val="en-US"/>
        </w:rPr>
        <w:drawing>
          <wp:inline distT="0" distB="0" distL="0" distR="0" wp14:anchorId="485D2D7B" wp14:editId="33B3F588">
            <wp:extent cx="1575000" cy="1260000"/>
            <wp:effectExtent l="0" t="0" r="0" b="0"/>
            <wp:docPr id="253736268" name="Picture 73" descr="A street light in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36268" name="Picture 73" descr="A street light in a park&#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354A4092" wp14:editId="63684F38">
            <wp:extent cx="1575000" cy="1260000"/>
            <wp:effectExtent l="0" t="0" r="0" b="0"/>
            <wp:docPr id="1643312439" name="Picture 74" descr="A wooden bench in a for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12439" name="Picture 74" descr="A wooden bench in a forest&#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2F6AE0C6" wp14:editId="41793EBA">
            <wp:extent cx="1575000" cy="1260000"/>
            <wp:effectExtent l="0" t="0" r="0" b="0"/>
            <wp:docPr id="1846138423" name="Picture 75" descr="A group of rocks and le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38423" name="Picture 75" descr="A group of rocks and leaves&#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536EE8FC" w14:textId="00243DFC" w:rsidR="004329AB" w:rsidRDefault="004329AB" w:rsidP="004329AB">
      <w:pPr>
        <w:rPr>
          <w:lang w:val="en-US"/>
        </w:rPr>
      </w:pPr>
      <w:r>
        <w:rPr>
          <w:lang w:val="en-US"/>
        </w:rPr>
        <w:t>Analysis:</w:t>
      </w:r>
    </w:p>
    <w:p w14:paraId="599862B7" w14:textId="1025EAB2" w:rsidR="004329AB" w:rsidRDefault="00D10547" w:rsidP="004329AB">
      <w:pPr>
        <w:rPr>
          <w:lang w:val="en-US"/>
        </w:rPr>
      </w:pPr>
      <w:r>
        <w:rPr>
          <w:lang w:val="en-US"/>
        </w:rPr>
        <w:t xml:space="preserve">The images show a slight difference. The Classic method I have used is RGB hist for top and bottom each weighted 3units and Sobel mag vs orientation histogram weighted 1unit. The classic method picks up images with a large amount of greenery and foliage. The </w:t>
      </w:r>
      <w:proofErr w:type="gramStart"/>
      <w:r>
        <w:rPr>
          <w:lang w:val="en-US"/>
        </w:rPr>
        <w:t xml:space="preserve">red </w:t>
      </w:r>
      <w:proofErr w:type="spellStart"/>
      <w:r>
        <w:rPr>
          <w:lang w:val="en-US"/>
        </w:rPr>
        <w:t>coloured</w:t>
      </w:r>
      <w:proofErr w:type="spellEnd"/>
      <w:proofErr w:type="gramEnd"/>
      <w:r>
        <w:rPr>
          <w:lang w:val="en-US"/>
        </w:rPr>
        <w:t xml:space="preserve"> pixels are very few and hence missing these pixels will not adversely affect the distance. </w:t>
      </w:r>
      <w:proofErr w:type="gramStart"/>
      <w:r>
        <w:rPr>
          <w:lang w:val="en-US"/>
        </w:rPr>
        <w:t>Therefore</w:t>
      </w:r>
      <w:proofErr w:type="gramEnd"/>
      <w:r>
        <w:rPr>
          <w:lang w:val="en-US"/>
        </w:rPr>
        <w:t xml:space="preserve"> we are seeing images with </w:t>
      </w:r>
      <w:proofErr w:type="spellStart"/>
      <w:r w:rsidR="00A41620">
        <w:rPr>
          <w:lang w:val="en-US"/>
        </w:rPr>
        <w:t>colour</w:t>
      </w:r>
      <w:proofErr w:type="spellEnd"/>
      <w:r w:rsidR="00A41620">
        <w:rPr>
          <w:lang w:val="en-US"/>
        </w:rPr>
        <w:t xml:space="preserve"> mostly matching. Since there is not a lot of regular </w:t>
      </w:r>
      <w:proofErr w:type="gramStart"/>
      <w:r w:rsidR="00A41620">
        <w:rPr>
          <w:lang w:val="en-US"/>
        </w:rPr>
        <w:t>pattern</w:t>
      </w:r>
      <w:proofErr w:type="gramEnd"/>
      <w:r w:rsidR="00A41620">
        <w:rPr>
          <w:lang w:val="en-US"/>
        </w:rPr>
        <w:t xml:space="preserve"> in the target image, the </w:t>
      </w:r>
      <w:proofErr w:type="spellStart"/>
      <w:r w:rsidR="00A41620">
        <w:rPr>
          <w:lang w:val="en-US"/>
        </w:rPr>
        <w:t>sobel</w:t>
      </w:r>
      <w:proofErr w:type="spellEnd"/>
      <w:r w:rsidR="00A41620">
        <w:rPr>
          <w:lang w:val="en-US"/>
        </w:rPr>
        <w:t xml:space="preserve"> histogram is not able to be of much service. The DNN embeddings are tuned to keep all images having flowers close to one another regardless of </w:t>
      </w:r>
      <w:proofErr w:type="spellStart"/>
      <w:r w:rsidR="00A41620">
        <w:rPr>
          <w:lang w:val="en-US"/>
        </w:rPr>
        <w:t>colour</w:t>
      </w:r>
      <w:proofErr w:type="spellEnd"/>
      <w:r w:rsidR="00A41620">
        <w:rPr>
          <w:lang w:val="en-US"/>
        </w:rPr>
        <w:t xml:space="preserve"> or background.</w:t>
      </w:r>
    </w:p>
    <w:p w14:paraId="4BDDC41B" w14:textId="147E99D1" w:rsidR="004329AB" w:rsidRDefault="004329AB" w:rsidP="004329AB">
      <w:r>
        <w:t>Query Picture: pic.</w:t>
      </w:r>
      <w:r>
        <w:t>0948</w:t>
      </w:r>
      <w:r>
        <w:t>.jpg</w:t>
      </w:r>
    </w:p>
    <w:p w14:paraId="15B9299C" w14:textId="14AA32E7" w:rsidR="004329AB" w:rsidRDefault="004329AB" w:rsidP="004329AB">
      <w:pPr>
        <w:rPr>
          <w:lang w:val="en-US"/>
        </w:rPr>
      </w:pPr>
      <w:r>
        <w:rPr>
          <w:noProof/>
          <w:lang w:val="en-US"/>
        </w:rPr>
        <w:drawing>
          <wp:inline distT="0" distB="0" distL="0" distR="0" wp14:anchorId="606F8881" wp14:editId="2CA99661">
            <wp:extent cx="2025000" cy="1620000"/>
            <wp:effectExtent l="0" t="0" r="0" b="5715"/>
            <wp:docPr id="452079498" name="Picture 68" descr="A stuffed animal on a stair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79498" name="Picture 68" descr="A stuffed animal on a staircase&#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7B7E0B6D" w14:textId="77777777" w:rsidR="004329AB" w:rsidRDefault="004329AB" w:rsidP="004329AB">
      <w:pPr>
        <w:rPr>
          <w:lang w:val="en-US"/>
        </w:rPr>
      </w:pPr>
      <w:r>
        <w:rPr>
          <w:lang w:val="en-US"/>
        </w:rPr>
        <w:t>DNN results:</w:t>
      </w:r>
    </w:p>
    <w:p w14:paraId="2D8958EC" w14:textId="77777777" w:rsidR="004329AB" w:rsidRDefault="004329AB" w:rsidP="004329AB">
      <w:pPr>
        <w:rPr>
          <w:lang w:val="en-US"/>
        </w:rPr>
      </w:pPr>
      <w:r>
        <w:rPr>
          <w:noProof/>
          <w:lang w:val="en-US"/>
        </w:rPr>
        <mc:AlternateContent>
          <mc:Choice Requires="wps">
            <w:drawing>
              <wp:inline distT="0" distB="0" distL="0" distR="0" wp14:anchorId="54B4A5D4" wp14:editId="314A896A">
                <wp:extent cx="5731510" cy="762000"/>
                <wp:effectExtent l="0" t="0" r="8890" b="12700"/>
                <wp:docPr id="962192808"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39E357"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41620">
                              <w:rPr>
                                <w:rFonts w:ascii="Menlo" w:hAnsi="Menlo" w:cs="Menlo"/>
                                <w:color w:val="000000"/>
                                <w:kern w:val="0"/>
                                <w:sz w:val="16"/>
                                <w:szCs w:val="16"/>
                                <w:lang w:val="en-GB"/>
                              </w:rPr>
                              <w:t>1. "pic.0948.jpg" ---</w:t>
                            </w:r>
                            <w:r w:rsidRPr="00A41620">
                              <w:rPr>
                                <w:rFonts w:ascii="Menlo" w:hAnsi="Menlo" w:cs="Menlo"/>
                                <w:color w:val="000000"/>
                                <w:kern w:val="0"/>
                                <w:sz w:val="16"/>
                                <w:szCs w:val="16"/>
                                <w:lang w:val="en-GB"/>
                              </w:rPr>
                              <w:tab/>
                              <w:t>--- 1.110223025e-16</w:t>
                            </w:r>
                          </w:p>
                          <w:p w14:paraId="05D36A2F"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41620">
                              <w:rPr>
                                <w:rFonts w:ascii="Menlo" w:hAnsi="Menlo" w:cs="Menlo"/>
                                <w:color w:val="000000"/>
                                <w:kern w:val="0"/>
                                <w:sz w:val="16"/>
                                <w:szCs w:val="16"/>
                                <w:lang w:val="en-GB"/>
                              </w:rPr>
                              <w:t>2. "pic.0930.jpg" ---</w:t>
                            </w:r>
                            <w:r w:rsidRPr="00A41620">
                              <w:rPr>
                                <w:rFonts w:ascii="Menlo" w:hAnsi="Menlo" w:cs="Menlo"/>
                                <w:color w:val="000000"/>
                                <w:kern w:val="0"/>
                                <w:sz w:val="16"/>
                                <w:szCs w:val="16"/>
                                <w:lang w:val="en-GB"/>
                              </w:rPr>
                              <w:tab/>
                              <w:t>--- 0.1283092643</w:t>
                            </w:r>
                          </w:p>
                          <w:p w14:paraId="1A9D3DEE"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41620">
                              <w:rPr>
                                <w:rFonts w:ascii="Menlo" w:hAnsi="Menlo" w:cs="Menlo"/>
                                <w:color w:val="000000"/>
                                <w:kern w:val="0"/>
                                <w:sz w:val="16"/>
                                <w:szCs w:val="16"/>
                                <w:lang w:val="en-GB"/>
                              </w:rPr>
                              <w:t>3. "pic.0960.jpg" ---</w:t>
                            </w:r>
                            <w:r w:rsidRPr="00A41620">
                              <w:rPr>
                                <w:rFonts w:ascii="Menlo" w:hAnsi="Menlo" w:cs="Menlo"/>
                                <w:color w:val="000000"/>
                                <w:kern w:val="0"/>
                                <w:sz w:val="16"/>
                                <w:szCs w:val="16"/>
                                <w:lang w:val="en-GB"/>
                              </w:rPr>
                              <w:tab/>
                              <w:t>--- 0.2003666104</w:t>
                            </w:r>
                          </w:p>
                          <w:p w14:paraId="1D5D976C"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41620">
                              <w:rPr>
                                <w:rFonts w:ascii="Menlo" w:hAnsi="Menlo" w:cs="Menlo"/>
                                <w:color w:val="000000"/>
                                <w:kern w:val="0"/>
                                <w:sz w:val="16"/>
                                <w:szCs w:val="16"/>
                                <w:lang w:val="en-GB"/>
                              </w:rPr>
                              <w:t>4. "pic.0928.jpg" ---</w:t>
                            </w:r>
                            <w:r w:rsidRPr="00A41620">
                              <w:rPr>
                                <w:rFonts w:ascii="Menlo" w:hAnsi="Menlo" w:cs="Menlo"/>
                                <w:color w:val="000000"/>
                                <w:kern w:val="0"/>
                                <w:sz w:val="16"/>
                                <w:szCs w:val="16"/>
                                <w:lang w:val="en-GB"/>
                              </w:rPr>
                              <w:tab/>
                              <w:t>--- 0.2040939423</w:t>
                            </w:r>
                          </w:p>
                          <w:p w14:paraId="4B76F505" w14:textId="2A86DA69" w:rsidR="004329AB" w:rsidRPr="00A41620" w:rsidRDefault="00A41620" w:rsidP="00A41620">
                            <w:pPr>
                              <w:rPr>
                                <w:sz w:val="16"/>
                                <w:szCs w:val="16"/>
                              </w:rPr>
                            </w:pPr>
                            <w:r w:rsidRPr="00A41620">
                              <w:rPr>
                                <w:rFonts w:ascii="Menlo" w:hAnsi="Menlo" w:cs="Menlo"/>
                                <w:color w:val="000000"/>
                                <w:kern w:val="0"/>
                                <w:sz w:val="16"/>
                                <w:szCs w:val="16"/>
                                <w:lang w:val="en-GB"/>
                              </w:rPr>
                              <w:t>5. "pic.0972.jpg" ---</w:t>
                            </w:r>
                            <w:r w:rsidRPr="00A41620">
                              <w:rPr>
                                <w:rFonts w:ascii="Menlo" w:hAnsi="Menlo" w:cs="Menlo"/>
                                <w:color w:val="000000"/>
                                <w:kern w:val="0"/>
                                <w:sz w:val="16"/>
                                <w:szCs w:val="16"/>
                                <w:lang w:val="en-GB"/>
                              </w:rPr>
                              <w:tab/>
                              <w:t>--- 0.2167987105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4B4A5D4" id="_x0000_s1044"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" fillcolor="#d8d8d8 [2732]" strokecolor="#030e13 [484]" strokeweight="1pt">
                <v:stroke joinstyle="miter"/>
                <v:textbox>
                  <w:txbxContent>
                    <w:p w14:paraId="5639E357"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41620">
                        <w:rPr>
                          <w:rFonts w:ascii="Menlo" w:hAnsi="Menlo" w:cs="Menlo"/>
                          <w:color w:val="000000"/>
                          <w:kern w:val="0"/>
                          <w:sz w:val="16"/>
                          <w:szCs w:val="16"/>
                          <w:lang w:val="en-GB"/>
                        </w:rPr>
                        <w:t>1. "pic.0948.jpg" ---</w:t>
                      </w:r>
                      <w:r w:rsidRPr="00A41620">
                        <w:rPr>
                          <w:rFonts w:ascii="Menlo" w:hAnsi="Menlo" w:cs="Menlo"/>
                          <w:color w:val="000000"/>
                          <w:kern w:val="0"/>
                          <w:sz w:val="16"/>
                          <w:szCs w:val="16"/>
                          <w:lang w:val="en-GB"/>
                        </w:rPr>
                        <w:tab/>
                        <w:t>--- 1.110223025e-16</w:t>
                      </w:r>
                    </w:p>
                    <w:p w14:paraId="05D36A2F"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41620">
                        <w:rPr>
                          <w:rFonts w:ascii="Menlo" w:hAnsi="Menlo" w:cs="Menlo"/>
                          <w:color w:val="000000"/>
                          <w:kern w:val="0"/>
                          <w:sz w:val="16"/>
                          <w:szCs w:val="16"/>
                          <w:lang w:val="en-GB"/>
                        </w:rPr>
                        <w:t>2. "pic.0930.jpg" ---</w:t>
                      </w:r>
                      <w:r w:rsidRPr="00A41620">
                        <w:rPr>
                          <w:rFonts w:ascii="Menlo" w:hAnsi="Menlo" w:cs="Menlo"/>
                          <w:color w:val="000000"/>
                          <w:kern w:val="0"/>
                          <w:sz w:val="16"/>
                          <w:szCs w:val="16"/>
                          <w:lang w:val="en-GB"/>
                        </w:rPr>
                        <w:tab/>
                        <w:t>--- 0.1283092643</w:t>
                      </w:r>
                    </w:p>
                    <w:p w14:paraId="1A9D3DEE"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41620">
                        <w:rPr>
                          <w:rFonts w:ascii="Menlo" w:hAnsi="Menlo" w:cs="Menlo"/>
                          <w:color w:val="000000"/>
                          <w:kern w:val="0"/>
                          <w:sz w:val="16"/>
                          <w:szCs w:val="16"/>
                          <w:lang w:val="en-GB"/>
                        </w:rPr>
                        <w:t>3. "pic.0960.jpg" ---</w:t>
                      </w:r>
                      <w:r w:rsidRPr="00A41620">
                        <w:rPr>
                          <w:rFonts w:ascii="Menlo" w:hAnsi="Menlo" w:cs="Menlo"/>
                          <w:color w:val="000000"/>
                          <w:kern w:val="0"/>
                          <w:sz w:val="16"/>
                          <w:szCs w:val="16"/>
                          <w:lang w:val="en-GB"/>
                        </w:rPr>
                        <w:tab/>
                        <w:t>--- 0.2003666104</w:t>
                      </w:r>
                    </w:p>
                    <w:p w14:paraId="1D5D976C"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A41620">
                        <w:rPr>
                          <w:rFonts w:ascii="Menlo" w:hAnsi="Menlo" w:cs="Menlo"/>
                          <w:color w:val="000000"/>
                          <w:kern w:val="0"/>
                          <w:sz w:val="16"/>
                          <w:szCs w:val="16"/>
                          <w:lang w:val="en-GB"/>
                        </w:rPr>
                        <w:t>4. "pic.0928.jpg" ---</w:t>
                      </w:r>
                      <w:r w:rsidRPr="00A41620">
                        <w:rPr>
                          <w:rFonts w:ascii="Menlo" w:hAnsi="Menlo" w:cs="Menlo"/>
                          <w:color w:val="000000"/>
                          <w:kern w:val="0"/>
                          <w:sz w:val="16"/>
                          <w:szCs w:val="16"/>
                          <w:lang w:val="en-GB"/>
                        </w:rPr>
                        <w:tab/>
                        <w:t>--- 0.2040939423</w:t>
                      </w:r>
                    </w:p>
                    <w:p w14:paraId="4B76F505" w14:textId="2A86DA69" w:rsidR="004329AB" w:rsidRPr="00A41620" w:rsidRDefault="00A41620" w:rsidP="00A41620">
                      <w:pPr>
                        <w:rPr>
                          <w:sz w:val="16"/>
                          <w:szCs w:val="16"/>
                        </w:rPr>
                      </w:pPr>
                      <w:r w:rsidRPr="00A41620">
                        <w:rPr>
                          <w:rFonts w:ascii="Menlo" w:hAnsi="Menlo" w:cs="Menlo"/>
                          <w:color w:val="000000"/>
                          <w:kern w:val="0"/>
                          <w:sz w:val="16"/>
                          <w:szCs w:val="16"/>
                          <w:lang w:val="en-GB"/>
                        </w:rPr>
                        <w:t>5. "pic.0972.jpg" ---</w:t>
                      </w:r>
                      <w:r w:rsidRPr="00A41620">
                        <w:rPr>
                          <w:rFonts w:ascii="Menlo" w:hAnsi="Menlo" w:cs="Menlo"/>
                          <w:color w:val="000000"/>
                          <w:kern w:val="0"/>
                          <w:sz w:val="16"/>
                          <w:szCs w:val="16"/>
                          <w:lang w:val="en-GB"/>
                        </w:rPr>
                        <w:tab/>
                        <w:t>--- 0.2167987105</w:t>
                      </w:r>
                    </w:p>
                  </w:txbxContent>
                </v:textbox>
                <w10:anchorlock/>
              </v:roundrect>
            </w:pict>
          </mc:Fallback>
        </mc:AlternateContent>
      </w:r>
    </w:p>
    <w:p w14:paraId="09252709" w14:textId="23F4195F" w:rsidR="004329AB" w:rsidRDefault="00A41620" w:rsidP="004329AB">
      <w:pPr>
        <w:rPr>
          <w:lang w:val="en-US"/>
        </w:rPr>
      </w:pPr>
      <w:r>
        <w:rPr>
          <w:noProof/>
          <w:lang w:val="en-US"/>
        </w:rPr>
        <w:lastRenderedPageBreak/>
        <w:drawing>
          <wp:inline distT="0" distB="0" distL="0" distR="0" wp14:anchorId="139080BC" wp14:editId="18379005">
            <wp:extent cx="1575000" cy="1260000"/>
            <wp:effectExtent l="0" t="0" r="0" b="0"/>
            <wp:docPr id="1513567844" name="Picture 76" descr="A small stuffed animal with a red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67844" name="Picture 76" descr="A small stuffed animal with a red shir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36CC060D" wp14:editId="7C27A6D1">
            <wp:extent cx="1575000" cy="1260000"/>
            <wp:effectExtent l="0" t="0" r="0" b="0"/>
            <wp:docPr id="825800639" name="Picture 77" descr="A stuffed animal holding a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00639" name="Picture 77" descr="A stuffed animal holding a flow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667E1026" wp14:editId="608C29AC">
            <wp:extent cx="1575000" cy="1260000"/>
            <wp:effectExtent l="0" t="0" r="0" b="0"/>
            <wp:docPr id="50975291" name="Picture 78" descr="A stuffed animal i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5291" name="Picture 78" descr="A stuffed animal in the grass&#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71573AD1" w14:textId="77777777" w:rsidR="004329AB" w:rsidRDefault="004329AB" w:rsidP="004329AB">
      <w:pPr>
        <w:rPr>
          <w:lang w:val="en-US"/>
        </w:rPr>
      </w:pPr>
      <w:r>
        <w:rPr>
          <w:lang w:val="en-US"/>
        </w:rPr>
        <w:t>Classic results:</w:t>
      </w:r>
    </w:p>
    <w:p w14:paraId="3A7846C2" w14:textId="77777777" w:rsidR="004329AB" w:rsidRDefault="004329AB" w:rsidP="004329AB">
      <w:pPr>
        <w:rPr>
          <w:lang w:val="en-US"/>
        </w:rPr>
      </w:pPr>
      <w:r>
        <w:rPr>
          <w:noProof/>
          <w:lang w:val="en-US"/>
        </w:rPr>
        <mc:AlternateContent>
          <mc:Choice Requires="wps">
            <w:drawing>
              <wp:inline distT="0" distB="0" distL="0" distR="0" wp14:anchorId="1386785C" wp14:editId="28C41486">
                <wp:extent cx="5731510" cy="762000"/>
                <wp:effectExtent l="0" t="0" r="8890" b="12700"/>
                <wp:docPr id="1865459259"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67BC13"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41620">
                              <w:rPr>
                                <w:rFonts w:ascii="Menlo" w:hAnsi="Menlo" w:cs="Menlo"/>
                                <w:color w:val="000000"/>
                                <w:kern w:val="0"/>
                                <w:sz w:val="14"/>
                                <w:szCs w:val="14"/>
                                <w:lang w:val="en-GB"/>
                              </w:rPr>
                              <w:t>1. "/Users/ajeyk/neu/cvpr/proj_2/image_database/olympus/pic.0948.jpg" ---</w:t>
                            </w:r>
                            <w:r w:rsidRPr="00A41620">
                              <w:rPr>
                                <w:rFonts w:ascii="Menlo" w:hAnsi="Menlo" w:cs="Menlo"/>
                                <w:color w:val="000000"/>
                                <w:kern w:val="0"/>
                                <w:sz w:val="14"/>
                                <w:szCs w:val="14"/>
                                <w:lang w:val="en-GB"/>
                              </w:rPr>
                              <w:tab/>
                              <w:t>--- 1.021100112e-07</w:t>
                            </w:r>
                          </w:p>
                          <w:p w14:paraId="3EA7131F"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41620">
                              <w:rPr>
                                <w:rFonts w:ascii="Menlo" w:hAnsi="Menlo" w:cs="Menlo"/>
                                <w:color w:val="000000"/>
                                <w:kern w:val="0"/>
                                <w:sz w:val="14"/>
                                <w:szCs w:val="14"/>
                                <w:lang w:val="en-GB"/>
                              </w:rPr>
                              <w:t>2. "/Users/ajeyk/neu/cvpr/proj_2/image_database/olympus/pic.0217.jpg" ---</w:t>
                            </w:r>
                            <w:r w:rsidRPr="00A41620">
                              <w:rPr>
                                <w:rFonts w:ascii="Menlo" w:hAnsi="Menlo" w:cs="Menlo"/>
                                <w:color w:val="000000"/>
                                <w:kern w:val="0"/>
                                <w:sz w:val="14"/>
                                <w:szCs w:val="14"/>
                                <w:lang w:val="en-GB"/>
                              </w:rPr>
                              <w:tab/>
                              <w:t>--- 0.2413966826</w:t>
                            </w:r>
                          </w:p>
                          <w:p w14:paraId="2A956D98"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41620">
                              <w:rPr>
                                <w:rFonts w:ascii="Menlo" w:hAnsi="Menlo" w:cs="Menlo"/>
                                <w:color w:val="000000"/>
                                <w:kern w:val="0"/>
                                <w:sz w:val="14"/>
                                <w:szCs w:val="14"/>
                                <w:lang w:val="en-GB"/>
                              </w:rPr>
                              <w:t>3. "/Users/ajeyk/neu/cvpr/proj_2/image_database/olympus/pic.0675.jpg" ---</w:t>
                            </w:r>
                            <w:r w:rsidRPr="00A41620">
                              <w:rPr>
                                <w:rFonts w:ascii="Menlo" w:hAnsi="Menlo" w:cs="Menlo"/>
                                <w:color w:val="000000"/>
                                <w:kern w:val="0"/>
                                <w:sz w:val="14"/>
                                <w:szCs w:val="14"/>
                                <w:lang w:val="en-GB"/>
                              </w:rPr>
                              <w:tab/>
                              <w:t>--- 0.2509134216</w:t>
                            </w:r>
                          </w:p>
                          <w:p w14:paraId="419A382F"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41620">
                              <w:rPr>
                                <w:rFonts w:ascii="Menlo" w:hAnsi="Menlo" w:cs="Menlo"/>
                                <w:color w:val="000000"/>
                                <w:kern w:val="0"/>
                                <w:sz w:val="14"/>
                                <w:szCs w:val="14"/>
                                <w:lang w:val="en-GB"/>
                              </w:rPr>
                              <w:t>4. "/Users/ajeyk/neu/cvpr/proj_2/image_database/olympus/pic.0617.jpg" ---</w:t>
                            </w:r>
                            <w:r w:rsidRPr="00A41620">
                              <w:rPr>
                                <w:rFonts w:ascii="Menlo" w:hAnsi="Menlo" w:cs="Menlo"/>
                                <w:color w:val="000000"/>
                                <w:kern w:val="0"/>
                                <w:sz w:val="14"/>
                                <w:szCs w:val="14"/>
                                <w:lang w:val="en-GB"/>
                              </w:rPr>
                              <w:tab/>
                              <w:t>--- 0.2696716225</w:t>
                            </w:r>
                          </w:p>
                          <w:p w14:paraId="515ED8DA" w14:textId="546A465A" w:rsidR="004329AB" w:rsidRPr="00A41620" w:rsidRDefault="00A41620" w:rsidP="00A41620">
                            <w:pPr>
                              <w:rPr>
                                <w:sz w:val="14"/>
                                <w:szCs w:val="14"/>
                              </w:rPr>
                            </w:pPr>
                            <w:r w:rsidRPr="00A41620">
                              <w:rPr>
                                <w:rFonts w:ascii="Menlo" w:hAnsi="Menlo" w:cs="Menlo"/>
                                <w:color w:val="000000"/>
                                <w:kern w:val="0"/>
                                <w:sz w:val="14"/>
                                <w:szCs w:val="14"/>
                                <w:lang w:val="en-GB"/>
                              </w:rPr>
                              <w:t>5. "/Users/ajeyk/neu/cvpr/proj_2/image_database/olympus/pic.0952.jpg" ---</w:t>
                            </w:r>
                            <w:r w:rsidRPr="00A41620">
                              <w:rPr>
                                <w:rFonts w:ascii="Menlo" w:hAnsi="Menlo" w:cs="Menlo"/>
                                <w:color w:val="000000"/>
                                <w:kern w:val="0"/>
                                <w:sz w:val="14"/>
                                <w:szCs w:val="14"/>
                                <w:lang w:val="en-GB"/>
                              </w:rPr>
                              <w:tab/>
                              <w:t>--- 0.2789157882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386785C" id="_x0000_s1045"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" fillcolor="#d8d8d8 [2732]" strokecolor="#030e13 [484]" strokeweight="1pt">
                <v:stroke joinstyle="miter"/>
                <v:textbox>
                  <w:txbxContent>
                    <w:p w14:paraId="7867BC13"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41620">
                        <w:rPr>
                          <w:rFonts w:ascii="Menlo" w:hAnsi="Menlo" w:cs="Menlo"/>
                          <w:color w:val="000000"/>
                          <w:kern w:val="0"/>
                          <w:sz w:val="14"/>
                          <w:szCs w:val="14"/>
                          <w:lang w:val="en-GB"/>
                        </w:rPr>
                        <w:t>1. "/Users/ajeyk/neu/cvpr/proj_2/image_database/olympus/pic.0948.jpg" ---</w:t>
                      </w:r>
                      <w:r w:rsidRPr="00A41620">
                        <w:rPr>
                          <w:rFonts w:ascii="Menlo" w:hAnsi="Menlo" w:cs="Menlo"/>
                          <w:color w:val="000000"/>
                          <w:kern w:val="0"/>
                          <w:sz w:val="14"/>
                          <w:szCs w:val="14"/>
                          <w:lang w:val="en-GB"/>
                        </w:rPr>
                        <w:tab/>
                        <w:t>--- 1.021100112e-07</w:t>
                      </w:r>
                    </w:p>
                    <w:p w14:paraId="3EA7131F"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41620">
                        <w:rPr>
                          <w:rFonts w:ascii="Menlo" w:hAnsi="Menlo" w:cs="Menlo"/>
                          <w:color w:val="000000"/>
                          <w:kern w:val="0"/>
                          <w:sz w:val="14"/>
                          <w:szCs w:val="14"/>
                          <w:lang w:val="en-GB"/>
                        </w:rPr>
                        <w:t>2. "/Users/ajeyk/neu/cvpr/proj_2/image_database/olympus/pic.0217.jpg" ---</w:t>
                      </w:r>
                      <w:r w:rsidRPr="00A41620">
                        <w:rPr>
                          <w:rFonts w:ascii="Menlo" w:hAnsi="Menlo" w:cs="Menlo"/>
                          <w:color w:val="000000"/>
                          <w:kern w:val="0"/>
                          <w:sz w:val="14"/>
                          <w:szCs w:val="14"/>
                          <w:lang w:val="en-GB"/>
                        </w:rPr>
                        <w:tab/>
                        <w:t>--- 0.2413966826</w:t>
                      </w:r>
                    </w:p>
                    <w:p w14:paraId="2A956D98"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41620">
                        <w:rPr>
                          <w:rFonts w:ascii="Menlo" w:hAnsi="Menlo" w:cs="Menlo"/>
                          <w:color w:val="000000"/>
                          <w:kern w:val="0"/>
                          <w:sz w:val="14"/>
                          <w:szCs w:val="14"/>
                          <w:lang w:val="en-GB"/>
                        </w:rPr>
                        <w:t>3. "/Users/ajeyk/neu/cvpr/proj_2/image_database/olympus/pic.0675.jpg" ---</w:t>
                      </w:r>
                      <w:r w:rsidRPr="00A41620">
                        <w:rPr>
                          <w:rFonts w:ascii="Menlo" w:hAnsi="Menlo" w:cs="Menlo"/>
                          <w:color w:val="000000"/>
                          <w:kern w:val="0"/>
                          <w:sz w:val="14"/>
                          <w:szCs w:val="14"/>
                          <w:lang w:val="en-GB"/>
                        </w:rPr>
                        <w:tab/>
                        <w:t>--- 0.2509134216</w:t>
                      </w:r>
                    </w:p>
                    <w:p w14:paraId="419A382F" w14:textId="77777777" w:rsidR="00A41620" w:rsidRPr="00A41620" w:rsidRDefault="00A41620" w:rsidP="00A41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A41620">
                        <w:rPr>
                          <w:rFonts w:ascii="Menlo" w:hAnsi="Menlo" w:cs="Menlo"/>
                          <w:color w:val="000000"/>
                          <w:kern w:val="0"/>
                          <w:sz w:val="14"/>
                          <w:szCs w:val="14"/>
                          <w:lang w:val="en-GB"/>
                        </w:rPr>
                        <w:t>4. "/Users/ajeyk/neu/cvpr/proj_2/image_database/olympus/pic.0617.jpg" ---</w:t>
                      </w:r>
                      <w:r w:rsidRPr="00A41620">
                        <w:rPr>
                          <w:rFonts w:ascii="Menlo" w:hAnsi="Menlo" w:cs="Menlo"/>
                          <w:color w:val="000000"/>
                          <w:kern w:val="0"/>
                          <w:sz w:val="14"/>
                          <w:szCs w:val="14"/>
                          <w:lang w:val="en-GB"/>
                        </w:rPr>
                        <w:tab/>
                        <w:t>--- 0.2696716225</w:t>
                      </w:r>
                    </w:p>
                    <w:p w14:paraId="515ED8DA" w14:textId="546A465A" w:rsidR="004329AB" w:rsidRPr="00A41620" w:rsidRDefault="00A41620" w:rsidP="00A41620">
                      <w:pPr>
                        <w:rPr>
                          <w:sz w:val="14"/>
                          <w:szCs w:val="14"/>
                        </w:rPr>
                      </w:pPr>
                      <w:r w:rsidRPr="00A41620">
                        <w:rPr>
                          <w:rFonts w:ascii="Menlo" w:hAnsi="Menlo" w:cs="Menlo"/>
                          <w:color w:val="000000"/>
                          <w:kern w:val="0"/>
                          <w:sz w:val="14"/>
                          <w:szCs w:val="14"/>
                          <w:lang w:val="en-GB"/>
                        </w:rPr>
                        <w:t>5. "/Users/ajeyk/neu/cvpr/proj_2/image_database/olympus/pic.0952.jpg" ---</w:t>
                      </w:r>
                      <w:r w:rsidRPr="00A41620">
                        <w:rPr>
                          <w:rFonts w:ascii="Menlo" w:hAnsi="Menlo" w:cs="Menlo"/>
                          <w:color w:val="000000"/>
                          <w:kern w:val="0"/>
                          <w:sz w:val="14"/>
                          <w:szCs w:val="14"/>
                          <w:lang w:val="en-GB"/>
                        </w:rPr>
                        <w:tab/>
                        <w:t>--- 0.2789157882</w:t>
                      </w:r>
                    </w:p>
                  </w:txbxContent>
                </v:textbox>
                <w10:anchorlock/>
              </v:roundrect>
            </w:pict>
          </mc:Fallback>
        </mc:AlternateContent>
      </w:r>
    </w:p>
    <w:p w14:paraId="333F4A6F" w14:textId="2782C667" w:rsidR="004329AB" w:rsidRDefault="00A41620" w:rsidP="004329AB">
      <w:pPr>
        <w:rPr>
          <w:lang w:val="en-US"/>
        </w:rPr>
      </w:pPr>
      <w:r>
        <w:rPr>
          <w:noProof/>
          <w:lang w:val="en-US"/>
        </w:rPr>
        <w:drawing>
          <wp:inline distT="0" distB="0" distL="0" distR="0" wp14:anchorId="4CAE96B3" wp14:editId="030E8EE2">
            <wp:extent cx="1575000" cy="1260000"/>
            <wp:effectExtent l="0" t="0" r="0" b="0"/>
            <wp:docPr id="380842918" name="Picture 79" descr="A wall of safes with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2918" name="Picture 79" descr="A wall of safes with numbers and numbers&#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2D601E4F" wp14:editId="3027D476">
            <wp:extent cx="1575000" cy="1260000"/>
            <wp:effectExtent l="0" t="0" r="0" b="0"/>
            <wp:docPr id="495363195" name="Picture 80" descr="A window in a stone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63195" name="Picture 80" descr="A window in a stone building&#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5F022E6A" wp14:editId="4487FDFE">
            <wp:extent cx="1575000" cy="1260000"/>
            <wp:effectExtent l="0" t="0" r="0" b="0"/>
            <wp:docPr id="508135996" name="Picture 81" descr="A close-up of a stone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35996" name="Picture 81" descr="A close-up of a stone building&#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1E174284" w14:textId="77777777" w:rsidR="004329AB" w:rsidRDefault="004329AB" w:rsidP="004329AB">
      <w:pPr>
        <w:rPr>
          <w:lang w:val="en-US"/>
        </w:rPr>
      </w:pPr>
      <w:r>
        <w:rPr>
          <w:lang w:val="en-US"/>
        </w:rPr>
        <w:t>Analysis:</w:t>
      </w:r>
    </w:p>
    <w:p w14:paraId="7D5F92A6" w14:textId="4DA13A1D" w:rsidR="004329AB" w:rsidRDefault="00A41620" w:rsidP="004329AB">
      <w:pPr>
        <w:rPr>
          <w:lang w:val="en-US"/>
        </w:rPr>
      </w:pPr>
      <w:r>
        <w:rPr>
          <w:lang w:val="en-US"/>
        </w:rPr>
        <w:t xml:space="preserve">The image is that of a bunny. The DNN embeddings have been trained in that manner. Therefore, the </w:t>
      </w:r>
      <w:r w:rsidR="00FA0FE2">
        <w:rPr>
          <w:lang w:val="en-US"/>
        </w:rPr>
        <w:t xml:space="preserve">DNN embeddings successfully put the images of the stuffed bunny together despite the background </w:t>
      </w:r>
      <w:proofErr w:type="spellStart"/>
      <w:r w:rsidR="00FA0FE2">
        <w:rPr>
          <w:lang w:val="en-US"/>
        </w:rPr>
        <w:t>colour</w:t>
      </w:r>
      <w:proofErr w:type="spellEnd"/>
      <w:r w:rsidR="00FA0FE2">
        <w:rPr>
          <w:lang w:val="en-US"/>
        </w:rPr>
        <w:t xml:space="preserve"> distribution, brightness of the three images greatly varying. However, in the classic results notice that the brightness and </w:t>
      </w:r>
      <w:proofErr w:type="spellStart"/>
      <w:r w:rsidR="00FA0FE2">
        <w:rPr>
          <w:lang w:val="en-US"/>
        </w:rPr>
        <w:t>colours</w:t>
      </w:r>
      <w:proofErr w:type="spellEnd"/>
      <w:r w:rsidR="00FA0FE2">
        <w:rPr>
          <w:lang w:val="en-US"/>
        </w:rPr>
        <w:t xml:space="preserve"> of all 4 images are nearly identical. Except for the </w:t>
      </w:r>
      <w:proofErr w:type="spellStart"/>
      <w:r w:rsidR="00FA0FE2">
        <w:rPr>
          <w:lang w:val="en-US"/>
        </w:rPr>
        <w:t>colour</w:t>
      </w:r>
      <w:proofErr w:type="spellEnd"/>
      <w:r w:rsidR="00FA0FE2">
        <w:rPr>
          <w:lang w:val="en-US"/>
        </w:rPr>
        <w:t xml:space="preserve"> red, all other </w:t>
      </w:r>
      <w:proofErr w:type="spellStart"/>
      <w:r w:rsidR="00FA0FE2">
        <w:rPr>
          <w:lang w:val="en-US"/>
        </w:rPr>
        <w:t>colours</w:t>
      </w:r>
      <w:proofErr w:type="spellEnd"/>
      <w:r w:rsidR="00FA0FE2">
        <w:rPr>
          <w:lang w:val="en-US"/>
        </w:rPr>
        <w:t xml:space="preserve"> are present in the result images. </w:t>
      </w:r>
      <w:proofErr w:type="gramStart"/>
      <w:r w:rsidR="00FA0FE2">
        <w:rPr>
          <w:lang w:val="en-US"/>
        </w:rPr>
        <w:t>Moreover</w:t>
      </w:r>
      <w:proofErr w:type="gramEnd"/>
      <w:r w:rsidR="00FA0FE2">
        <w:rPr>
          <w:lang w:val="en-US"/>
        </w:rPr>
        <w:t xml:space="preserve"> the presence of stairs, produce strong </w:t>
      </w:r>
      <w:proofErr w:type="spellStart"/>
      <w:r w:rsidR="00FA0FE2">
        <w:rPr>
          <w:lang w:val="en-US"/>
        </w:rPr>
        <w:t>strong</w:t>
      </w:r>
      <w:proofErr w:type="spellEnd"/>
      <w:r w:rsidR="00FA0FE2">
        <w:rPr>
          <w:lang w:val="en-US"/>
        </w:rPr>
        <w:t xml:space="preserve"> gradient responses in the </w:t>
      </w:r>
      <w:proofErr w:type="spellStart"/>
      <w:r w:rsidR="00FA0FE2">
        <w:rPr>
          <w:lang w:val="en-US"/>
        </w:rPr>
        <w:t>sobel</w:t>
      </w:r>
      <w:proofErr w:type="spellEnd"/>
      <w:r w:rsidR="00FA0FE2">
        <w:rPr>
          <w:lang w:val="en-US"/>
        </w:rPr>
        <w:t xml:space="preserve"> filters. </w:t>
      </w:r>
      <w:proofErr w:type="gramStart"/>
      <w:r w:rsidR="00FA0FE2">
        <w:rPr>
          <w:lang w:val="en-US"/>
        </w:rPr>
        <w:t>Thus</w:t>
      </w:r>
      <w:proofErr w:type="gramEnd"/>
      <w:r w:rsidR="00FA0FE2">
        <w:rPr>
          <w:lang w:val="en-US"/>
        </w:rPr>
        <w:t xml:space="preserve"> the images chosen also </w:t>
      </w:r>
      <w:proofErr w:type="gramStart"/>
      <w:r w:rsidR="00FA0FE2">
        <w:rPr>
          <w:lang w:val="en-US"/>
        </w:rPr>
        <w:t>have</w:t>
      </w:r>
      <w:proofErr w:type="gramEnd"/>
      <w:r w:rsidR="00FA0FE2">
        <w:rPr>
          <w:lang w:val="en-US"/>
        </w:rPr>
        <w:t xml:space="preserve"> quite a few marked gradients.</w:t>
      </w:r>
    </w:p>
    <w:p w14:paraId="4A90E767" w14:textId="49F94B6D" w:rsidR="004329AB" w:rsidRDefault="004329AB" w:rsidP="004329AB">
      <w:r>
        <w:t>Query Picture: pic.</w:t>
      </w:r>
      <w:r>
        <w:t>0734</w:t>
      </w:r>
      <w:r>
        <w:t>.jpg</w:t>
      </w:r>
    </w:p>
    <w:p w14:paraId="340A31EF" w14:textId="6F03691C" w:rsidR="004329AB" w:rsidRDefault="004329AB" w:rsidP="004329AB">
      <w:pPr>
        <w:rPr>
          <w:lang w:val="en-US"/>
        </w:rPr>
      </w:pPr>
      <w:r>
        <w:rPr>
          <w:noProof/>
          <w:lang w:val="en-US"/>
        </w:rPr>
        <w:drawing>
          <wp:inline distT="0" distB="0" distL="0" distR="0" wp14:anchorId="70E45978" wp14:editId="5A1D2F39">
            <wp:extent cx="2025000" cy="1620000"/>
            <wp:effectExtent l="0" t="0" r="0" b="5715"/>
            <wp:docPr id="787660379" name="Picture 69" descr="A yellow roller on a construction 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0379" name="Picture 69" descr="A yellow roller on a construction site&#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062A7DA9" w14:textId="77777777" w:rsidR="004329AB" w:rsidRDefault="004329AB" w:rsidP="004329AB">
      <w:pPr>
        <w:rPr>
          <w:lang w:val="en-US"/>
        </w:rPr>
      </w:pPr>
      <w:r>
        <w:rPr>
          <w:lang w:val="en-US"/>
        </w:rPr>
        <w:t>DNN results:</w:t>
      </w:r>
    </w:p>
    <w:p w14:paraId="27237C16" w14:textId="77777777" w:rsidR="004329AB" w:rsidRDefault="004329AB" w:rsidP="004329AB">
      <w:pPr>
        <w:rPr>
          <w:lang w:val="en-US"/>
        </w:rPr>
      </w:pPr>
      <w:r>
        <w:rPr>
          <w:noProof/>
          <w:lang w:val="en-US"/>
        </w:rPr>
        <w:lastRenderedPageBreak/>
        <mc:AlternateContent>
          <mc:Choice Requires="wps">
            <w:drawing>
              <wp:inline distT="0" distB="0" distL="0" distR="0" wp14:anchorId="06A36E01" wp14:editId="46BFD010">
                <wp:extent cx="5731510" cy="762000"/>
                <wp:effectExtent l="0" t="0" r="8890" b="12700"/>
                <wp:docPr id="2103303074"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7C53C9"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FA0FE2">
                              <w:rPr>
                                <w:rFonts w:ascii="Menlo" w:hAnsi="Menlo" w:cs="Menlo"/>
                                <w:color w:val="000000"/>
                                <w:kern w:val="0"/>
                                <w:sz w:val="16"/>
                                <w:szCs w:val="16"/>
                                <w:lang w:val="en-GB"/>
                              </w:rPr>
                              <w:t>1. "pic.0734.jpg" ---</w:t>
                            </w:r>
                            <w:r w:rsidRPr="00FA0FE2">
                              <w:rPr>
                                <w:rFonts w:ascii="Menlo" w:hAnsi="Menlo" w:cs="Menlo"/>
                                <w:color w:val="000000"/>
                                <w:kern w:val="0"/>
                                <w:sz w:val="16"/>
                                <w:szCs w:val="16"/>
                                <w:lang w:val="en-GB"/>
                              </w:rPr>
                              <w:tab/>
                              <w:t>--- 0</w:t>
                            </w:r>
                          </w:p>
                          <w:p w14:paraId="58A71B5D"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FA0FE2">
                              <w:rPr>
                                <w:rFonts w:ascii="Menlo" w:hAnsi="Menlo" w:cs="Menlo"/>
                                <w:color w:val="000000"/>
                                <w:kern w:val="0"/>
                                <w:sz w:val="16"/>
                                <w:szCs w:val="16"/>
                                <w:lang w:val="en-GB"/>
                              </w:rPr>
                              <w:t>2. "pic.0731.jpg" ---</w:t>
                            </w:r>
                            <w:r w:rsidRPr="00FA0FE2">
                              <w:rPr>
                                <w:rFonts w:ascii="Menlo" w:hAnsi="Menlo" w:cs="Menlo"/>
                                <w:color w:val="000000"/>
                                <w:kern w:val="0"/>
                                <w:sz w:val="16"/>
                                <w:szCs w:val="16"/>
                                <w:lang w:val="en-GB"/>
                              </w:rPr>
                              <w:tab/>
                              <w:t>--- 0.1549314665</w:t>
                            </w:r>
                          </w:p>
                          <w:p w14:paraId="1DD1945B"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FA0FE2">
                              <w:rPr>
                                <w:rFonts w:ascii="Menlo" w:hAnsi="Menlo" w:cs="Menlo"/>
                                <w:color w:val="000000"/>
                                <w:kern w:val="0"/>
                                <w:sz w:val="16"/>
                                <w:szCs w:val="16"/>
                                <w:lang w:val="en-GB"/>
                              </w:rPr>
                              <w:t>3. "pic.0735.jpg" ---</w:t>
                            </w:r>
                            <w:r w:rsidRPr="00FA0FE2">
                              <w:rPr>
                                <w:rFonts w:ascii="Menlo" w:hAnsi="Menlo" w:cs="Menlo"/>
                                <w:color w:val="000000"/>
                                <w:kern w:val="0"/>
                                <w:sz w:val="16"/>
                                <w:szCs w:val="16"/>
                                <w:lang w:val="en-GB"/>
                              </w:rPr>
                              <w:tab/>
                              <w:t>--- 0.1653996604</w:t>
                            </w:r>
                          </w:p>
                          <w:p w14:paraId="0C352B2C"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FA0FE2">
                              <w:rPr>
                                <w:rFonts w:ascii="Menlo" w:hAnsi="Menlo" w:cs="Menlo"/>
                                <w:color w:val="000000"/>
                                <w:kern w:val="0"/>
                                <w:sz w:val="16"/>
                                <w:szCs w:val="16"/>
                                <w:lang w:val="en-GB"/>
                              </w:rPr>
                              <w:t>4. "pic.0739.jpg" ---</w:t>
                            </w:r>
                            <w:r w:rsidRPr="00FA0FE2">
                              <w:rPr>
                                <w:rFonts w:ascii="Menlo" w:hAnsi="Menlo" w:cs="Menlo"/>
                                <w:color w:val="000000"/>
                                <w:kern w:val="0"/>
                                <w:sz w:val="16"/>
                                <w:szCs w:val="16"/>
                                <w:lang w:val="en-GB"/>
                              </w:rPr>
                              <w:tab/>
                              <w:t>--- 0.1829307486</w:t>
                            </w:r>
                          </w:p>
                          <w:p w14:paraId="05542DE1" w14:textId="6EC5EEBA" w:rsidR="004329AB" w:rsidRPr="00FA0FE2" w:rsidRDefault="00FA0FE2" w:rsidP="00FA0FE2">
                            <w:pPr>
                              <w:rPr>
                                <w:sz w:val="16"/>
                                <w:szCs w:val="16"/>
                              </w:rPr>
                            </w:pPr>
                            <w:r w:rsidRPr="00FA0FE2">
                              <w:rPr>
                                <w:rFonts w:ascii="Menlo" w:hAnsi="Menlo" w:cs="Menlo"/>
                                <w:color w:val="000000"/>
                                <w:kern w:val="0"/>
                                <w:sz w:val="16"/>
                                <w:szCs w:val="16"/>
                                <w:lang w:val="en-GB"/>
                              </w:rPr>
                              <w:t>5. "pic.0743.jpg" ---</w:t>
                            </w:r>
                            <w:r w:rsidRPr="00FA0FE2">
                              <w:rPr>
                                <w:rFonts w:ascii="Menlo" w:hAnsi="Menlo" w:cs="Menlo"/>
                                <w:color w:val="000000"/>
                                <w:kern w:val="0"/>
                                <w:sz w:val="16"/>
                                <w:szCs w:val="16"/>
                                <w:lang w:val="en-GB"/>
                              </w:rPr>
                              <w:tab/>
                              <w:t>--- 0.1872635715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6A36E01" id="_x0000_s1046"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" fillcolor="#d8d8d8 [2732]" strokecolor="#030e13 [484]" strokeweight="1pt">
                <v:stroke joinstyle="miter"/>
                <v:textbox>
                  <w:txbxContent>
                    <w:p w14:paraId="4C7C53C9"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FA0FE2">
                        <w:rPr>
                          <w:rFonts w:ascii="Menlo" w:hAnsi="Menlo" w:cs="Menlo"/>
                          <w:color w:val="000000"/>
                          <w:kern w:val="0"/>
                          <w:sz w:val="16"/>
                          <w:szCs w:val="16"/>
                          <w:lang w:val="en-GB"/>
                        </w:rPr>
                        <w:t>1. "pic.0734.jpg" ---</w:t>
                      </w:r>
                      <w:r w:rsidRPr="00FA0FE2">
                        <w:rPr>
                          <w:rFonts w:ascii="Menlo" w:hAnsi="Menlo" w:cs="Menlo"/>
                          <w:color w:val="000000"/>
                          <w:kern w:val="0"/>
                          <w:sz w:val="16"/>
                          <w:szCs w:val="16"/>
                          <w:lang w:val="en-GB"/>
                        </w:rPr>
                        <w:tab/>
                        <w:t>--- 0</w:t>
                      </w:r>
                    </w:p>
                    <w:p w14:paraId="58A71B5D"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FA0FE2">
                        <w:rPr>
                          <w:rFonts w:ascii="Menlo" w:hAnsi="Menlo" w:cs="Menlo"/>
                          <w:color w:val="000000"/>
                          <w:kern w:val="0"/>
                          <w:sz w:val="16"/>
                          <w:szCs w:val="16"/>
                          <w:lang w:val="en-GB"/>
                        </w:rPr>
                        <w:t>2. "pic.0731.jpg" ---</w:t>
                      </w:r>
                      <w:r w:rsidRPr="00FA0FE2">
                        <w:rPr>
                          <w:rFonts w:ascii="Menlo" w:hAnsi="Menlo" w:cs="Menlo"/>
                          <w:color w:val="000000"/>
                          <w:kern w:val="0"/>
                          <w:sz w:val="16"/>
                          <w:szCs w:val="16"/>
                          <w:lang w:val="en-GB"/>
                        </w:rPr>
                        <w:tab/>
                        <w:t>--- 0.1549314665</w:t>
                      </w:r>
                    </w:p>
                    <w:p w14:paraId="1DD1945B"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FA0FE2">
                        <w:rPr>
                          <w:rFonts w:ascii="Menlo" w:hAnsi="Menlo" w:cs="Menlo"/>
                          <w:color w:val="000000"/>
                          <w:kern w:val="0"/>
                          <w:sz w:val="16"/>
                          <w:szCs w:val="16"/>
                          <w:lang w:val="en-GB"/>
                        </w:rPr>
                        <w:t>3. "pic.0735.jpg" ---</w:t>
                      </w:r>
                      <w:r w:rsidRPr="00FA0FE2">
                        <w:rPr>
                          <w:rFonts w:ascii="Menlo" w:hAnsi="Menlo" w:cs="Menlo"/>
                          <w:color w:val="000000"/>
                          <w:kern w:val="0"/>
                          <w:sz w:val="16"/>
                          <w:szCs w:val="16"/>
                          <w:lang w:val="en-GB"/>
                        </w:rPr>
                        <w:tab/>
                        <w:t>--- 0.1653996604</w:t>
                      </w:r>
                    </w:p>
                    <w:p w14:paraId="0C352B2C"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6"/>
                          <w:szCs w:val="16"/>
                          <w:lang w:val="en-GB"/>
                        </w:rPr>
                      </w:pPr>
                      <w:r w:rsidRPr="00FA0FE2">
                        <w:rPr>
                          <w:rFonts w:ascii="Menlo" w:hAnsi="Menlo" w:cs="Menlo"/>
                          <w:color w:val="000000"/>
                          <w:kern w:val="0"/>
                          <w:sz w:val="16"/>
                          <w:szCs w:val="16"/>
                          <w:lang w:val="en-GB"/>
                        </w:rPr>
                        <w:t>4. "pic.0739.jpg" ---</w:t>
                      </w:r>
                      <w:r w:rsidRPr="00FA0FE2">
                        <w:rPr>
                          <w:rFonts w:ascii="Menlo" w:hAnsi="Menlo" w:cs="Menlo"/>
                          <w:color w:val="000000"/>
                          <w:kern w:val="0"/>
                          <w:sz w:val="16"/>
                          <w:szCs w:val="16"/>
                          <w:lang w:val="en-GB"/>
                        </w:rPr>
                        <w:tab/>
                        <w:t>--- 0.1829307486</w:t>
                      </w:r>
                    </w:p>
                    <w:p w14:paraId="05542DE1" w14:textId="6EC5EEBA" w:rsidR="004329AB" w:rsidRPr="00FA0FE2" w:rsidRDefault="00FA0FE2" w:rsidP="00FA0FE2">
                      <w:pPr>
                        <w:rPr>
                          <w:sz w:val="16"/>
                          <w:szCs w:val="16"/>
                        </w:rPr>
                      </w:pPr>
                      <w:r w:rsidRPr="00FA0FE2">
                        <w:rPr>
                          <w:rFonts w:ascii="Menlo" w:hAnsi="Menlo" w:cs="Menlo"/>
                          <w:color w:val="000000"/>
                          <w:kern w:val="0"/>
                          <w:sz w:val="16"/>
                          <w:szCs w:val="16"/>
                          <w:lang w:val="en-GB"/>
                        </w:rPr>
                        <w:t>5. "pic.0743.jpg" ---</w:t>
                      </w:r>
                      <w:r w:rsidRPr="00FA0FE2">
                        <w:rPr>
                          <w:rFonts w:ascii="Menlo" w:hAnsi="Menlo" w:cs="Menlo"/>
                          <w:color w:val="000000"/>
                          <w:kern w:val="0"/>
                          <w:sz w:val="16"/>
                          <w:szCs w:val="16"/>
                          <w:lang w:val="en-GB"/>
                        </w:rPr>
                        <w:tab/>
                        <w:t>--- 0.1872635715</w:t>
                      </w:r>
                    </w:p>
                  </w:txbxContent>
                </v:textbox>
                <w10:anchorlock/>
              </v:roundrect>
            </w:pict>
          </mc:Fallback>
        </mc:AlternateContent>
      </w:r>
    </w:p>
    <w:p w14:paraId="175C1A9B" w14:textId="6920EF5A" w:rsidR="004329AB" w:rsidRDefault="00FA0FE2" w:rsidP="004329AB">
      <w:pPr>
        <w:rPr>
          <w:lang w:val="en-US"/>
        </w:rPr>
      </w:pPr>
      <w:r>
        <w:rPr>
          <w:noProof/>
          <w:lang w:val="en-US"/>
        </w:rPr>
        <w:drawing>
          <wp:inline distT="0" distB="0" distL="0" distR="0" wp14:anchorId="0D5223C0" wp14:editId="553521F2">
            <wp:extent cx="1575000" cy="1260000"/>
            <wp:effectExtent l="0" t="0" r="0" b="0"/>
            <wp:docPr id="1647892349" name="Picture 82" descr="A yellow construction vehicle on grav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92349" name="Picture 82" descr="A yellow construction vehicle on gravel&#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16694D35" wp14:editId="7A60233F">
            <wp:extent cx="1575000" cy="1260000"/>
            <wp:effectExtent l="0" t="0" r="0" b="0"/>
            <wp:docPr id="1291915625" name="Picture 83" descr="A construction site with a white vehi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15625" name="Picture 83" descr="A construction site with a white vehicle&#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2F8B43E9" wp14:editId="66CA4FB1">
            <wp:extent cx="1575000" cy="1260000"/>
            <wp:effectExtent l="0" t="0" r="0" b="0"/>
            <wp:docPr id="1396089778" name="Picture 84" descr="A construction vehicle digging a h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89778" name="Picture 84" descr="A construction vehicle digging a hole&#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43757224" w14:textId="77777777" w:rsidR="004329AB" w:rsidRDefault="004329AB" w:rsidP="004329AB">
      <w:pPr>
        <w:rPr>
          <w:lang w:val="en-US"/>
        </w:rPr>
      </w:pPr>
      <w:r>
        <w:rPr>
          <w:lang w:val="en-US"/>
        </w:rPr>
        <w:t>Classic results:</w:t>
      </w:r>
    </w:p>
    <w:p w14:paraId="0BA8B403" w14:textId="77777777" w:rsidR="004329AB" w:rsidRDefault="004329AB" w:rsidP="004329AB">
      <w:pPr>
        <w:rPr>
          <w:lang w:val="en-US"/>
        </w:rPr>
      </w:pPr>
      <w:r>
        <w:rPr>
          <w:noProof/>
          <w:lang w:val="en-US"/>
        </w:rPr>
        <mc:AlternateContent>
          <mc:Choice Requires="wps">
            <w:drawing>
              <wp:inline distT="0" distB="0" distL="0" distR="0" wp14:anchorId="479DDC64" wp14:editId="0E1CB55C">
                <wp:extent cx="5731510" cy="762000"/>
                <wp:effectExtent l="0" t="0" r="8890" b="12700"/>
                <wp:docPr id="1921670711" name="Rounded Rectangle 5"/>
                <wp:cNvGraphicFramePr/>
                <a:graphic xmlns:a="http://schemas.openxmlformats.org/drawingml/2006/main">
                  <a:graphicData uri="http://schemas.microsoft.com/office/word/2010/wordprocessingShape">
                    <wps:wsp>
                      <wps:cNvSpPr/>
                      <wps:spPr>
                        <a:xfrm>
                          <a:off x="0" y="0"/>
                          <a:ext cx="5731510" cy="7620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EDFF90"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FA0FE2">
                              <w:rPr>
                                <w:rFonts w:ascii="Menlo" w:hAnsi="Menlo" w:cs="Menlo"/>
                                <w:color w:val="000000"/>
                                <w:kern w:val="0"/>
                                <w:sz w:val="14"/>
                                <w:szCs w:val="14"/>
                                <w:lang w:val="en-GB"/>
                              </w:rPr>
                              <w:t>1. "/Users/ajeyk/neu/cvpr/proj_2/image_database/olympus/pic.0734.jpg" ---</w:t>
                            </w:r>
                            <w:r w:rsidRPr="00FA0FE2">
                              <w:rPr>
                                <w:rFonts w:ascii="Menlo" w:hAnsi="Menlo" w:cs="Menlo"/>
                                <w:color w:val="000000"/>
                                <w:kern w:val="0"/>
                                <w:sz w:val="14"/>
                                <w:szCs w:val="14"/>
                                <w:lang w:val="en-GB"/>
                              </w:rPr>
                              <w:tab/>
                              <w:t>--- 1.797431813e-07</w:t>
                            </w:r>
                          </w:p>
                          <w:p w14:paraId="57720649"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FA0FE2">
                              <w:rPr>
                                <w:rFonts w:ascii="Menlo" w:hAnsi="Menlo" w:cs="Menlo"/>
                                <w:color w:val="000000"/>
                                <w:kern w:val="0"/>
                                <w:sz w:val="14"/>
                                <w:szCs w:val="14"/>
                                <w:lang w:val="en-GB"/>
                              </w:rPr>
                              <w:t>2. "/Users/ajeyk/neu/cvpr/proj_2/image_database/olympus/pic.0001.jpg" ---</w:t>
                            </w:r>
                            <w:r w:rsidRPr="00FA0FE2">
                              <w:rPr>
                                <w:rFonts w:ascii="Menlo" w:hAnsi="Menlo" w:cs="Menlo"/>
                                <w:color w:val="000000"/>
                                <w:kern w:val="0"/>
                                <w:sz w:val="14"/>
                                <w:szCs w:val="14"/>
                                <w:lang w:val="en-GB"/>
                              </w:rPr>
                              <w:tab/>
                              <w:t>--- 0.3179226137</w:t>
                            </w:r>
                          </w:p>
                          <w:p w14:paraId="4C680997"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FA0FE2">
                              <w:rPr>
                                <w:rFonts w:ascii="Menlo" w:hAnsi="Menlo" w:cs="Menlo"/>
                                <w:color w:val="000000"/>
                                <w:kern w:val="0"/>
                                <w:sz w:val="14"/>
                                <w:szCs w:val="14"/>
                                <w:lang w:val="en-GB"/>
                              </w:rPr>
                              <w:t>3. "/Users/ajeyk/neu/cvpr/proj_2/image_database/olympus/pic.0577.jpg" ---</w:t>
                            </w:r>
                            <w:r w:rsidRPr="00FA0FE2">
                              <w:rPr>
                                <w:rFonts w:ascii="Menlo" w:hAnsi="Menlo" w:cs="Menlo"/>
                                <w:color w:val="000000"/>
                                <w:kern w:val="0"/>
                                <w:sz w:val="14"/>
                                <w:szCs w:val="14"/>
                                <w:lang w:val="en-GB"/>
                              </w:rPr>
                              <w:tab/>
                              <w:t>--- 0.320950287</w:t>
                            </w:r>
                          </w:p>
                          <w:p w14:paraId="4E44D559"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FA0FE2">
                              <w:rPr>
                                <w:rFonts w:ascii="Menlo" w:hAnsi="Menlo" w:cs="Menlo"/>
                                <w:color w:val="000000"/>
                                <w:kern w:val="0"/>
                                <w:sz w:val="14"/>
                                <w:szCs w:val="14"/>
                                <w:lang w:val="en-GB"/>
                              </w:rPr>
                              <w:t>4. "/Users/ajeyk/neu/cvpr/proj_2/image_database/olympus/pic.0065.jpg" ---</w:t>
                            </w:r>
                            <w:r w:rsidRPr="00FA0FE2">
                              <w:rPr>
                                <w:rFonts w:ascii="Menlo" w:hAnsi="Menlo" w:cs="Menlo"/>
                                <w:color w:val="000000"/>
                                <w:kern w:val="0"/>
                                <w:sz w:val="14"/>
                                <w:szCs w:val="14"/>
                                <w:lang w:val="en-GB"/>
                              </w:rPr>
                              <w:tab/>
                              <w:t>--- 0.3281675094</w:t>
                            </w:r>
                          </w:p>
                          <w:p w14:paraId="4369C314" w14:textId="41B99BF6" w:rsidR="004329AB" w:rsidRPr="00FA0FE2" w:rsidRDefault="00FA0FE2" w:rsidP="00FA0FE2">
                            <w:pPr>
                              <w:rPr>
                                <w:sz w:val="14"/>
                                <w:szCs w:val="14"/>
                              </w:rPr>
                            </w:pPr>
                            <w:r w:rsidRPr="00FA0FE2">
                              <w:rPr>
                                <w:rFonts w:ascii="Menlo" w:hAnsi="Menlo" w:cs="Menlo"/>
                                <w:color w:val="000000"/>
                                <w:kern w:val="0"/>
                                <w:sz w:val="14"/>
                                <w:szCs w:val="14"/>
                                <w:lang w:val="en-GB"/>
                              </w:rPr>
                              <w:t>5. "/Users/ajeyk/neu/cvpr/proj_2/image_database/olympus/pic.0733.jpg" ---</w:t>
                            </w:r>
                            <w:r w:rsidRPr="00FA0FE2">
                              <w:rPr>
                                <w:rFonts w:ascii="Menlo" w:hAnsi="Menlo" w:cs="Menlo"/>
                                <w:color w:val="000000"/>
                                <w:kern w:val="0"/>
                                <w:sz w:val="14"/>
                                <w:szCs w:val="14"/>
                                <w:lang w:val="en-GB"/>
                              </w:rPr>
                              <w:tab/>
                              <w:t>--- 0.333551052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79DDC64" id="_x0000_s1047" style="width:451.3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" fillcolor="#d8d8d8 [2732]" strokecolor="#030e13 [484]" strokeweight="1pt">
                <v:stroke joinstyle="miter"/>
                <v:textbox>
                  <w:txbxContent>
                    <w:p w14:paraId="3AEDFF90"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FA0FE2">
                        <w:rPr>
                          <w:rFonts w:ascii="Menlo" w:hAnsi="Menlo" w:cs="Menlo"/>
                          <w:color w:val="000000"/>
                          <w:kern w:val="0"/>
                          <w:sz w:val="14"/>
                          <w:szCs w:val="14"/>
                          <w:lang w:val="en-GB"/>
                        </w:rPr>
                        <w:t>1. "/Users/ajeyk/neu/cvpr/proj_2/image_database/olympus/pic.0734.jpg" ---</w:t>
                      </w:r>
                      <w:r w:rsidRPr="00FA0FE2">
                        <w:rPr>
                          <w:rFonts w:ascii="Menlo" w:hAnsi="Menlo" w:cs="Menlo"/>
                          <w:color w:val="000000"/>
                          <w:kern w:val="0"/>
                          <w:sz w:val="14"/>
                          <w:szCs w:val="14"/>
                          <w:lang w:val="en-GB"/>
                        </w:rPr>
                        <w:tab/>
                        <w:t>--- 1.797431813e-07</w:t>
                      </w:r>
                    </w:p>
                    <w:p w14:paraId="57720649"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FA0FE2">
                        <w:rPr>
                          <w:rFonts w:ascii="Menlo" w:hAnsi="Menlo" w:cs="Menlo"/>
                          <w:color w:val="000000"/>
                          <w:kern w:val="0"/>
                          <w:sz w:val="14"/>
                          <w:szCs w:val="14"/>
                          <w:lang w:val="en-GB"/>
                        </w:rPr>
                        <w:t>2. "/Users/ajeyk/neu/cvpr/proj_2/image_database/olympus/pic.0001.jpg" ---</w:t>
                      </w:r>
                      <w:r w:rsidRPr="00FA0FE2">
                        <w:rPr>
                          <w:rFonts w:ascii="Menlo" w:hAnsi="Menlo" w:cs="Menlo"/>
                          <w:color w:val="000000"/>
                          <w:kern w:val="0"/>
                          <w:sz w:val="14"/>
                          <w:szCs w:val="14"/>
                          <w:lang w:val="en-GB"/>
                        </w:rPr>
                        <w:tab/>
                        <w:t>--- 0.3179226137</w:t>
                      </w:r>
                    </w:p>
                    <w:p w14:paraId="4C680997"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FA0FE2">
                        <w:rPr>
                          <w:rFonts w:ascii="Menlo" w:hAnsi="Menlo" w:cs="Menlo"/>
                          <w:color w:val="000000"/>
                          <w:kern w:val="0"/>
                          <w:sz w:val="14"/>
                          <w:szCs w:val="14"/>
                          <w:lang w:val="en-GB"/>
                        </w:rPr>
                        <w:t>3. "/Users/ajeyk/neu/cvpr/proj_2/image_database/olympus/pic.0577.jpg" ---</w:t>
                      </w:r>
                      <w:r w:rsidRPr="00FA0FE2">
                        <w:rPr>
                          <w:rFonts w:ascii="Menlo" w:hAnsi="Menlo" w:cs="Menlo"/>
                          <w:color w:val="000000"/>
                          <w:kern w:val="0"/>
                          <w:sz w:val="14"/>
                          <w:szCs w:val="14"/>
                          <w:lang w:val="en-GB"/>
                        </w:rPr>
                        <w:tab/>
                        <w:t>--- 0.320950287</w:t>
                      </w:r>
                    </w:p>
                    <w:p w14:paraId="4E44D559" w14:textId="77777777" w:rsidR="00FA0FE2" w:rsidRPr="00FA0FE2" w:rsidRDefault="00FA0FE2" w:rsidP="00FA0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FA0FE2">
                        <w:rPr>
                          <w:rFonts w:ascii="Menlo" w:hAnsi="Menlo" w:cs="Menlo"/>
                          <w:color w:val="000000"/>
                          <w:kern w:val="0"/>
                          <w:sz w:val="14"/>
                          <w:szCs w:val="14"/>
                          <w:lang w:val="en-GB"/>
                        </w:rPr>
                        <w:t>4. "/Users/ajeyk/neu/cvpr/proj_2/image_database/olympus/pic.0065.jpg" ---</w:t>
                      </w:r>
                      <w:r w:rsidRPr="00FA0FE2">
                        <w:rPr>
                          <w:rFonts w:ascii="Menlo" w:hAnsi="Menlo" w:cs="Menlo"/>
                          <w:color w:val="000000"/>
                          <w:kern w:val="0"/>
                          <w:sz w:val="14"/>
                          <w:szCs w:val="14"/>
                          <w:lang w:val="en-GB"/>
                        </w:rPr>
                        <w:tab/>
                        <w:t>--- 0.3281675094</w:t>
                      </w:r>
                    </w:p>
                    <w:p w14:paraId="4369C314" w14:textId="41B99BF6" w:rsidR="004329AB" w:rsidRPr="00FA0FE2" w:rsidRDefault="00FA0FE2" w:rsidP="00FA0FE2">
                      <w:pPr>
                        <w:rPr>
                          <w:sz w:val="14"/>
                          <w:szCs w:val="14"/>
                        </w:rPr>
                      </w:pPr>
                      <w:r w:rsidRPr="00FA0FE2">
                        <w:rPr>
                          <w:rFonts w:ascii="Menlo" w:hAnsi="Menlo" w:cs="Menlo"/>
                          <w:color w:val="000000"/>
                          <w:kern w:val="0"/>
                          <w:sz w:val="14"/>
                          <w:szCs w:val="14"/>
                          <w:lang w:val="en-GB"/>
                        </w:rPr>
                        <w:t>5. "/Users/ajeyk/neu/cvpr/proj_2/image_database/olympus/pic.0733.jpg" ---</w:t>
                      </w:r>
                      <w:r w:rsidRPr="00FA0FE2">
                        <w:rPr>
                          <w:rFonts w:ascii="Menlo" w:hAnsi="Menlo" w:cs="Menlo"/>
                          <w:color w:val="000000"/>
                          <w:kern w:val="0"/>
                          <w:sz w:val="14"/>
                          <w:szCs w:val="14"/>
                          <w:lang w:val="en-GB"/>
                        </w:rPr>
                        <w:tab/>
                        <w:t>--- 0.333551052</w:t>
                      </w:r>
                    </w:p>
                  </w:txbxContent>
                </v:textbox>
                <w10:anchorlock/>
              </v:roundrect>
            </w:pict>
          </mc:Fallback>
        </mc:AlternateContent>
      </w:r>
    </w:p>
    <w:p w14:paraId="620E7DE7" w14:textId="6F8EC725" w:rsidR="004329AB" w:rsidRDefault="00FA0FE2" w:rsidP="004329AB">
      <w:pPr>
        <w:rPr>
          <w:lang w:val="en-US"/>
        </w:rPr>
      </w:pPr>
      <w:r>
        <w:rPr>
          <w:noProof/>
          <w:lang w:val="en-US"/>
        </w:rPr>
        <w:drawing>
          <wp:inline distT="0" distB="0" distL="0" distR="0" wp14:anchorId="62CF46EB" wp14:editId="4EBDEA17">
            <wp:extent cx="1575000" cy="1260000"/>
            <wp:effectExtent l="0" t="0" r="0" b="0"/>
            <wp:docPr id="1224692583" name="Picture 85" descr="A group of peopl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92583" name="Picture 85" descr="A group of people in a room&#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7321A506" wp14:editId="6CA345E9">
            <wp:extent cx="1575000" cy="1260000"/>
            <wp:effectExtent l="0" t="0" r="0" b="0"/>
            <wp:docPr id="494445099" name="Picture 86" descr="A bush with red le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45099" name="Picture 86" descr="A bush with red leaves&#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537AD332" wp14:editId="00FC5DB3">
            <wp:extent cx="1575000" cy="1260000"/>
            <wp:effectExtent l="0" t="0" r="0" b="0"/>
            <wp:docPr id="1299425230" name="Picture 87" descr="A window with trees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25230" name="Picture 87" descr="A window with trees in the background&#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6100E434" w14:textId="77777777" w:rsidR="004329AB" w:rsidRDefault="004329AB" w:rsidP="004329AB">
      <w:pPr>
        <w:rPr>
          <w:lang w:val="en-US"/>
        </w:rPr>
      </w:pPr>
      <w:r>
        <w:rPr>
          <w:lang w:val="en-US"/>
        </w:rPr>
        <w:t>Analysis:</w:t>
      </w:r>
    </w:p>
    <w:p w14:paraId="7A3F7E32" w14:textId="52B2DA32" w:rsidR="004329AB" w:rsidRDefault="00FA0FE2" w:rsidP="004329AB">
      <w:pPr>
        <w:rPr>
          <w:lang w:val="en-US"/>
        </w:rPr>
      </w:pPr>
      <w:r>
        <w:rPr>
          <w:lang w:val="en-US"/>
        </w:rPr>
        <w:t xml:space="preserve">Amongst the four images selected by the classic </w:t>
      </w:r>
      <w:r w:rsidR="00A85705">
        <w:rPr>
          <w:lang w:val="en-US"/>
        </w:rPr>
        <w:t xml:space="preserve">method, nothing semantically is matching. They are images of completely different things. But that is what we perceive. All these four images have the same </w:t>
      </w:r>
      <w:proofErr w:type="spellStart"/>
      <w:r w:rsidR="00A85705">
        <w:rPr>
          <w:lang w:val="en-US"/>
        </w:rPr>
        <w:t>colour</w:t>
      </w:r>
      <w:proofErr w:type="spellEnd"/>
      <w:r w:rsidR="00A85705">
        <w:rPr>
          <w:lang w:val="en-US"/>
        </w:rPr>
        <w:t xml:space="preserve"> distribution as the target image. The computer does not see faces. It only sees </w:t>
      </w:r>
      <w:proofErr w:type="spellStart"/>
      <w:r w:rsidR="00A85705">
        <w:rPr>
          <w:lang w:val="en-US"/>
        </w:rPr>
        <w:t>colours</w:t>
      </w:r>
      <w:proofErr w:type="spellEnd"/>
      <w:r w:rsidR="00A85705">
        <w:rPr>
          <w:lang w:val="en-US"/>
        </w:rPr>
        <w:t xml:space="preserve">, gradients, patterns in the pixel values. On the other </w:t>
      </w:r>
      <w:proofErr w:type="gramStart"/>
      <w:r w:rsidR="00A85705">
        <w:rPr>
          <w:lang w:val="en-US"/>
        </w:rPr>
        <w:t>hand</w:t>
      </w:r>
      <w:proofErr w:type="gramEnd"/>
      <w:r w:rsidR="00A85705">
        <w:rPr>
          <w:lang w:val="en-US"/>
        </w:rPr>
        <w:t xml:space="preserve"> DNN embeddings have been trained to resemble human perception of similarity.</w:t>
      </w:r>
    </w:p>
    <w:p w14:paraId="0DFA03F8" w14:textId="62DD9ACD" w:rsidR="004329AB" w:rsidRDefault="00A85705" w:rsidP="004329AB">
      <w:pPr>
        <w:rPr>
          <w:lang w:val="en-US"/>
        </w:rPr>
      </w:pPr>
      <w:r>
        <w:rPr>
          <w:lang w:val="en-US"/>
        </w:rPr>
        <w:t>What is better:</w:t>
      </w:r>
      <w:r>
        <w:rPr>
          <w:lang w:val="en-US"/>
        </w:rPr>
        <w:br/>
        <w:t xml:space="preserve">No single method is perfect. Both have </w:t>
      </w:r>
      <w:proofErr w:type="spellStart"/>
      <w:proofErr w:type="gramStart"/>
      <w:r>
        <w:rPr>
          <w:lang w:val="en-US"/>
        </w:rPr>
        <w:t>it’s</w:t>
      </w:r>
      <w:proofErr w:type="spellEnd"/>
      <w:proofErr w:type="gramEnd"/>
      <w:r>
        <w:rPr>
          <w:lang w:val="en-US"/>
        </w:rPr>
        <w:t xml:space="preserve"> own strengths and weaknesses. But for this dataset, DNN is superior in finding images of other flowers when given an image of a flower. The choice depends on whether we want semantic similarity or visual similarity.</w:t>
      </w:r>
    </w:p>
    <w:p w14:paraId="417C884B" w14:textId="4D37519E" w:rsidR="00343460" w:rsidRDefault="00343460" w:rsidP="00343460">
      <w:pPr>
        <w:pStyle w:val="Heading2"/>
        <w:rPr>
          <w:lang w:val="en-US"/>
        </w:rPr>
      </w:pPr>
      <w:r w:rsidRPr="001B7DA0">
        <w:t>Task</w:t>
      </w:r>
      <w:r>
        <w:rPr>
          <w:lang w:val="en-US"/>
        </w:rPr>
        <w:t xml:space="preserve"> </w:t>
      </w:r>
      <w:r>
        <w:rPr>
          <w:lang w:val="en-US"/>
        </w:rPr>
        <w:t>7</w:t>
      </w:r>
      <w:r>
        <w:rPr>
          <w:lang w:val="en-US"/>
        </w:rPr>
        <w:t xml:space="preserve">: </w:t>
      </w:r>
      <w:r>
        <w:rPr>
          <w:lang w:val="en-US"/>
        </w:rPr>
        <w:t>Custom Design</w:t>
      </w:r>
    </w:p>
    <w:p w14:paraId="3725F4C5" w14:textId="5610B939" w:rsidR="00D81841" w:rsidRDefault="00D81841" w:rsidP="00D81841">
      <w:r>
        <w:rPr>
          <w:rStyle w:val="Strong"/>
        </w:rPr>
        <w:t>Category Selection:</w:t>
      </w:r>
      <w:r>
        <w:t xml:space="preserve"> Building and architectural images</w:t>
      </w:r>
      <w:r>
        <w:t xml:space="preserve">. I have </w:t>
      </w:r>
      <w:r>
        <w:t xml:space="preserve">chosen </w:t>
      </w:r>
      <w:r>
        <w:t xml:space="preserve">this </w:t>
      </w:r>
      <w:r>
        <w:t>as the target category due to their distinctive visual characteristics and the opportunity to leverage texture analysis methods.</w:t>
      </w:r>
    </w:p>
    <w:p w14:paraId="462BEECD" w14:textId="77777777" w:rsidR="00D81841" w:rsidRDefault="00D81841" w:rsidP="00D81841">
      <w:r>
        <w:rPr>
          <w:rStyle w:val="Strong"/>
        </w:rPr>
        <w:t>Feature Design Rationale:</w:t>
      </w:r>
    </w:p>
    <w:p w14:paraId="1E750205" w14:textId="77777777" w:rsidR="00D81841" w:rsidRDefault="00D81841" w:rsidP="00D81841">
      <w:r>
        <w:lastRenderedPageBreak/>
        <w:t xml:space="preserve">Buildings are primarily distinguished by </w:t>
      </w:r>
      <w:r>
        <w:rPr>
          <w:rStyle w:val="Strong"/>
        </w:rPr>
        <w:t>material textures</w:t>
      </w:r>
      <w:r>
        <w:t xml:space="preserve"> (brick, stone, concrete, wood), </w:t>
      </w:r>
      <w:r>
        <w:rPr>
          <w:rStyle w:val="Strong"/>
        </w:rPr>
        <w:t>architectural geometry</w:t>
      </w:r>
      <w:r>
        <w:t xml:space="preserve"> (vertical lines, windows, structural elements), and </w:t>
      </w:r>
      <w:proofErr w:type="spellStart"/>
      <w:r>
        <w:rPr>
          <w:rStyle w:val="Strong"/>
        </w:rPr>
        <w:t>color</w:t>
      </w:r>
      <w:proofErr w:type="spellEnd"/>
      <w:r>
        <w:rPr>
          <w:rStyle w:val="Strong"/>
        </w:rPr>
        <w:t xml:space="preserve"> properties</w:t>
      </w:r>
      <w:r>
        <w:t xml:space="preserve"> (material </w:t>
      </w:r>
      <w:proofErr w:type="spellStart"/>
      <w:r>
        <w:t>colors</w:t>
      </w:r>
      <w:proofErr w:type="spellEnd"/>
      <w:r>
        <w:t>, sky conditions). The custom feature set emphasizes texture analysis:</w:t>
      </w:r>
    </w:p>
    <w:p w14:paraId="09DB419A" w14:textId="77777777" w:rsidR="00D81841" w:rsidRDefault="00D81841" w:rsidP="00D81841">
      <w:r>
        <w:rPr>
          <w:rStyle w:val="Strong"/>
        </w:rPr>
        <w:t>Bottom-half Laws filter histograms (weight 0.35)</w:t>
      </w:r>
      <w:r>
        <w:t xml:space="preserve"> - Captures material texture patterns. Laws filters detect edges, spots, and ripples characteristic of brick mortar, stone surfaces, and concrete finishes. Correlation metric matches texture patterns.</w:t>
      </w:r>
    </w:p>
    <w:p w14:paraId="3B7064DF" w14:textId="77777777" w:rsidR="00D81841" w:rsidRDefault="00D81841" w:rsidP="00D81841">
      <w:r>
        <w:rPr>
          <w:rStyle w:val="Strong"/>
        </w:rPr>
        <w:t>Whole-image Sobel magnitude-orientation histogram (weight 0.25)</w:t>
      </w:r>
      <w:r>
        <w:t xml:space="preserve"> - Captures architectural geometry. Buildings exhibit strong vertical and horizontal edges from walls, windows, and structural elements. Correlation metric identifies similar geometric patterns.</w:t>
      </w:r>
    </w:p>
    <w:p w14:paraId="61DA9421" w14:textId="77777777" w:rsidR="00D81841" w:rsidRDefault="00D81841" w:rsidP="00D81841">
      <w:r>
        <w:rPr>
          <w:rStyle w:val="Strong"/>
        </w:rPr>
        <w:t>Bottom-half RGB histogram (weight 0.20)</w:t>
      </w:r>
      <w:r>
        <w:t xml:space="preserve"> - Differentiates material </w:t>
      </w:r>
      <w:proofErr w:type="spellStart"/>
      <w:r>
        <w:t>colors</w:t>
      </w:r>
      <w:proofErr w:type="spellEnd"/>
      <w:r>
        <w:t xml:space="preserve">: red brick, grey stone, white concrete. Chi-squared distance measures </w:t>
      </w:r>
      <w:proofErr w:type="spellStart"/>
      <w:r>
        <w:t>color</w:t>
      </w:r>
      <w:proofErr w:type="spellEnd"/>
      <w:r>
        <w:t xml:space="preserve"> distribution similarity.</w:t>
      </w:r>
    </w:p>
    <w:p w14:paraId="36A172ED" w14:textId="30F35426" w:rsidR="00D81841" w:rsidRDefault="00D81841" w:rsidP="002B489D">
      <w:r>
        <w:rPr>
          <w:rStyle w:val="Strong"/>
        </w:rPr>
        <w:t>Top-half Hue-Saturation histogram (weight 0.15)</w:t>
      </w:r>
      <w:r>
        <w:t xml:space="preserve"> - Captures sky conditions and rooflines. Intersection metric for </w:t>
      </w:r>
      <w:proofErr w:type="spellStart"/>
      <w:r>
        <w:t>color</w:t>
      </w:r>
      <w:proofErr w:type="spellEnd"/>
      <w:r>
        <w:t xml:space="preserve"> matching.</w:t>
      </w:r>
    </w:p>
    <w:p w14:paraId="6AC2CB15" w14:textId="77777777" w:rsidR="00D81841" w:rsidRDefault="00D81841" w:rsidP="00D81841">
      <w:r>
        <w:rPr>
          <w:rStyle w:val="Strong"/>
        </w:rPr>
        <w:t>Design Philosophy:</w:t>
      </w:r>
      <w:r>
        <w:t xml:space="preserve"> Texture features receive 60% combined weight because material properties (brick vs. stone) are more distinctive for buildings than </w:t>
      </w:r>
      <w:proofErr w:type="spellStart"/>
      <w:r>
        <w:t>color</w:t>
      </w:r>
      <w:proofErr w:type="spellEnd"/>
      <w:r>
        <w:t xml:space="preserve"> alone. Spatial splitting separates architectural elements (bottom) from sky/background (top).</w:t>
      </w:r>
    </w:p>
    <w:p w14:paraId="7AD7BD0D" w14:textId="2C127A86" w:rsidR="00343460" w:rsidRDefault="00D81841" w:rsidP="00D81841">
      <w:r>
        <w:rPr>
          <w:rStyle w:val="Strong"/>
        </w:rPr>
        <w:t>Evaluation:</w:t>
      </w:r>
      <w:r>
        <w:t xml:space="preserve"> Two queries test retrieval of different building types (stone masonry vs. brick structures) with analysis of top 5 matches and least similar images to demonstrate discriminative power.</w:t>
      </w:r>
    </w:p>
    <w:p w14:paraId="40D7C432" w14:textId="18757527" w:rsidR="0097219D" w:rsidRDefault="0097219D" w:rsidP="00D81841">
      <w:r>
        <w:t xml:space="preserve">Query </w:t>
      </w:r>
      <w:proofErr w:type="spellStart"/>
      <w:r>
        <w:t>img</w:t>
      </w:r>
      <w:proofErr w:type="spellEnd"/>
      <w:r>
        <w:t xml:space="preserve"> 1 – pic.0212.jpg</w:t>
      </w:r>
    </w:p>
    <w:p w14:paraId="679F6D4D" w14:textId="787B99E6" w:rsidR="0097219D" w:rsidRDefault="0097219D" w:rsidP="00D81841">
      <w:r>
        <w:rPr>
          <w:noProof/>
        </w:rPr>
        <w:drawing>
          <wp:inline distT="0" distB="0" distL="0" distR="0" wp14:anchorId="38CC002B" wp14:editId="7EA2696A">
            <wp:extent cx="2025000" cy="1620000"/>
            <wp:effectExtent l="0" t="0" r="0" b="5715"/>
            <wp:docPr id="1494733945" name="Picture 88" descr="A stone building with st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33945" name="Picture 88" descr="A stone building with stairs&#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6907BE0A" w14:textId="0A4D2A76" w:rsidR="0097219D" w:rsidRDefault="0097219D" w:rsidP="00D81841">
      <w:r>
        <w:rPr>
          <w:noProof/>
          <w:lang w:val="en-US"/>
        </w:rPr>
        <w:lastRenderedPageBreak/>
        <mc:AlternateContent>
          <mc:Choice Requires="wps">
            <w:drawing>
              <wp:inline distT="0" distB="0" distL="0" distR="0" wp14:anchorId="4D62AC49" wp14:editId="44AD8C82">
                <wp:extent cx="5731510" cy="3149600"/>
                <wp:effectExtent l="0" t="0" r="8890" b="12700"/>
                <wp:docPr id="260008020" name="Rounded Rectangle 5"/>
                <wp:cNvGraphicFramePr/>
                <a:graphic xmlns:a="http://schemas.openxmlformats.org/drawingml/2006/main">
                  <a:graphicData uri="http://schemas.microsoft.com/office/word/2010/wordprocessingShape">
                    <wps:wsp>
                      <wps:cNvSpPr/>
                      <wps:spPr>
                        <a:xfrm>
                          <a:off x="0" y="0"/>
                          <a:ext cx="5731510" cy="31496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311ADD"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1. "/Users/ajeyk/neu/cvpr/proj_2/image_database/olympus/pic.0212.jpg" ---</w:t>
                            </w:r>
                            <w:r w:rsidRPr="0097219D">
                              <w:rPr>
                                <w:rFonts w:ascii="Menlo" w:hAnsi="Menlo" w:cs="Menlo"/>
                                <w:color w:val="000000"/>
                                <w:kern w:val="0"/>
                                <w:sz w:val="14"/>
                                <w:szCs w:val="14"/>
                                <w:lang w:val="en-GB"/>
                              </w:rPr>
                              <w:tab/>
                              <w:t>--- 1.738356105e-07</w:t>
                            </w:r>
                          </w:p>
                          <w:p w14:paraId="00E05838"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2. "/Users/ajeyk/neu/cvpr/proj_2/image_database/olympus/pic.0892.jpg" ---</w:t>
                            </w:r>
                            <w:r w:rsidRPr="0097219D">
                              <w:rPr>
                                <w:rFonts w:ascii="Menlo" w:hAnsi="Menlo" w:cs="Menlo"/>
                                <w:color w:val="000000"/>
                                <w:kern w:val="0"/>
                                <w:sz w:val="14"/>
                                <w:szCs w:val="14"/>
                                <w:lang w:val="en-GB"/>
                              </w:rPr>
                              <w:tab/>
                              <w:t>--- 0.1411938047</w:t>
                            </w:r>
                          </w:p>
                          <w:p w14:paraId="39A51E35"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3. "/Users/ajeyk/neu/cvpr/proj_2/image_database/olympus/pic.0891.jpg" ---</w:t>
                            </w:r>
                            <w:r w:rsidRPr="0097219D">
                              <w:rPr>
                                <w:rFonts w:ascii="Menlo" w:hAnsi="Menlo" w:cs="Menlo"/>
                                <w:color w:val="000000"/>
                                <w:kern w:val="0"/>
                                <w:sz w:val="14"/>
                                <w:szCs w:val="14"/>
                                <w:lang w:val="en-GB"/>
                              </w:rPr>
                              <w:tab/>
                              <w:t>--- 0.164000218</w:t>
                            </w:r>
                          </w:p>
                          <w:p w14:paraId="0E84A423"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4. "/Users/ajeyk/neu/cvpr/proj_2/image_database/olympus/pic.0992.jpg" ---</w:t>
                            </w:r>
                            <w:r w:rsidRPr="0097219D">
                              <w:rPr>
                                <w:rFonts w:ascii="Menlo" w:hAnsi="Menlo" w:cs="Menlo"/>
                                <w:color w:val="000000"/>
                                <w:kern w:val="0"/>
                                <w:sz w:val="14"/>
                                <w:szCs w:val="14"/>
                                <w:lang w:val="en-GB"/>
                              </w:rPr>
                              <w:tab/>
                              <w:t>--- 0.1905655588</w:t>
                            </w:r>
                          </w:p>
                          <w:p w14:paraId="1199793B"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5. "/Users/ajeyk/neu/cvpr/proj_2/image_database/olympus/pic.0542.jpg" ---</w:t>
                            </w:r>
                            <w:r w:rsidRPr="0097219D">
                              <w:rPr>
                                <w:rFonts w:ascii="Menlo" w:hAnsi="Menlo" w:cs="Menlo"/>
                                <w:color w:val="000000"/>
                                <w:kern w:val="0"/>
                                <w:sz w:val="14"/>
                                <w:szCs w:val="14"/>
                                <w:lang w:val="en-GB"/>
                              </w:rPr>
                              <w:tab/>
                              <w:t>--- 0.1919213014</w:t>
                            </w:r>
                          </w:p>
                          <w:p w14:paraId="47CC8DD9"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0D6A8744"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If you want to exit, press 'q'.</w:t>
                            </w:r>
                          </w:p>
                          <w:p w14:paraId="4AD3EF7A"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n</w:t>
                            </w:r>
                          </w:p>
                          <w:p w14:paraId="3F9708DE"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6. "/Users/ajeyk/neu/cvpr/proj_2/image_database/olympus/pic.0104.jpg" ---</w:t>
                            </w:r>
                            <w:r w:rsidRPr="0097219D">
                              <w:rPr>
                                <w:rFonts w:ascii="Menlo" w:hAnsi="Menlo" w:cs="Menlo"/>
                                <w:color w:val="000000"/>
                                <w:kern w:val="0"/>
                                <w:sz w:val="14"/>
                                <w:szCs w:val="14"/>
                                <w:lang w:val="en-GB"/>
                              </w:rPr>
                              <w:tab/>
                              <w:t>--- 0.1972052278</w:t>
                            </w:r>
                          </w:p>
                          <w:p w14:paraId="203BF58E"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3748184F"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If you want to exit, press 'q'.</w:t>
                            </w:r>
                          </w:p>
                          <w:p w14:paraId="63D972BA"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n</w:t>
                            </w:r>
                          </w:p>
                          <w:p w14:paraId="28133638"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7. "/Users/ajeyk/neu/cvpr/proj_2/image_database/olympus/pic.0576.jpg" ---</w:t>
                            </w:r>
                            <w:r w:rsidRPr="0097219D">
                              <w:rPr>
                                <w:rFonts w:ascii="Menlo" w:hAnsi="Menlo" w:cs="Menlo"/>
                                <w:color w:val="000000"/>
                                <w:kern w:val="0"/>
                                <w:sz w:val="14"/>
                                <w:szCs w:val="14"/>
                                <w:lang w:val="en-GB"/>
                              </w:rPr>
                              <w:tab/>
                              <w:t>--- 0.1983972382</w:t>
                            </w:r>
                          </w:p>
                          <w:p w14:paraId="0413C45C"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0560B1E0"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If you want to exit, press 'q'.</w:t>
                            </w:r>
                          </w:p>
                          <w:p w14:paraId="6994978B"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n</w:t>
                            </w:r>
                          </w:p>
                          <w:p w14:paraId="0486A00B"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8. "/Users/ajeyk/neu/cvpr/proj_2/image_database/olympus/pic.0160.jpg" ---</w:t>
                            </w:r>
                            <w:r w:rsidRPr="0097219D">
                              <w:rPr>
                                <w:rFonts w:ascii="Menlo" w:hAnsi="Menlo" w:cs="Menlo"/>
                                <w:color w:val="000000"/>
                                <w:kern w:val="0"/>
                                <w:sz w:val="14"/>
                                <w:szCs w:val="14"/>
                                <w:lang w:val="en-GB"/>
                              </w:rPr>
                              <w:tab/>
                              <w:t>--- 0.1984885056</w:t>
                            </w:r>
                          </w:p>
                          <w:p w14:paraId="3BB672BB"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615C3444"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If you want to exit, press 'q'.</w:t>
                            </w:r>
                          </w:p>
                          <w:p w14:paraId="294E07B8"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n</w:t>
                            </w:r>
                          </w:p>
                          <w:p w14:paraId="318AF0B7"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9. "/Users/ajeyk/neu/cvpr/proj_2/image_database/olympus/pic.0998.jpg" ---</w:t>
                            </w:r>
                            <w:r w:rsidRPr="0097219D">
                              <w:rPr>
                                <w:rFonts w:ascii="Menlo" w:hAnsi="Menlo" w:cs="Menlo"/>
                                <w:color w:val="000000"/>
                                <w:kern w:val="0"/>
                                <w:sz w:val="14"/>
                                <w:szCs w:val="14"/>
                                <w:lang w:val="en-GB"/>
                              </w:rPr>
                              <w:tab/>
                              <w:t>--- 0.2034026278</w:t>
                            </w:r>
                          </w:p>
                          <w:p w14:paraId="3A417246"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7BC9C071"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If you want to exit, press 'q'.</w:t>
                            </w:r>
                          </w:p>
                          <w:p w14:paraId="05E8A72A"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n</w:t>
                            </w:r>
                          </w:p>
                          <w:p w14:paraId="4961B054"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10. "/Users/ajeyk/neu/cvpr/proj_2/image_database/olympus/pic.0590.jpg" ---</w:t>
                            </w:r>
                            <w:r w:rsidRPr="0097219D">
                              <w:rPr>
                                <w:rFonts w:ascii="Menlo" w:hAnsi="Menlo" w:cs="Menlo"/>
                                <w:color w:val="000000"/>
                                <w:kern w:val="0"/>
                                <w:sz w:val="14"/>
                                <w:szCs w:val="14"/>
                                <w:lang w:val="en-GB"/>
                              </w:rPr>
                              <w:tab/>
                              <w:t>--- 0.2051799896</w:t>
                            </w:r>
                          </w:p>
                          <w:p w14:paraId="43B65797"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745B9293" w14:textId="28F278A6" w:rsidR="0097219D" w:rsidRPr="0097219D" w:rsidRDefault="0097219D" w:rsidP="0097219D">
                            <w:pPr>
                              <w:rPr>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D62AC49" id="_x0000_s1048" style="width:451.3pt;height:24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" fillcolor="#d8d8d8 [2732]" strokecolor="#030e13 [484]" strokeweight="1pt">
                <v:stroke joinstyle="miter"/>
                <v:textbox>
                  <w:txbxContent>
                    <w:p w14:paraId="12311ADD"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1. "/Users/ajeyk/neu/cvpr/proj_2/image_database/olympus/pic.0212.jpg" ---</w:t>
                      </w:r>
                      <w:r w:rsidRPr="0097219D">
                        <w:rPr>
                          <w:rFonts w:ascii="Menlo" w:hAnsi="Menlo" w:cs="Menlo"/>
                          <w:color w:val="000000"/>
                          <w:kern w:val="0"/>
                          <w:sz w:val="14"/>
                          <w:szCs w:val="14"/>
                          <w:lang w:val="en-GB"/>
                        </w:rPr>
                        <w:tab/>
                        <w:t>--- 1.738356105e-07</w:t>
                      </w:r>
                    </w:p>
                    <w:p w14:paraId="00E05838"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2. "/Users/ajeyk/neu/cvpr/proj_2/image_database/olympus/pic.0892.jpg" ---</w:t>
                      </w:r>
                      <w:r w:rsidRPr="0097219D">
                        <w:rPr>
                          <w:rFonts w:ascii="Menlo" w:hAnsi="Menlo" w:cs="Menlo"/>
                          <w:color w:val="000000"/>
                          <w:kern w:val="0"/>
                          <w:sz w:val="14"/>
                          <w:szCs w:val="14"/>
                          <w:lang w:val="en-GB"/>
                        </w:rPr>
                        <w:tab/>
                        <w:t>--- 0.1411938047</w:t>
                      </w:r>
                    </w:p>
                    <w:p w14:paraId="39A51E35"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3. "/Users/ajeyk/neu/cvpr/proj_2/image_database/olympus/pic.0891.jpg" ---</w:t>
                      </w:r>
                      <w:r w:rsidRPr="0097219D">
                        <w:rPr>
                          <w:rFonts w:ascii="Menlo" w:hAnsi="Menlo" w:cs="Menlo"/>
                          <w:color w:val="000000"/>
                          <w:kern w:val="0"/>
                          <w:sz w:val="14"/>
                          <w:szCs w:val="14"/>
                          <w:lang w:val="en-GB"/>
                        </w:rPr>
                        <w:tab/>
                        <w:t>--- 0.164000218</w:t>
                      </w:r>
                    </w:p>
                    <w:p w14:paraId="0E84A423"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4. "/Users/ajeyk/neu/cvpr/proj_2/image_database/olympus/pic.0992.jpg" ---</w:t>
                      </w:r>
                      <w:r w:rsidRPr="0097219D">
                        <w:rPr>
                          <w:rFonts w:ascii="Menlo" w:hAnsi="Menlo" w:cs="Menlo"/>
                          <w:color w:val="000000"/>
                          <w:kern w:val="0"/>
                          <w:sz w:val="14"/>
                          <w:szCs w:val="14"/>
                          <w:lang w:val="en-GB"/>
                        </w:rPr>
                        <w:tab/>
                        <w:t>--- 0.1905655588</w:t>
                      </w:r>
                    </w:p>
                    <w:p w14:paraId="1199793B"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5. "/Users/ajeyk/neu/cvpr/proj_2/image_database/olympus/pic.0542.jpg" ---</w:t>
                      </w:r>
                      <w:r w:rsidRPr="0097219D">
                        <w:rPr>
                          <w:rFonts w:ascii="Menlo" w:hAnsi="Menlo" w:cs="Menlo"/>
                          <w:color w:val="000000"/>
                          <w:kern w:val="0"/>
                          <w:sz w:val="14"/>
                          <w:szCs w:val="14"/>
                          <w:lang w:val="en-GB"/>
                        </w:rPr>
                        <w:tab/>
                        <w:t>--- 0.1919213014</w:t>
                      </w:r>
                    </w:p>
                    <w:p w14:paraId="47CC8DD9"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0D6A8744"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If you want to exit, press 'q'.</w:t>
                      </w:r>
                    </w:p>
                    <w:p w14:paraId="4AD3EF7A"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n</w:t>
                      </w:r>
                    </w:p>
                    <w:p w14:paraId="3F9708DE"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6. "/Users/ajeyk/neu/cvpr/proj_2/image_database/olympus/pic.0104.jpg" ---</w:t>
                      </w:r>
                      <w:r w:rsidRPr="0097219D">
                        <w:rPr>
                          <w:rFonts w:ascii="Menlo" w:hAnsi="Menlo" w:cs="Menlo"/>
                          <w:color w:val="000000"/>
                          <w:kern w:val="0"/>
                          <w:sz w:val="14"/>
                          <w:szCs w:val="14"/>
                          <w:lang w:val="en-GB"/>
                        </w:rPr>
                        <w:tab/>
                        <w:t>--- 0.1972052278</w:t>
                      </w:r>
                    </w:p>
                    <w:p w14:paraId="203BF58E"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3748184F"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If you want to exit, press 'q'.</w:t>
                      </w:r>
                    </w:p>
                    <w:p w14:paraId="63D972BA"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n</w:t>
                      </w:r>
                    </w:p>
                    <w:p w14:paraId="28133638"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7. "/Users/ajeyk/neu/cvpr/proj_2/image_database/olympus/pic.0576.jpg" ---</w:t>
                      </w:r>
                      <w:r w:rsidRPr="0097219D">
                        <w:rPr>
                          <w:rFonts w:ascii="Menlo" w:hAnsi="Menlo" w:cs="Menlo"/>
                          <w:color w:val="000000"/>
                          <w:kern w:val="0"/>
                          <w:sz w:val="14"/>
                          <w:szCs w:val="14"/>
                          <w:lang w:val="en-GB"/>
                        </w:rPr>
                        <w:tab/>
                        <w:t>--- 0.1983972382</w:t>
                      </w:r>
                    </w:p>
                    <w:p w14:paraId="0413C45C"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0560B1E0"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If you want to exit, press 'q'.</w:t>
                      </w:r>
                    </w:p>
                    <w:p w14:paraId="6994978B"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n</w:t>
                      </w:r>
                    </w:p>
                    <w:p w14:paraId="0486A00B"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8. "/Users/ajeyk/neu/cvpr/proj_2/image_database/olympus/pic.0160.jpg" ---</w:t>
                      </w:r>
                      <w:r w:rsidRPr="0097219D">
                        <w:rPr>
                          <w:rFonts w:ascii="Menlo" w:hAnsi="Menlo" w:cs="Menlo"/>
                          <w:color w:val="000000"/>
                          <w:kern w:val="0"/>
                          <w:sz w:val="14"/>
                          <w:szCs w:val="14"/>
                          <w:lang w:val="en-GB"/>
                        </w:rPr>
                        <w:tab/>
                        <w:t>--- 0.1984885056</w:t>
                      </w:r>
                    </w:p>
                    <w:p w14:paraId="3BB672BB"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615C3444"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If you want to exit, press 'q'.</w:t>
                      </w:r>
                    </w:p>
                    <w:p w14:paraId="294E07B8"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n</w:t>
                      </w:r>
                    </w:p>
                    <w:p w14:paraId="318AF0B7"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9. "/Users/ajeyk/neu/cvpr/proj_2/image_database/olympus/pic.0998.jpg" ---</w:t>
                      </w:r>
                      <w:r w:rsidRPr="0097219D">
                        <w:rPr>
                          <w:rFonts w:ascii="Menlo" w:hAnsi="Menlo" w:cs="Menlo"/>
                          <w:color w:val="000000"/>
                          <w:kern w:val="0"/>
                          <w:sz w:val="14"/>
                          <w:szCs w:val="14"/>
                          <w:lang w:val="en-GB"/>
                        </w:rPr>
                        <w:tab/>
                        <w:t>--- 0.2034026278</w:t>
                      </w:r>
                    </w:p>
                    <w:p w14:paraId="3A417246"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7BC9C071"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If you want to exit, press 'q'.</w:t>
                      </w:r>
                    </w:p>
                    <w:p w14:paraId="05E8A72A"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n</w:t>
                      </w:r>
                    </w:p>
                    <w:p w14:paraId="4961B054"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10. "/Users/ajeyk/neu/cvpr/proj_2/image_database/olympus/pic.0590.jpg" ---</w:t>
                      </w:r>
                      <w:r w:rsidRPr="0097219D">
                        <w:rPr>
                          <w:rFonts w:ascii="Menlo" w:hAnsi="Menlo" w:cs="Menlo"/>
                          <w:color w:val="000000"/>
                          <w:kern w:val="0"/>
                          <w:sz w:val="14"/>
                          <w:szCs w:val="14"/>
                          <w:lang w:val="en-GB"/>
                        </w:rPr>
                        <w:tab/>
                        <w:t>--- 0.2051799896</w:t>
                      </w:r>
                    </w:p>
                    <w:p w14:paraId="43B65797" w14:textId="77777777" w:rsidR="0097219D" w:rsidRPr="0097219D" w:rsidRDefault="0097219D" w:rsidP="009721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97219D">
                        <w:rPr>
                          <w:rFonts w:ascii="Menlo" w:hAnsi="Menlo" w:cs="Menlo"/>
                          <w:color w:val="000000"/>
                          <w:kern w:val="0"/>
                          <w:sz w:val="14"/>
                          <w:szCs w:val="14"/>
                          <w:lang w:val="en-GB"/>
                        </w:rPr>
                        <w:t xml:space="preserve">Want to see the next image? Press 'n'. </w:t>
                      </w:r>
                    </w:p>
                    <w:p w14:paraId="745B9293" w14:textId="28F278A6" w:rsidR="0097219D" w:rsidRPr="0097219D" w:rsidRDefault="0097219D" w:rsidP="0097219D">
                      <w:pPr>
                        <w:rPr>
                          <w:sz w:val="14"/>
                          <w:szCs w:val="14"/>
                        </w:rPr>
                      </w:pPr>
                    </w:p>
                  </w:txbxContent>
                </v:textbox>
                <w10:anchorlock/>
              </v:roundrect>
            </w:pict>
          </mc:Fallback>
        </mc:AlternateContent>
      </w:r>
    </w:p>
    <w:p w14:paraId="7E8D942B" w14:textId="1CAC31F4" w:rsidR="0097219D" w:rsidRDefault="0097219D" w:rsidP="00D81841">
      <w:r>
        <w:rPr>
          <w:noProof/>
        </w:rPr>
        <w:drawing>
          <wp:inline distT="0" distB="0" distL="0" distR="0" wp14:anchorId="695D2BEA" wp14:editId="7642E043">
            <wp:extent cx="1575000" cy="1260000"/>
            <wp:effectExtent l="0" t="0" r="0" b="0"/>
            <wp:docPr id="727682776" name="Picture 89" descr="A lamp post in front of a stone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82776" name="Picture 89" descr="A lamp post in front of a stone building&#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6E5E99FC" wp14:editId="5473B711">
            <wp:extent cx="1575000" cy="1260000"/>
            <wp:effectExtent l="0" t="0" r="0" b="0"/>
            <wp:docPr id="874936173" name="Picture 90" descr="A lamp post next to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36173" name="Picture 90" descr="A lamp post next to a tree&#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465A15FB" wp14:editId="707505FD">
            <wp:extent cx="1575000" cy="1260000"/>
            <wp:effectExtent l="0" t="0" r="0" b="0"/>
            <wp:docPr id="345626288" name="Picture 91" descr="A close-up of a stone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26288" name="Picture 91" descr="A close-up of a stone path&#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5A874627" wp14:editId="2C19AFAB">
            <wp:extent cx="1575000" cy="1260000"/>
            <wp:effectExtent l="0" t="0" r="0" b="0"/>
            <wp:docPr id="2034203513" name="Picture 92" descr="A close-up of a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03513" name="Picture 92" descr="A close-up of a wire&#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rPr>
        <w:drawing>
          <wp:inline distT="0" distB="0" distL="0" distR="0" wp14:anchorId="303888F9" wp14:editId="43D3B6D4">
            <wp:extent cx="1575000" cy="1260000"/>
            <wp:effectExtent l="0" t="0" r="0" b="0"/>
            <wp:docPr id="348044116" name="Picture 93" descr="A stone stairs in the w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44116" name="Picture 93" descr="A stone stairs in the woods&#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6C1FF719" w14:textId="77777777" w:rsidR="00152DE6" w:rsidRDefault="0097219D" w:rsidP="00152DE6">
      <w:pPr>
        <w:spacing w:line="240" w:lineRule="auto"/>
      </w:pPr>
      <w:r>
        <w:t>Analysis:</w:t>
      </w:r>
      <w:r>
        <w:br/>
      </w:r>
      <w:r w:rsidR="00152DE6">
        <w:t xml:space="preserve">The custom building retrieval system successfully identified stone and brick buildings (pic.0892, pic.0891, pic.0992) in the top 5 results, demonstrating that Laws texture features effectively discriminate material patterns. </w:t>
      </w:r>
    </w:p>
    <w:p w14:paraId="320F8A4F" w14:textId="77777777" w:rsidR="00152DE6" w:rsidRDefault="00152DE6" w:rsidP="00152DE6">
      <w:pPr>
        <w:spacing w:line="240" w:lineRule="auto"/>
      </w:pPr>
      <w:r>
        <w:t xml:space="preserve">However, some non-building images appear due to textural similarity. pic.0542 (cables on pavement) and pic.0590 (camera on concrete) ranked highly because rough pavement and concrete surfaces share similar texture responses to stone building materials. This illustrates a fundamental limitation of texture-only matching: materials can be similar across different object categories. </w:t>
      </w:r>
    </w:p>
    <w:p w14:paraId="22746954" w14:textId="0B998723" w:rsidR="002B489D" w:rsidRDefault="002B489D" w:rsidP="00152DE6">
      <w:pPr>
        <w:spacing w:line="240" w:lineRule="auto"/>
      </w:pPr>
      <w:r>
        <w:rPr>
          <w:noProof/>
        </w:rPr>
        <w:lastRenderedPageBreak/>
        <w:drawing>
          <wp:inline distT="0" distB="0" distL="0" distR="0" wp14:anchorId="1BE1FE18" wp14:editId="0892C47E">
            <wp:extent cx="1575000" cy="1260000"/>
            <wp:effectExtent l="0" t="0" r="0" b="0"/>
            <wp:docPr id="1753451254" name="Picture 96" descr="A black camera on a gre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51254" name="Picture 96" descr="A black camera on a grey surface&#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71F6BA37" w14:textId="77777777" w:rsidR="002B489D" w:rsidRDefault="00152DE6" w:rsidP="00152DE6">
      <w:pPr>
        <w:spacing w:line="240" w:lineRule="auto"/>
      </w:pPr>
      <w:r>
        <w:t>This could be improved by: (1) adding spatial context (buildings typically have vertical structures), (2) incorporating shape features (rectangular windows, building silhouettes), or (3) increasing weight on geometric features (Sobel orientation) to emphasize architectural lines over ground textures.</w:t>
      </w:r>
      <w:r>
        <w:t xml:space="preserve"> </w:t>
      </w:r>
    </w:p>
    <w:p w14:paraId="7F153611" w14:textId="5FC7F1F0" w:rsidR="0097219D" w:rsidRDefault="00152DE6" w:rsidP="00152DE6">
      <w:pPr>
        <w:spacing w:line="240" w:lineRule="auto"/>
      </w:pPr>
      <w:r>
        <w:t xml:space="preserve">Despite this the system is very successful in picking up blocks or stoned walls. Since I have heavily weighted Laws filters on the top half of the image, the </w:t>
      </w:r>
      <w:proofErr w:type="spellStart"/>
      <w:r>
        <w:t>sytem</w:t>
      </w:r>
      <w:proofErr w:type="spellEnd"/>
      <w:r>
        <w:t xml:space="preserve"> is picking up images even if there are building or walls in the background of the image. A human might miss them at first glance but there’s a building in the background of images. For example take this image pic.0555.jpg which is ranked 29</w:t>
      </w:r>
      <w:r w:rsidRPr="00152DE6">
        <w:rPr>
          <w:vertAlign w:val="superscript"/>
        </w:rPr>
        <w:t>th</w:t>
      </w:r>
      <w:r>
        <w:t xml:space="preserve"> has a building in the background: Take another image pic.0562.jpg which is 51</w:t>
      </w:r>
      <w:r w:rsidRPr="00152DE6">
        <w:rPr>
          <w:vertAlign w:val="superscript"/>
        </w:rPr>
        <w:t>st</w:t>
      </w:r>
      <w:r>
        <w:t>. It too has buildings in the bac</w:t>
      </w:r>
      <w:r w:rsidR="002B489D">
        <w:t>k</w:t>
      </w:r>
      <w:r>
        <w:t>ground</w:t>
      </w:r>
      <w:r w:rsidR="002B489D">
        <w:t>. Since I have created a 3D RGB histogram on the bottom half of the image, images containing roads or pavements are getting included. Even the 100</w:t>
      </w:r>
      <w:r w:rsidR="002B489D" w:rsidRPr="002B489D">
        <w:rPr>
          <w:vertAlign w:val="superscript"/>
        </w:rPr>
        <w:t>th</w:t>
      </w:r>
      <w:r w:rsidR="002B489D">
        <w:t xml:space="preserve"> image(pic.0155.jpg) is that of a tiled pavement and there is a stone wall in the background. The system is successfully picking up block structures even in the 150</w:t>
      </w:r>
      <w:r w:rsidR="002B489D" w:rsidRPr="002B489D">
        <w:rPr>
          <w:vertAlign w:val="superscript"/>
        </w:rPr>
        <w:t>th</w:t>
      </w:r>
      <w:r w:rsidR="002B489D">
        <w:t xml:space="preserve"> image.</w:t>
      </w:r>
      <w:r>
        <w:br/>
      </w:r>
      <w:r>
        <w:rPr>
          <w:noProof/>
          <w:lang w:val="en-US"/>
        </w:rPr>
        <w:drawing>
          <wp:inline distT="0" distB="0" distL="0" distR="0" wp14:anchorId="17207DC3" wp14:editId="0C6A8466">
            <wp:extent cx="1575000" cy="1260000"/>
            <wp:effectExtent l="0" t="0" r="0" b="0"/>
            <wp:docPr id="196278826" name="Picture 94" descr="A large green box on the side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8826" name="Picture 94" descr="A large green box on the side of a road&#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sidR="002B489D">
        <w:rPr>
          <w:noProof/>
          <w:lang w:val="en-US"/>
        </w:rPr>
        <w:drawing>
          <wp:inline distT="0" distB="0" distL="0" distR="0" wp14:anchorId="69DE724F" wp14:editId="16D51BA8">
            <wp:extent cx="1575000" cy="1260000"/>
            <wp:effectExtent l="0" t="0" r="0" b="0"/>
            <wp:docPr id="1477075831" name="Picture 95" descr="A silver car parked in a parking 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75831" name="Picture 95" descr="A silver car parked in a parking lot&#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sidR="002B489D">
        <w:rPr>
          <w:noProof/>
          <w:lang w:val="en-US"/>
        </w:rPr>
        <w:drawing>
          <wp:inline distT="0" distB="0" distL="0" distR="0" wp14:anchorId="28CD3F17" wp14:editId="0E02A734">
            <wp:extent cx="1575000" cy="1260000"/>
            <wp:effectExtent l="0" t="0" r="0" b="0"/>
            <wp:docPr id="1995392811" name="Picture 97" descr="A circular dart board on a ben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2811" name="Picture 97" descr="A circular dart board on a bench&#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154C7397" w14:textId="77777777" w:rsidR="007046DE" w:rsidRDefault="007046DE" w:rsidP="00152DE6">
      <w:pPr>
        <w:spacing w:line="240" w:lineRule="auto"/>
      </w:pPr>
    </w:p>
    <w:p w14:paraId="0056FDC7" w14:textId="70789D9D" w:rsidR="007046DE" w:rsidRDefault="007046DE" w:rsidP="007046DE">
      <w:r>
        <w:t xml:space="preserve">Query </w:t>
      </w:r>
      <w:proofErr w:type="spellStart"/>
      <w:r>
        <w:t>img</w:t>
      </w:r>
      <w:proofErr w:type="spellEnd"/>
      <w:r>
        <w:t xml:space="preserve"> </w:t>
      </w:r>
      <w:r>
        <w:t>2</w:t>
      </w:r>
      <w:r>
        <w:t xml:space="preserve"> – pic.0</w:t>
      </w:r>
      <w:r>
        <w:t>632</w:t>
      </w:r>
      <w:r>
        <w:t>.jpg</w:t>
      </w:r>
    </w:p>
    <w:p w14:paraId="60CAA84A" w14:textId="75CBC0F0" w:rsidR="007046DE" w:rsidRDefault="007046DE" w:rsidP="007046DE">
      <w:r>
        <w:rPr>
          <w:noProof/>
        </w:rPr>
        <w:drawing>
          <wp:inline distT="0" distB="0" distL="0" distR="0" wp14:anchorId="24B59F7D" wp14:editId="036D39AB">
            <wp:extent cx="2025000" cy="1620000"/>
            <wp:effectExtent l="0" t="0" r="0" b="5715"/>
            <wp:docPr id="1951597404" name="Picture 98" descr="A stone house with sn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97404" name="Picture 98" descr="A stone house with snow&#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25000" cy="1620000"/>
                    </a:xfrm>
                    <a:prstGeom prst="rect">
                      <a:avLst/>
                    </a:prstGeom>
                  </pic:spPr>
                </pic:pic>
              </a:graphicData>
            </a:graphic>
          </wp:inline>
        </w:drawing>
      </w:r>
    </w:p>
    <w:p w14:paraId="2D5711EA" w14:textId="74488ACF" w:rsidR="007046DE" w:rsidRDefault="007046DE" w:rsidP="00152DE6">
      <w:pPr>
        <w:spacing w:line="240" w:lineRule="auto"/>
        <w:rPr>
          <w:lang w:val="en-US"/>
        </w:rPr>
      </w:pPr>
      <w:r>
        <w:rPr>
          <w:noProof/>
          <w:lang w:val="en-US"/>
        </w:rPr>
        <w:lastRenderedPageBreak/>
        <mc:AlternateContent>
          <mc:Choice Requires="wps">
            <w:drawing>
              <wp:inline distT="0" distB="0" distL="0" distR="0" wp14:anchorId="1E022741" wp14:editId="32A69DC5">
                <wp:extent cx="5731510" cy="3149600"/>
                <wp:effectExtent l="0" t="0" r="8890" b="12700"/>
                <wp:docPr id="1032768906" name="Rounded Rectangle 5"/>
                <wp:cNvGraphicFramePr/>
                <a:graphic xmlns:a="http://schemas.openxmlformats.org/drawingml/2006/main">
                  <a:graphicData uri="http://schemas.microsoft.com/office/word/2010/wordprocessingShape">
                    <wps:wsp>
                      <wps:cNvSpPr/>
                      <wps:spPr>
                        <a:xfrm>
                          <a:off x="0" y="0"/>
                          <a:ext cx="5731510" cy="3149600"/>
                        </a:xfrm>
                        <a:prstGeom prst="round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4FA5763"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1. "/Users/ajeyk/neu/cvpr/proj_2/image_database/olympus/pic.0632.jpg" ---</w:t>
                            </w:r>
                            <w:r w:rsidRPr="007046DE">
                              <w:rPr>
                                <w:rFonts w:ascii="Menlo" w:hAnsi="Menlo" w:cs="Menlo"/>
                                <w:color w:val="000000"/>
                                <w:kern w:val="0"/>
                                <w:sz w:val="14"/>
                                <w:szCs w:val="14"/>
                                <w:lang w:val="en-GB"/>
                              </w:rPr>
                              <w:tab/>
                              <w:t>--- 1.546778861e-07</w:t>
                            </w:r>
                          </w:p>
                          <w:p w14:paraId="52F73B38"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2. "/Users/ajeyk/neu/cvpr/proj_2/image_database/olympus/pic.1101.jpg" ---</w:t>
                            </w:r>
                            <w:r w:rsidRPr="007046DE">
                              <w:rPr>
                                <w:rFonts w:ascii="Menlo" w:hAnsi="Menlo" w:cs="Menlo"/>
                                <w:color w:val="000000"/>
                                <w:kern w:val="0"/>
                                <w:sz w:val="14"/>
                                <w:szCs w:val="14"/>
                                <w:lang w:val="en-GB"/>
                              </w:rPr>
                              <w:tab/>
                              <w:t>--- 0.1092522795</w:t>
                            </w:r>
                          </w:p>
                          <w:p w14:paraId="71A7AD68"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3. "/Users/ajeyk/neu/cvpr/proj_2/image_database/olympus/pic.0971.jpg" ---</w:t>
                            </w:r>
                            <w:r w:rsidRPr="007046DE">
                              <w:rPr>
                                <w:rFonts w:ascii="Menlo" w:hAnsi="Menlo" w:cs="Menlo"/>
                                <w:color w:val="000000"/>
                                <w:kern w:val="0"/>
                                <w:sz w:val="14"/>
                                <w:szCs w:val="14"/>
                                <w:lang w:val="en-GB"/>
                              </w:rPr>
                              <w:tab/>
                              <w:t>--- 0.1624056009</w:t>
                            </w:r>
                          </w:p>
                          <w:p w14:paraId="48B4555C"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4. "/Users/ajeyk/neu/cvpr/proj_2/image_database/olympus/pic.0615.jpg" ---</w:t>
                            </w:r>
                            <w:r w:rsidRPr="007046DE">
                              <w:rPr>
                                <w:rFonts w:ascii="Menlo" w:hAnsi="Menlo" w:cs="Menlo"/>
                                <w:color w:val="000000"/>
                                <w:kern w:val="0"/>
                                <w:sz w:val="14"/>
                                <w:szCs w:val="14"/>
                                <w:lang w:val="en-GB"/>
                              </w:rPr>
                              <w:tab/>
                              <w:t>--- 0.1843239925</w:t>
                            </w:r>
                          </w:p>
                          <w:p w14:paraId="493B7786"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5. "/Users/ajeyk/neu/cvpr/proj_2/image_database/olympus/pic.0041.jpg" ---</w:t>
                            </w:r>
                            <w:r w:rsidRPr="007046DE">
                              <w:rPr>
                                <w:rFonts w:ascii="Menlo" w:hAnsi="Menlo" w:cs="Menlo"/>
                                <w:color w:val="000000"/>
                                <w:kern w:val="0"/>
                                <w:sz w:val="14"/>
                                <w:szCs w:val="14"/>
                                <w:lang w:val="en-GB"/>
                              </w:rPr>
                              <w:tab/>
                              <w:t>--- 0.188221964</w:t>
                            </w:r>
                          </w:p>
                          <w:p w14:paraId="09652600"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 xml:space="preserve">Want to see the next image? Press 'n'. </w:t>
                            </w:r>
                          </w:p>
                          <w:p w14:paraId="086F8B12"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If you want to exit, press 'q'.</w:t>
                            </w:r>
                          </w:p>
                          <w:p w14:paraId="3A36E670"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n</w:t>
                            </w:r>
                          </w:p>
                          <w:p w14:paraId="673339AA"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6. "/Users/ajeyk/neu/cvpr/proj_2/image_database/olympus/pic.0569.jpg" ---</w:t>
                            </w:r>
                            <w:r w:rsidRPr="007046DE">
                              <w:rPr>
                                <w:rFonts w:ascii="Menlo" w:hAnsi="Menlo" w:cs="Menlo"/>
                                <w:color w:val="000000"/>
                                <w:kern w:val="0"/>
                                <w:sz w:val="14"/>
                                <w:szCs w:val="14"/>
                                <w:lang w:val="en-GB"/>
                              </w:rPr>
                              <w:tab/>
                              <w:t>--- 0.1882312366</w:t>
                            </w:r>
                          </w:p>
                          <w:p w14:paraId="33382CF0"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 xml:space="preserve">Want to see the next image? Press 'n'. </w:t>
                            </w:r>
                          </w:p>
                          <w:p w14:paraId="0D20C889"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If you want to exit, press 'q'.</w:t>
                            </w:r>
                          </w:p>
                          <w:p w14:paraId="3DB9DEFA"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n</w:t>
                            </w:r>
                          </w:p>
                          <w:p w14:paraId="1EABE0EF"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7. "/Users/ajeyk/neu/cvpr/proj_2/image_database/olympus/pic.0658.jpg" ---</w:t>
                            </w:r>
                            <w:r w:rsidRPr="007046DE">
                              <w:rPr>
                                <w:rFonts w:ascii="Menlo" w:hAnsi="Menlo" w:cs="Menlo"/>
                                <w:color w:val="000000"/>
                                <w:kern w:val="0"/>
                                <w:sz w:val="14"/>
                                <w:szCs w:val="14"/>
                                <w:lang w:val="en-GB"/>
                              </w:rPr>
                              <w:tab/>
                              <w:t>--- 0.198087462</w:t>
                            </w:r>
                          </w:p>
                          <w:p w14:paraId="42E0E892"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 xml:space="preserve">Want to see the next image? Press 'n'. </w:t>
                            </w:r>
                          </w:p>
                          <w:p w14:paraId="49470846"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If you want to exit, press 'q'.</w:t>
                            </w:r>
                          </w:p>
                          <w:p w14:paraId="45153A19"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n</w:t>
                            </w:r>
                          </w:p>
                          <w:p w14:paraId="5A62B4A9"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8. "/Users/ajeyk/neu/cvpr/proj_2/image_database/olympus/pic.0064.jpg" ---</w:t>
                            </w:r>
                            <w:r w:rsidRPr="007046DE">
                              <w:rPr>
                                <w:rFonts w:ascii="Menlo" w:hAnsi="Menlo" w:cs="Menlo"/>
                                <w:color w:val="000000"/>
                                <w:kern w:val="0"/>
                                <w:sz w:val="14"/>
                                <w:szCs w:val="14"/>
                                <w:lang w:val="en-GB"/>
                              </w:rPr>
                              <w:tab/>
                              <w:t>--- 0.199495379</w:t>
                            </w:r>
                          </w:p>
                          <w:p w14:paraId="17B9A099"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 xml:space="preserve">Want to see the next image? Press 'n'. </w:t>
                            </w:r>
                          </w:p>
                          <w:p w14:paraId="4752C1F5"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If you want to exit, press 'q'.</w:t>
                            </w:r>
                          </w:p>
                          <w:p w14:paraId="4CE7AC92"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n</w:t>
                            </w:r>
                          </w:p>
                          <w:p w14:paraId="6ED42B56"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9. "/Users/ajeyk/neu/cvpr/proj_2/image_database/olympus/pic.0996.jpg" ---</w:t>
                            </w:r>
                            <w:r w:rsidRPr="007046DE">
                              <w:rPr>
                                <w:rFonts w:ascii="Menlo" w:hAnsi="Menlo" w:cs="Menlo"/>
                                <w:color w:val="000000"/>
                                <w:kern w:val="0"/>
                                <w:sz w:val="14"/>
                                <w:szCs w:val="14"/>
                                <w:lang w:val="en-GB"/>
                              </w:rPr>
                              <w:tab/>
                              <w:t>--- 0.200211922</w:t>
                            </w:r>
                          </w:p>
                          <w:p w14:paraId="5C8F7B53"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 xml:space="preserve">Want to see the next image? Press 'n'. </w:t>
                            </w:r>
                          </w:p>
                          <w:p w14:paraId="077B0D60"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If you want to exit, press 'q'.</w:t>
                            </w:r>
                          </w:p>
                          <w:p w14:paraId="16BCD6C6"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n</w:t>
                            </w:r>
                          </w:p>
                          <w:p w14:paraId="40CBD21A" w14:textId="65881490" w:rsidR="007046DE" w:rsidRPr="007046DE" w:rsidRDefault="007046DE" w:rsidP="007046DE">
                            <w:pPr>
                              <w:rPr>
                                <w:sz w:val="14"/>
                                <w:szCs w:val="14"/>
                              </w:rPr>
                            </w:pPr>
                            <w:r w:rsidRPr="007046DE">
                              <w:rPr>
                                <w:rFonts w:ascii="Menlo" w:hAnsi="Menlo" w:cs="Menlo"/>
                                <w:color w:val="000000"/>
                                <w:kern w:val="0"/>
                                <w:sz w:val="14"/>
                                <w:szCs w:val="14"/>
                                <w:lang w:val="en-GB"/>
                              </w:rPr>
                              <w:t>10. "/Users/ajeyk/neu/cvpr/proj_2/image_database/olympus/pic.0629.jpg" ---</w:t>
                            </w:r>
                            <w:r w:rsidRPr="007046DE">
                              <w:rPr>
                                <w:rFonts w:ascii="Menlo" w:hAnsi="Menlo" w:cs="Menlo"/>
                                <w:color w:val="000000"/>
                                <w:kern w:val="0"/>
                                <w:sz w:val="14"/>
                                <w:szCs w:val="14"/>
                                <w:lang w:val="en-GB"/>
                              </w:rPr>
                              <w:tab/>
                              <w:t>--- 0.2027585668</w:t>
                            </w:r>
                          </w:p>
                          <w:p w14:paraId="4628B331" w14:textId="77777777" w:rsidR="007046DE" w:rsidRDefault="007046D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E022741" id="_x0000_s1049" style="width:451.3pt;height:24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" fillcolor="#d8d8d8 [2732]" strokecolor="#030e13 [484]" strokeweight="1pt">
                <v:stroke joinstyle="miter"/>
                <v:textbox>
                  <w:txbxContent>
                    <w:p w14:paraId="44FA5763"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1. "/Users/ajeyk/neu/cvpr/proj_2/image_database/olympus/pic.0632.jpg" ---</w:t>
                      </w:r>
                      <w:r w:rsidRPr="007046DE">
                        <w:rPr>
                          <w:rFonts w:ascii="Menlo" w:hAnsi="Menlo" w:cs="Menlo"/>
                          <w:color w:val="000000"/>
                          <w:kern w:val="0"/>
                          <w:sz w:val="14"/>
                          <w:szCs w:val="14"/>
                          <w:lang w:val="en-GB"/>
                        </w:rPr>
                        <w:tab/>
                        <w:t>--- 1.546778861e-07</w:t>
                      </w:r>
                    </w:p>
                    <w:p w14:paraId="52F73B38"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2. "/Users/ajeyk/neu/cvpr/proj_2/image_database/olympus/pic.1101.jpg" ---</w:t>
                      </w:r>
                      <w:r w:rsidRPr="007046DE">
                        <w:rPr>
                          <w:rFonts w:ascii="Menlo" w:hAnsi="Menlo" w:cs="Menlo"/>
                          <w:color w:val="000000"/>
                          <w:kern w:val="0"/>
                          <w:sz w:val="14"/>
                          <w:szCs w:val="14"/>
                          <w:lang w:val="en-GB"/>
                        </w:rPr>
                        <w:tab/>
                        <w:t>--- 0.1092522795</w:t>
                      </w:r>
                    </w:p>
                    <w:p w14:paraId="71A7AD68"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3. "/Users/ajeyk/neu/cvpr/proj_2/image_database/olympus/pic.0971.jpg" ---</w:t>
                      </w:r>
                      <w:r w:rsidRPr="007046DE">
                        <w:rPr>
                          <w:rFonts w:ascii="Menlo" w:hAnsi="Menlo" w:cs="Menlo"/>
                          <w:color w:val="000000"/>
                          <w:kern w:val="0"/>
                          <w:sz w:val="14"/>
                          <w:szCs w:val="14"/>
                          <w:lang w:val="en-GB"/>
                        </w:rPr>
                        <w:tab/>
                        <w:t>--- 0.1624056009</w:t>
                      </w:r>
                    </w:p>
                    <w:p w14:paraId="48B4555C"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4. "/Users/ajeyk/neu/cvpr/proj_2/image_database/olympus/pic.0615.jpg" ---</w:t>
                      </w:r>
                      <w:r w:rsidRPr="007046DE">
                        <w:rPr>
                          <w:rFonts w:ascii="Menlo" w:hAnsi="Menlo" w:cs="Menlo"/>
                          <w:color w:val="000000"/>
                          <w:kern w:val="0"/>
                          <w:sz w:val="14"/>
                          <w:szCs w:val="14"/>
                          <w:lang w:val="en-GB"/>
                        </w:rPr>
                        <w:tab/>
                        <w:t>--- 0.1843239925</w:t>
                      </w:r>
                    </w:p>
                    <w:p w14:paraId="493B7786"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5. "/Users/ajeyk/neu/cvpr/proj_2/image_database/olympus/pic.0041.jpg" ---</w:t>
                      </w:r>
                      <w:r w:rsidRPr="007046DE">
                        <w:rPr>
                          <w:rFonts w:ascii="Menlo" w:hAnsi="Menlo" w:cs="Menlo"/>
                          <w:color w:val="000000"/>
                          <w:kern w:val="0"/>
                          <w:sz w:val="14"/>
                          <w:szCs w:val="14"/>
                          <w:lang w:val="en-GB"/>
                        </w:rPr>
                        <w:tab/>
                        <w:t>--- 0.188221964</w:t>
                      </w:r>
                    </w:p>
                    <w:p w14:paraId="09652600"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 xml:space="preserve">Want to see the next image? Press 'n'. </w:t>
                      </w:r>
                    </w:p>
                    <w:p w14:paraId="086F8B12"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If you want to exit, press 'q'.</w:t>
                      </w:r>
                    </w:p>
                    <w:p w14:paraId="3A36E670"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n</w:t>
                      </w:r>
                    </w:p>
                    <w:p w14:paraId="673339AA"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6. "/Users/ajeyk/neu/cvpr/proj_2/image_database/olympus/pic.0569.jpg" ---</w:t>
                      </w:r>
                      <w:r w:rsidRPr="007046DE">
                        <w:rPr>
                          <w:rFonts w:ascii="Menlo" w:hAnsi="Menlo" w:cs="Menlo"/>
                          <w:color w:val="000000"/>
                          <w:kern w:val="0"/>
                          <w:sz w:val="14"/>
                          <w:szCs w:val="14"/>
                          <w:lang w:val="en-GB"/>
                        </w:rPr>
                        <w:tab/>
                        <w:t>--- 0.1882312366</w:t>
                      </w:r>
                    </w:p>
                    <w:p w14:paraId="33382CF0"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 xml:space="preserve">Want to see the next image? Press 'n'. </w:t>
                      </w:r>
                    </w:p>
                    <w:p w14:paraId="0D20C889"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If you want to exit, press 'q'.</w:t>
                      </w:r>
                    </w:p>
                    <w:p w14:paraId="3DB9DEFA"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n</w:t>
                      </w:r>
                    </w:p>
                    <w:p w14:paraId="1EABE0EF"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7. "/Users/ajeyk/neu/cvpr/proj_2/image_database/olympus/pic.0658.jpg" ---</w:t>
                      </w:r>
                      <w:r w:rsidRPr="007046DE">
                        <w:rPr>
                          <w:rFonts w:ascii="Menlo" w:hAnsi="Menlo" w:cs="Menlo"/>
                          <w:color w:val="000000"/>
                          <w:kern w:val="0"/>
                          <w:sz w:val="14"/>
                          <w:szCs w:val="14"/>
                          <w:lang w:val="en-GB"/>
                        </w:rPr>
                        <w:tab/>
                        <w:t>--- 0.198087462</w:t>
                      </w:r>
                    </w:p>
                    <w:p w14:paraId="42E0E892"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 xml:space="preserve">Want to see the next image? Press 'n'. </w:t>
                      </w:r>
                    </w:p>
                    <w:p w14:paraId="49470846"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If you want to exit, press 'q'.</w:t>
                      </w:r>
                    </w:p>
                    <w:p w14:paraId="45153A19"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n</w:t>
                      </w:r>
                    </w:p>
                    <w:p w14:paraId="5A62B4A9"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8. "/Users/ajeyk/neu/cvpr/proj_2/image_database/olympus/pic.0064.jpg" ---</w:t>
                      </w:r>
                      <w:r w:rsidRPr="007046DE">
                        <w:rPr>
                          <w:rFonts w:ascii="Menlo" w:hAnsi="Menlo" w:cs="Menlo"/>
                          <w:color w:val="000000"/>
                          <w:kern w:val="0"/>
                          <w:sz w:val="14"/>
                          <w:szCs w:val="14"/>
                          <w:lang w:val="en-GB"/>
                        </w:rPr>
                        <w:tab/>
                        <w:t>--- 0.199495379</w:t>
                      </w:r>
                    </w:p>
                    <w:p w14:paraId="17B9A099"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 xml:space="preserve">Want to see the next image? Press 'n'. </w:t>
                      </w:r>
                    </w:p>
                    <w:p w14:paraId="4752C1F5"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If you want to exit, press 'q'.</w:t>
                      </w:r>
                    </w:p>
                    <w:p w14:paraId="4CE7AC92"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n</w:t>
                      </w:r>
                    </w:p>
                    <w:p w14:paraId="6ED42B56"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9. "/Users/ajeyk/neu/cvpr/proj_2/image_database/olympus/pic.0996.jpg" ---</w:t>
                      </w:r>
                      <w:r w:rsidRPr="007046DE">
                        <w:rPr>
                          <w:rFonts w:ascii="Menlo" w:hAnsi="Menlo" w:cs="Menlo"/>
                          <w:color w:val="000000"/>
                          <w:kern w:val="0"/>
                          <w:sz w:val="14"/>
                          <w:szCs w:val="14"/>
                          <w:lang w:val="en-GB"/>
                        </w:rPr>
                        <w:tab/>
                        <w:t>--- 0.200211922</w:t>
                      </w:r>
                    </w:p>
                    <w:p w14:paraId="5C8F7B53"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 xml:space="preserve">Want to see the next image? Press 'n'. </w:t>
                      </w:r>
                    </w:p>
                    <w:p w14:paraId="077B0D60"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If you want to exit, press 'q'.</w:t>
                      </w:r>
                    </w:p>
                    <w:p w14:paraId="16BCD6C6" w14:textId="77777777" w:rsidR="007046DE" w:rsidRPr="007046DE" w:rsidRDefault="007046DE" w:rsidP="007046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14"/>
                          <w:szCs w:val="14"/>
                          <w:lang w:val="en-GB"/>
                        </w:rPr>
                      </w:pPr>
                      <w:r w:rsidRPr="007046DE">
                        <w:rPr>
                          <w:rFonts w:ascii="Menlo" w:hAnsi="Menlo" w:cs="Menlo"/>
                          <w:color w:val="000000"/>
                          <w:kern w:val="0"/>
                          <w:sz w:val="14"/>
                          <w:szCs w:val="14"/>
                          <w:lang w:val="en-GB"/>
                        </w:rPr>
                        <w:t>n</w:t>
                      </w:r>
                    </w:p>
                    <w:p w14:paraId="40CBD21A" w14:textId="65881490" w:rsidR="007046DE" w:rsidRPr="007046DE" w:rsidRDefault="007046DE" w:rsidP="007046DE">
                      <w:pPr>
                        <w:rPr>
                          <w:sz w:val="14"/>
                          <w:szCs w:val="14"/>
                        </w:rPr>
                      </w:pPr>
                      <w:r w:rsidRPr="007046DE">
                        <w:rPr>
                          <w:rFonts w:ascii="Menlo" w:hAnsi="Menlo" w:cs="Menlo"/>
                          <w:color w:val="000000"/>
                          <w:kern w:val="0"/>
                          <w:sz w:val="14"/>
                          <w:szCs w:val="14"/>
                          <w:lang w:val="en-GB"/>
                        </w:rPr>
                        <w:t>10. "/Users/ajeyk/neu/cvpr/proj_2/image_database/olympus/pic.0629.jpg" ---</w:t>
                      </w:r>
                      <w:r w:rsidRPr="007046DE">
                        <w:rPr>
                          <w:rFonts w:ascii="Menlo" w:hAnsi="Menlo" w:cs="Menlo"/>
                          <w:color w:val="000000"/>
                          <w:kern w:val="0"/>
                          <w:sz w:val="14"/>
                          <w:szCs w:val="14"/>
                          <w:lang w:val="en-GB"/>
                        </w:rPr>
                        <w:tab/>
                        <w:t>--- 0.2027585668</w:t>
                      </w:r>
                    </w:p>
                    <w:p w14:paraId="4628B331" w14:textId="77777777" w:rsidR="007046DE" w:rsidRDefault="007046DE"/>
                  </w:txbxContent>
                </v:textbox>
                <w10:anchorlock/>
              </v:roundrect>
            </w:pict>
          </mc:Fallback>
        </mc:AlternateContent>
      </w:r>
    </w:p>
    <w:p w14:paraId="4392F072" w14:textId="47B3C60A" w:rsidR="007046DE" w:rsidRDefault="007046DE" w:rsidP="00152DE6">
      <w:pPr>
        <w:spacing w:line="240" w:lineRule="auto"/>
        <w:rPr>
          <w:lang w:val="en-US"/>
        </w:rPr>
      </w:pPr>
      <w:r>
        <w:rPr>
          <w:noProof/>
          <w:lang w:val="en-US"/>
        </w:rPr>
        <w:drawing>
          <wp:inline distT="0" distB="0" distL="0" distR="0" wp14:anchorId="20BE9ADB" wp14:editId="3B06801A">
            <wp:extent cx="1575000" cy="1260000"/>
            <wp:effectExtent l="0" t="0" r="0" b="0"/>
            <wp:docPr id="1058470683" name="Picture 99" descr="A building with a bell t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70683" name="Picture 99" descr="A building with a bell tow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4E44CD20" wp14:editId="23E8F4DD">
            <wp:extent cx="1575000" cy="1260000"/>
            <wp:effectExtent l="0" t="0" r="0" b="0"/>
            <wp:docPr id="826291068" name="Picture 100" descr="A close-up of a stained glass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1068" name="Picture 100" descr="A close-up of a stained glass window&#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32072A63" wp14:editId="49D5A35D">
            <wp:extent cx="1575000" cy="1260000"/>
            <wp:effectExtent l="0" t="0" r="0" b="0"/>
            <wp:docPr id="961852233" name="Picture 101" descr="A tree with a group of animals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52233" name="Picture 101" descr="A tree with a group of animals in it&#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500BEBEB" wp14:editId="150A5E70">
            <wp:extent cx="1575000" cy="1260000"/>
            <wp:effectExtent l="0" t="0" r="0" b="0"/>
            <wp:docPr id="2065841158" name="Picture 102" descr="A person wearing sunglasses and looking at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41158" name="Picture 102" descr="A person wearing sunglasses and looking at a computer screen&#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r>
        <w:rPr>
          <w:noProof/>
          <w:lang w:val="en-US"/>
        </w:rPr>
        <w:drawing>
          <wp:inline distT="0" distB="0" distL="0" distR="0" wp14:anchorId="56C14D17" wp14:editId="1829C229">
            <wp:extent cx="1575000" cy="1260000"/>
            <wp:effectExtent l="0" t="0" r="0" b="0"/>
            <wp:docPr id="1215615574" name="Picture 103" descr="A dome on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15574" name="Picture 103" descr="A dome on a building&#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75000" cy="1260000"/>
                    </a:xfrm>
                    <a:prstGeom prst="rect">
                      <a:avLst/>
                    </a:prstGeom>
                  </pic:spPr>
                </pic:pic>
              </a:graphicData>
            </a:graphic>
          </wp:inline>
        </w:drawing>
      </w:r>
    </w:p>
    <w:p w14:paraId="445E0F60" w14:textId="3AED1F89" w:rsidR="007046DE" w:rsidRDefault="007046DE" w:rsidP="00152DE6">
      <w:pPr>
        <w:spacing w:line="240" w:lineRule="auto"/>
        <w:rPr>
          <w:lang w:val="en-US"/>
        </w:rPr>
      </w:pPr>
      <w:r>
        <w:rPr>
          <w:lang w:val="en-US"/>
        </w:rPr>
        <w:t>Analysis:</w:t>
      </w:r>
    </w:p>
    <w:p w14:paraId="517E834C" w14:textId="77777777" w:rsidR="00B81511" w:rsidRDefault="007046DE" w:rsidP="00152DE6">
      <w:pPr>
        <w:spacing w:line="240" w:lineRule="auto"/>
      </w:pPr>
      <w:r>
        <w:rPr>
          <w:lang w:val="en-US"/>
        </w:rPr>
        <w:t xml:space="preserve">I deliberately picked a more difficult image this time. The image has no major brick pattern in the lower half where much of the laws text matching happening. Despite this it has a success rate of 3 out of 5 in picking up images of building. </w:t>
      </w:r>
      <w:r w:rsidR="00B81511">
        <w:rPr>
          <w:lang w:val="en-US"/>
        </w:rPr>
        <w:br/>
      </w:r>
      <w:proofErr w:type="gramStart"/>
      <w:r w:rsidR="00B81511">
        <w:rPr>
          <w:lang w:val="en-US"/>
        </w:rPr>
        <w:t>In particular the</w:t>
      </w:r>
      <w:proofErr w:type="gramEnd"/>
      <w:r w:rsidR="00B81511">
        <w:rPr>
          <w:lang w:val="en-US"/>
        </w:rPr>
        <w:t xml:space="preserve"> fourth image is intriguing. </w:t>
      </w:r>
      <w:r w:rsidR="00B81511">
        <w:t xml:space="preserve">it appears to be </w:t>
      </w:r>
      <w:r w:rsidR="00B81511">
        <w:t xml:space="preserve">the back of a person’s head wearing sun glasses. </w:t>
      </w:r>
    </w:p>
    <w:p w14:paraId="2B007D38" w14:textId="77777777" w:rsidR="00B81511" w:rsidRDefault="00B81511" w:rsidP="00152DE6">
      <w:pPr>
        <w:spacing w:line="240" w:lineRule="auto"/>
      </w:pPr>
      <w:r>
        <w:t xml:space="preserve">This match likely occurred due to: (1) vertical architectural elements (walls, frames) triggering similar Sobel orientation patterns, (2) neutral </w:t>
      </w:r>
      <w:proofErr w:type="spellStart"/>
      <w:r>
        <w:t>color</w:t>
      </w:r>
      <w:proofErr w:type="spellEnd"/>
      <w:r>
        <w:t xml:space="preserve"> palette (greys, browns) matching the stone tones in the query's lower half, and (3) smooth surface textures that correlate with the non-brick portions of the query building. </w:t>
      </w:r>
    </w:p>
    <w:p w14:paraId="4EC59CF9" w14:textId="77777777" w:rsidR="00B81511" w:rsidRDefault="00B81511" w:rsidP="00B81511">
      <w:r w:rsidRPr="00B81511">
        <w:t xml:space="preserve">This demonstrates both a strength and limitation: the system successfully generalizes beyond brick-specific textures (matching stone, painted surfaces, and architectural elements), but occasionally </w:t>
      </w:r>
      <w:r w:rsidRPr="00B81511">
        <w:t xml:space="preserve">due to the lack of structure in the bottom half of the image, </w:t>
      </w:r>
      <w:r w:rsidRPr="00B81511">
        <w:lastRenderedPageBreak/>
        <w:t xml:space="preserve">it is matching with similar images that </w:t>
      </w:r>
      <w:proofErr w:type="spellStart"/>
      <w:r w:rsidRPr="00B81511">
        <w:t>donot</w:t>
      </w:r>
      <w:proofErr w:type="spellEnd"/>
      <w:r w:rsidRPr="00B81511">
        <w:t xml:space="preserve"> have boxed structure in the bottom half. Or it could be the white matching with all the snow in the image. In order to improve performance on this particular image, I would add another laws texture feature for the </w:t>
      </w:r>
      <w:proofErr w:type="spellStart"/>
      <w:r w:rsidRPr="00B81511">
        <w:t>center</w:t>
      </w:r>
      <w:proofErr w:type="spellEnd"/>
      <w:r w:rsidRPr="00B81511">
        <w:t xml:space="preserve"> and not just the bottom.</w:t>
      </w:r>
    </w:p>
    <w:p w14:paraId="5CDC13BC" w14:textId="4AFD332E" w:rsidR="00B81511" w:rsidRDefault="00B81511" w:rsidP="00B81511">
      <w:pPr>
        <w:pStyle w:val="Heading2"/>
        <w:rPr>
          <w:lang w:val="en-US"/>
        </w:rPr>
      </w:pPr>
      <w:r>
        <w:br/>
      </w:r>
      <w:r w:rsidRPr="001B7DA0">
        <w:t>Task</w:t>
      </w:r>
      <w:r>
        <w:rPr>
          <w:lang w:val="en-US"/>
        </w:rPr>
        <w:t xml:space="preserve"> 7: </w:t>
      </w:r>
      <w:r>
        <w:rPr>
          <w:lang w:val="en-US"/>
        </w:rPr>
        <w:t>Extension</w:t>
      </w:r>
    </w:p>
    <w:p w14:paraId="7C90E974" w14:textId="77777777" w:rsidR="00B81511" w:rsidRPr="00B81511" w:rsidRDefault="00B81511" w:rsidP="00B81511">
      <w:pPr>
        <w:rPr>
          <w:lang w:eastAsia="en-GB"/>
        </w:rPr>
      </w:pPr>
      <w:r w:rsidRPr="00B81511">
        <w:rPr>
          <w:lang w:eastAsia="en-GB"/>
        </w:rPr>
        <w:t>Extension 1: Advanced Texture Analysis Methods</w:t>
      </w:r>
    </w:p>
    <w:p w14:paraId="5E591222" w14:textId="77777777" w:rsidR="00B81511" w:rsidRPr="00B81511" w:rsidRDefault="00B81511" w:rsidP="00B81511">
      <w:pPr>
        <w:rPr>
          <w:lang w:eastAsia="en-GB"/>
        </w:rPr>
      </w:pPr>
      <w:r w:rsidRPr="00B81511">
        <w:rPr>
          <w:lang w:eastAsia="en-GB"/>
        </w:rPr>
        <w:t>Implemented two sophisticated texture analysis approaches beyond basic Sobel gradients:</w:t>
      </w:r>
    </w:p>
    <w:p w14:paraId="1A197A18" w14:textId="77777777" w:rsidR="00B81511" w:rsidRPr="00B81511" w:rsidRDefault="00B81511" w:rsidP="00B81511">
      <w:pPr>
        <w:rPr>
          <w:lang w:eastAsia="en-GB"/>
        </w:rPr>
      </w:pPr>
      <w:r w:rsidRPr="00B81511">
        <w:rPr>
          <w:b/>
          <w:bCs/>
          <w:lang w:eastAsia="en-GB"/>
        </w:rPr>
        <w:t>GLCM (Gray-Level Co-occurrence Matrix) Features:</w:t>
      </w:r>
      <w:r w:rsidRPr="00B81511">
        <w:rPr>
          <w:lang w:eastAsia="en-GB"/>
        </w:rPr>
        <w:t xml:space="preserve"> Extracts five statistical texture measures (energy, contrast, homogeneity, entropy, maximum probability) from co-occurrence matrices computed at four spatial offsets [(1,0), (0,1), (1,1), (2,0)]. This captures texture at multiple scales and orientations, producing 20-dimensional feature vectors that characterize spatial intensity relationships.</w:t>
      </w:r>
    </w:p>
    <w:p w14:paraId="5E6DB918" w14:textId="77777777" w:rsidR="00B81511" w:rsidRPr="00B81511" w:rsidRDefault="00B81511" w:rsidP="00B81511">
      <w:pPr>
        <w:rPr>
          <w:lang w:eastAsia="en-GB"/>
        </w:rPr>
      </w:pPr>
      <w:r w:rsidRPr="00B81511">
        <w:rPr>
          <w:b/>
          <w:bCs/>
          <w:lang w:eastAsia="en-GB"/>
        </w:rPr>
        <w:t>Laws Filter Response Histograms:</w:t>
      </w:r>
      <w:r w:rsidRPr="00B81511">
        <w:rPr>
          <w:lang w:eastAsia="en-GB"/>
        </w:rPr>
        <w:t xml:space="preserve"> Applies nine Laws filter combinations (L5E5, E5L5, E5E5, S5S5, L5S5, S5L5, W5W5, R5R5, E5S5) to detect edges, spots, waves, and ripples. Each filter's response is </w:t>
      </w:r>
      <w:proofErr w:type="spellStart"/>
      <w:r w:rsidRPr="00B81511">
        <w:rPr>
          <w:lang w:eastAsia="en-GB"/>
        </w:rPr>
        <w:t>histogrammed</w:t>
      </w:r>
      <w:proofErr w:type="spellEnd"/>
      <w:r w:rsidRPr="00B81511">
        <w:rPr>
          <w:lang w:eastAsia="en-GB"/>
        </w:rPr>
        <w:t xml:space="preserve"> into 16 bins, creating 144-dimensional texture signatures. This multi-scale approach effectively discriminates between brick, stone, and concrete materials.</w:t>
      </w:r>
    </w:p>
    <w:p w14:paraId="3262A769" w14:textId="77777777" w:rsidR="00B81511" w:rsidRPr="00B81511" w:rsidRDefault="00B81511" w:rsidP="00B81511">
      <w:pPr>
        <w:rPr>
          <w:lang w:eastAsia="en-GB"/>
        </w:rPr>
      </w:pPr>
      <w:r w:rsidRPr="00B81511">
        <w:rPr>
          <w:b/>
          <w:bCs/>
          <w:lang w:eastAsia="en-GB"/>
        </w:rPr>
        <w:t>Impact:</w:t>
      </w:r>
      <w:r w:rsidRPr="00B81511">
        <w:rPr>
          <w:lang w:eastAsia="en-GB"/>
        </w:rPr>
        <w:t xml:space="preserve"> Texture features significantly improved building retrieval accuracy, enabling material-based discrimination that </w:t>
      </w:r>
      <w:proofErr w:type="spellStart"/>
      <w:r w:rsidRPr="00B81511">
        <w:rPr>
          <w:lang w:eastAsia="en-GB"/>
        </w:rPr>
        <w:t>color</w:t>
      </w:r>
      <w:proofErr w:type="spellEnd"/>
      <w:r w:rsidRPr="00B81511">
        <w:rPr>
          <w:lang w:eastAsia="en-GB"/>
        </w:rPr>
        <w:t xml:space="preserve"> histograms alone cannot achieve.</w:t>
      </w:r>
    </w:p>
    <w:p w14:paraId="0DBD2AE2" w14:textId="77777777" w:rsidR="00B81511" w:rsidRPr="00B81511" w:rsidRDefault="00B81511" w:rsidP="00B81511">
      <w:pPr>
        <w:rPr>
          <w:b/>
          <w:bCs/>
          <w:sz w:val="27"/>
          <w:szCs w:val="27"/>
          <w:lang w:eastAsia="en-GB"/>
        </w:rPr>
      </w:pPr>
      <w:r w:rsidRPr="00B81511">
        <w:rPr>
          <w:b/>
          <w:bCs/>
          <w:sz w:val="27"/>
          <w:szCs w:val="27"/>
          <w:lang w:eastAsia="en-GB"/>
        </w:rPr>
        <w:t>Extension 2: Comprehensive Distance Metric Suite</w:t>
      </w:r>
    </w:p>
    <w:p w14:paraId="2D22DB5F" w14:textId="77777777" w:rsidR="00B81511" w:rsidRPr="00B81511" w:rsidRDefault="00B81511" w:rsidP="00B81511">
      <w:pPr>
        <w:rPr>
          <w:lang w:eastAsia="en-GB"/>
        </w:rPr>
      </w:pPr>
      <w:r w:rsidRPr="00B81511">
        <w:rPr>
          <w:lang w:eastAsia="en-GB"/>
        </w:rPr>
        <w:t>Implemented ten distance metrics including standard measures (SSD, histogram intersection, chi-squared, cosine similarity, correlation, Bhattacharyya, Manhattan, Earth Mover's Distance) and two custom metrics:</w:t>
      </w:r>
    </w:p>
    <w:p w14:paraId="2D4698FD" w14:textId="77777777" w:rsidR="00B81511" w:rsidRPr="00B81511" w:rsidRDefault="00B81511" w:rsidP="00B81511">
      <w:pPr>
        <w:rPr>
          <w:lang w:eastAsia="en-GB"/>
        </w:rPr>
      </w:pPr>
      <w:r w:rsidRPr="00B81511">
        <w:rPr>
          <w:b/>
          <w:bCs/>
          <w:lang w:eastAsia="en-GB"/>
        </w:rPr>
        <w:t>Custom Perceptual Distance:</w:t>
      </w:r>
      <w:r w:rsidRPr="00B81511">
        <w:rPr>
          <w:lang w:eastAsia="en-GB"/>
        </w:rPr>
        <w:t xml:space="preserve"> Weights histogram bins based on perceptual importance, emphasizing mid-range values over extremes to match human visual sensitivity.</w:t>
      </w:r>
    </w:p>
    <w:p w14:paraId="0867F4B6" w14:textId="77777777" w:rsidR="00B81511" w:rsidRPr="00B81511" w:rsidRDefault="00B81511" w:rsidP="00B81511">
      <w:pPr>
        <w:rPr>
          <w:lang w:eastAsia="en-GB"/>
        </w:rPr>
      </w:pPr>
      <w:r w:rsidRPr="00B81511">
        <w:rPr>
          <w:b/>
          <w:bCs/>
          <w:lang w:eastAsia="en-GB"/>
        </w:rPr>
        <w:t>Custom Weighted Combination:</w:t>
      </w:r>
      <w:r w:rsidRPr="00B81511">
        <w:rPr>
          <w:lang w:eastAsia="en-GB"/>
        </w:rPr>
        <w:t xml:space="preserve"> Application-specific metric designed for the chosen image category, combining multiple standard metrics with domain knowledge.</w:t>
      </w:r>
    </w:p>
    <w:p w14:paraId="17239295" w14:textId="77777777" w:rsidR="00B81511" w:rsidRPr="00B81511" w:rsidRDefault="00B81511" w:rsidP="00B81511">
      <w:pPr>
        <w:rPr>
          <w:lang w:eastAsia="en-GB"/>
        </w:rPr>
      </w:pPr>
      <w:r w:rsidRPr="00B81511">
        <w:rPr>
          <w:b/>
          <w:bCs/>
          <w:lang w:eastAsia="en-GB"/>
        </w:rPr>
        <w:t>Impact:</w:t>
      </w:r>
      <w:r w:rsidRPr="00B81511">
        <w:rPr>
          <w:lang w:eastAsia="en-GB"/>
        </w:rPr>
        <w:t xml:space="preserve"> Enables optimal metric selection per feature type (intersection for </w:t>
      </w:r>
      <w:proofErr w:type="spellStart"/>
      <w:r w:rsidRPr="00B81511">
        <w:rPr>
          <w:lang w:eastAsia="en-GB"/>
        </w:rPr>
        <w:t>color</w:t>
      </w:r>
      <w:proofErr w:type="spellEnd"/>
      <w:r w:rsidRPr="00B81511">
        <w:rPr>
          <w:lang w:eastAsia="en-GB"/>
        </w:rPr>
        <w:t>, correlation for texture patterns, cosine for embeddings).</w:t>
      </w:r>
    </w:p>
    <w:p w14:paraId="4ABB14E7" w14:textId="77777777" w:rsidR="00B81511" w:rsidRPr="00B81511" w:rsidRDefault="00B81511" w:rsidP="00B81511">
      <w:pPr>
        <w:rPr>
          <w:b/>
          <w:bCs/>
          <w:sz w:val="27"/>
          <w:szCs w:val="27"/>
          <w:lang w:eastAsia="en-GB"/>
        </w:rPr>
      </w:pPr>
      <w:r w:rsidRPr="00B81511">
        <w:rPr>
          <w:b/>
          <w:bCs/>
          <w:sz w:val="27"/>
          <w:szCs w:val="27"/>
          <w:lang w:eastAsia="en-GB"/>
        </w:rPr>
        <w:t>Extension 3: Flexible Multi-Feature Architecture</w:t>
      </w:r>
    </w:p>
    <w:p w14:paraId="061DB34B" w14:textId="77777777" w:rsidR="00B81511" w:rsidRPr="00B81511" w:rsidRDefault="00B81511" w:rsidP="00B81511">
      <w:pPr>
        <w:rPr>
          <w:lang w:eastAsia="en-GB"/>
        </w:rPr>
      </w:pPr>
      <w:r w:rsidRPr="00B81511">
        <w:rPr>
          <w:lang w:eastAsia="en-GB"/>
        </w:rPr>
        <w:lastRenderedPageBreak/>
        <w:t xml:space="preserve">Designed an extensible configuration system supporting arbitrary combinations of spatial regions, histogram types, distance metrics, and weights through compact encoding strings. The modular design uses function registries and </w:t>
      </w:r>
      <w:proofErr w:type="spellStart"/>
      <w:r w:rsidRPr="00B81511">
        <w:rPr>
          <w:lang w:eastAsia="en-GB"/>
        </w:rPr>
        <w:t>enums</w:t>
      </w:r>
      <w:proofErr w:type="spellEnd"/>
      <w:r w:rsidRPr="00B81511">
        <w:rPr>
          <w:lang w:eastAsia="en-GB"/>
        </w:rPr>
        <w:t xml:space="preserve"> for dynamic dispatch, allowing new features or metrics to be added without modifying core matching logic.</w:t>
      </w:r>
    </w:p>
    <w:p w14:paraId="3C7401C3" w14:textId="77777777" w:rsidR="00B81511" w:rsidRPr="00B81511" w:rsidRDefault="00B81511" w:rsidP="00B81511">
      <w:pPr>
        <w:rPr>
          <w:lang w:eastAsia="en-GB"/>
        </w:rPr>
      </w:pPr>
      <w:r w:rsidRPr="00B81511">
        <w:rPr>
          <w:b/>
          <w:bCs/>
          <w:lang w:eastAsia="en-GB"/>
        </w:rPr>
        <w:t>Impact:</w:t>
      </w:r>
      <w:r w:rsidRPr="00B81511">
        <w:rPr>
          <w:lang w:eastAsia="en-GB"/>
        </w:rPr>
        <w:t xml:space="preserve"> Enables rapid experimentation with feature combinations and supports complex weighted multi-part matching strategies.</w:t>
      </w:r>
    </w:p>
    <w:p w14:paraId="3B214D77" w14:textId="442E5C8C" w:rsidR="00B81511" w:rsidRPr="003274BB" w:rsidRDefault="003274BB" w:rsidP="00B81511">
      <w:r>
        <w:rPr>
          <w:lang w:val="en-US"/>
        </w:rPr>
        <w:t>I have used these features in my custom CBIR implementation:</w:t>
      </w:r>
      <w:r>
        <w:rPr>
          <w:lang w:val="en-US"/>
        </w:rPr>
        <w:br/>
      </w:r>
      <w:r w:rsidRPr="003274BB">
        <w:t xml:space="preserve">./p2 </w:t>
      </w:r>
      <w:proofErr w:type="spellStart"/>
      <w:r w:rsidRPr="003274BB">
        <w:t>image_database</w:t>
      </w:r>
      <w:proofErr w:type="spellEnd"/>
      <w:r w:rsidRPr="003274BB">
        <w:t>/</w:t>
      </w:r>
      <w:proofErr w:type="spellStart"/>
      <w:r w:rsidRPr="003274BB">
        <w:t>olympus</w:t>
      </w:r>
      <w:proofErr w:type="spellEnd"/>
      <w:r w:rsidRPr="003274BB">
        <w:t xml:space="preserve">/pic.0632.jpg </w:t>
      </w:r>
      <w:r w:rsidRPr="003274BB">
        <w:rPr>
          <w:highlight w:val="green"/>
        </w:rPr>
        <w:t>-m-TGO7wSO5TRq4thI3</w:t>
      </w:r>
      <w:r w:rsidRPr="003274BB">
        <w:t xml:space="preserve"> </w:t>
      </w:r>
      <w:proofErr w:type="gramStart"/>
      <w:r w:rsidRPr="003274BB">
        <w:t xml:space="preserve">image_database/olympus/bottom_law_multi_histogram_ft_vec_1770880794.csv </w:t>
      </w:r>
      <w:r w:rsidRPr="003274BB">
        <w:t xml:space="preserve"> </w:t>
      </w:r>
      <w:r w:rsidRPr="003274BB">
        <w:t>image_database/olympus/whole_sobel_magnitude_vs_orientation_2d_multi_histogram_ft_vec_1770880796.csv</w:t>
      </w:r>
      <w:proofErr w:type="gramEnd"/>
      <w:r w:rsidRPr="003274BB">
        <w:t xml:space="preserve"> image_database/olympus/bottom_rgb_multi_histogram_ft_vec_1770880834.csv image_database/olympus/top_hs_multi_histogram_ft_vec_1770880837.csv</w:t>
      </w:r>
    </w:p>
    <w:p w14:paraId="04E7AFB5" w14:textId="77777777" w:rsidR="003274BB" w:rsidRDefault="003274BB" w:rsidP="003274BB">
      <w:r>
        <w:rPr>
          <w:rStyle w:val="Strong"/>
        </w:rPr>
        <w:t>Configuration:</w:t>
      </w:r>
      <w:r>
        <w:t xml:space="preserve"> </w:t>
      </w:r>
      <w:r>
        <w:rPr>
          <w:rStyle w:val="HTMLCode"/>
          <w:rFonts w:eastAsiaTheme="majorEastAsia"/>
        </w:rPr>
        <w:t>-m-TGO7wSO5TRq4thI3</w:t>
      </w:r>
    </w:p>
    <w:p w14:paraId="474C69FA" w14:textId="77777777" w:rsidR="003274BB" w:rsidRDefault="003274BB" w:rsidP="003274BB">
      <w:r>
        <w:t>This encodes a custom 4-part weighted feature combination for building retrieval:</w:t>
      </w:r>
    </w:p>
    <w:p w14:paraId="598A70A3" w14:textId="77777777" w:rsidR="003274BB" w:rsidRDefault="003274BB" w:rsidP="003274BB">
      <w:r>
        <w:rPr>
          <w:rStyle w:val="Strong"/>
        </w:rPr>
        <w:t>Part 1: TGO7</w:t>
      </w:r>
    </w:p>
    <w:p w14:paraId="2F100EBC" w14:textId="77777777" w:rsidR="003274BB" w:rsidRDefault="003274BB" w:rsidP="003274BB">
      <w:r>
        <w:t>T = Bottom half</w:t>
      </w:r>
    </w:p>
    <w:p w14:paraId="1611FCE5" w14:textId="77777777" w:rsidR="003274BB" w:rsidRDefault="003274BB" w:rsidP="003274BB">
      <w:r>
        <w:t>G = Laws filter response histograms (144 bins: 9 filters × 16 bins)</w:t>
      </w:r>
    </w:p>
    <w:p w14:paraId="4B1F9251" w14:textId="77777777" w:rsidR="003274BB" w:rsidRDefault="003274BB" w:rsidP="003274BB">
      <w:r>
        <w:t>O = Correlation distance metric</w:t>
      </w:r>
    </w:p>
    <w:p w14:paraId="153CFEF3" w14:textId="77777777" w:rsidR="003274BB" w:rsidRDefault="003274BB" w:rsidP="003274BB">
      <w:r>
        <w:t>7 = Weight (36.8% after normalization)</w:t>
      </w:r>
    </w:p>
    <w:p w14:paraId="600D7BBA" w14:textId="77777777" w:rsidR="003274BB" w:rsidRDefault="003274BB" w:rsidP="003274BB">
      <w:r>
        <w:rPr>
          <w:rStyle w:val="Strong"/>
        </w:rPr>
        <w:t>Purpose:</w:t>
      </w:r>
      <w:r>
        <w:t xml:space="preserve"> Captures material texture patterns (brick, stone, concrete)</w:t>
      </w:r>
    </w:p>
    <w:p w14:paraId="00508B68" w14:textId="77777777" w:rsidR="003274BB" w:rsidRDefault="003274BB" w:rsidP="003274BB">
      <w:r>
        <w:rPr>
          <w:rStyle w:val="Strong"/>
        </w:rPr>
        <w:t>Part 2: wSO5</w:t>
      </w:r>
    </w:p>
    <w:p w14:paraId="2D00B96C" w14:textId="77777777" w:rsidR="003274BB" w:rsidRDefault="003274BB" w:rsidP="003274BB">
      <w:r>
        <w:t>w = Whole image</w:t>
      </w:r>
    </w:p>
    <w:p w14:paraId="0FD63742" w14:textId="77777777" w:rsidR="003274BB" w:rsidRDefault="003274BB" w:rsidP="003274BB">
      <w:r>
        <w:t>S = Sobel magnitude vs. orientation 2D histogram (144 bins: 16 mag × 9 angle)</w:t>
      </w:r>
    </w:p>
    <w:p w14:paraId="2812AABB" w14:textId="77777777" w:rsidR="003274BB" w:rsidRDefault="003274BB" w:rsidP="003274BB">
      <w:r>
        <w:t>O = Correlation distance metric</w:t>
      </w:r>
    </w:p>
    <w:p w14:paraId="6F2C93E9" w14:textId="77777777" w:rsidR="003274BB" w:rsidRDefault="003274BB" w:rsidP="003274BB">
      <w:r>
        <w:t>5 = Weight (26.3%)</w:t>
      </w:r>
    </w:p>
    <w:p w14:paraId="1C333288" w14:textId="77777777" w:rsidR="003274BB" w:rsidRDefault="003274BB" w:rsidP="003274BB">
      <w:r>
        <w:rPr>
          <w:rStyle w:val="Strong"/>
        </w:rPr>
        <w:t>Purpose:</w:t>
      </w:r>
      <w:r>
        <w:t xml:space="preserve"> Captures architectural geometry (vertical/horizontal lines, structural patterns)</w:t>
      </w:r>
    </w:p>
    <w:p w14:paraId="732639A2" w14:textId="77777777" w:rsidR="003274BB" w:rsidRDefault="003274BB" w:rsidP="003274BB">
      <w:r>
        <w:rPr>
          <w:rStyle w:val="Strong"/>
        </w:rPr>
        <w:t>Part 3: TRq4</w:t>
      </w:r>
    </w:p>
    <w:p w14:paraId="1C7DFED4" w14:textId="77777777" w:rsidR="003274BB" w:rsidRDefault="003274BB" w:rsidP="003274BB">
      <w:r>
        <w:t>T = Bottom half</w:t>
      </w:r>
    </w:p>
    <w:p w14:paraId="28A5D1F9" w14:textId="77777777" w:rsidR="003274BB" w:rsidRDefault="003274BB" w:rsidP="003274BB">
      <w:r>
        <w:t xml:space="preserve">R = RGB </w:t>
      </w:r>
      <w:proofErr w:type="spellStart"/>
      <w:r>
        <w:t>color</w:t>
      </w:r>
      <w:proofErr w:type="spellEnd"/>
      <w:r>
        <w:t xml:space="preserve"> histogram (32,768 bins: 32×32×32, flattened)</w:t>
      </w:r>
    </w:p>
    <w:p w14:paraId="7C7517D1" w14:textId="77777777" w:rsidR="003274BB" w:rsidRDefault="003274BB" w:rsidP="003274BB">
      <w:r>
        <w:lastRenderedPageBreak/>
        <w:t>q = Chi-squared distance metric</w:t>
      </w:r>
    </w:p>
    <w:p w14:paraId="331FAF61" w14:textId="77777777" w:rsidR="003274BB" w:rsidRDefault="003274BB" w:rsidP="003274BB">
      <w:r>
        <w:t>4 = Weight (21.1%)</w:t>
      </w:r>
    </w:p>
    <w:p w14:paraId="6197D8DB" w14:textId="77777777" w:rsidR="003274BB" w:rsidRDefault="003274BB" w:rsidP="003274BB">
      <w:r>
        <w:rPr>
          <w:rStyle w:val="Strong"/>
        </w:rPr>
        <w:t>Purpose:</w:t>
      </w:r>
      <w:r>
        <w:t xml:space="preserve"> Distinguishes material </w:t>
      </w:r>
      <w:proofErr w:type="spellStart"/>
      <w:r>
        <w:t>colors</w:t>
      </w:r>
      <w:proofErr w:type="spellEnd"/>
      <w:r>
        <w:t xml:space="preserve"> (red brick, grey stone, white concrete)</w:t>
      </w:r>
    </w:p>
    <w:p w14:paraId="19672161" w14:textId="77777777" w:rsidR="003274BB" w:rsidRDefault="003274BB" w:rsidP="003274BB">
      <w:r>
        <w:rPr>
          <w:rStyle w:val="Strong"/>
        </w:rPr>
        <w:t>Part 4: thI3</w:t>
      </w:r>
    </w:p>
    <w:p w14:paraId="24783538" w14:textId="77777777" w:rsidR="003274BB" w:rsidRDefault="003274BB" w:rsidP="003274BB">
      <w:r>
        <w:t>t = Top half</w:t>
      </w:r>
    </w:p>
    <w:p w14:paraId="329E7AEA" w14:textId="77777777" w:rsidR="003274BB" w:rsidRDefault="003274BB" w:rsidP="003274BB">
      <w:r>
        <w:t>h = Hue-Saturation histogram (1024 bins: 32×32)</w:t>
      </w:r>
    </w:p>
    <w:p w14:paraId="04DE271F" w14:textId="77777777" w:rsidR="003274BB" w:rsidRDefault="003274BB" w:rsidP="003274BB">
      <w:r>
        <w:t>I = Intersection distance metric</w:t>
      </w:r>
    </w:p>
    <w:p w14:paraId="598F8802" w14:textId="77777777" w:rsidR="003274BB" w:rsidRDefault="003274BB" w:rsidP="003274BB">
      <w:r>
        <w:t>3 = Weight (15.8%)</w:t>
      </w:r>
    </w:p>
    <w:p w14:paraId="726193F5" w14:textId="77777777" w:rsidR="003274BB" w:rsidRDefault="003274BB" w:rsidP="003274BB">
      <w:r>
        <w:rPr>
          <w:rStyle w:val="Strong"/>
        </w:rPr>
        <w:t>Purpose:</w:t>
      </w:r>
      <w:r>
        <w:t xml:space="preserve"> Matches sky conditions and upper architectural elements</w:t>
      </w:r>
    </w:p>
    <w:p w14:paraId="5F282CF0" w14:textId="4CF4D2D1" w:rsidR="007046DE" w:rsidRPr="003274BB" w:rsidRDefault="003274BB" w:rsidP="003274BB">
      <w:r>
        <w:rPr>
          <w:rStyle w:val="Strong"/>
        </w:rPr>
        <w:t>Final distance:</w:t>
      </w:r>
      <w:r>
        <w:t xml:space="preserve"> Weighted combination emphasizing texture (63.1% combined) over </w:t>
      </w:r>
      <w:proofErr w:type="spellStart"/>
      <w:r>
        <w:t>color</w:t>
      </w:r>
      <w:proofErr w:type="spellEnd"/>
      <w:r>
        <w:t xml:space="preserve"> (36.9%), optimized for material-based building discrimination.</w:t>
      </w:r>
    </w:p>
    <w:p w14:paraId="7982F471" w14:textId="300E50CD" w:rsidR="002A48C8" w:rsidRDefault="00176B67" w:rsidP="00176B67">
      <w:pPr>
        <w:pStyle w:val="Heading1"/>
        <w:rPr>
          <w:lang w:val="en-US"/>
        </w:rPr>
      </w:pPr>
      <w:r>
        <w:rPr>
          <w:lang w:val="en-US"/>
        </w:rPr>
        <w:t>Reflection</w:t>
      </w:r>
    </w:p>
    <w:p w14:paraId="76FE5224" w14:textId="77777777" w:rsidR="003274BB" w:rsidRDefault="003274BB" w:rsidP="003274BB">
      <w:r>
        <w:t xml:space="preserve">This project deepened my understanding of content-based image retrieval beyond simple pixel comparisons. I learned that image similarity is multifaceted - </w:t>
      </w:r>
      <w:proofErr w:type="spellStart"/>
      <w:r>
        <w:t>color</w:t>
      </w:r>
      <w:proofErr w:type="spellEnd"/>
      <w:r>
        <w:t xml:space="preserve"> histograms capture appearance, texture features (GLCM, Laws filters) capture material properties, and spatial layouts capture compositional structure. Each captures different aspects of "similarity," and there's no single "correct" answer.</w:t>
      </w:r>
    </w:p>
    <w:p w14:paraId="15A22BD6" w14:textId="77777777" w:rsidR="003274BB" w:rsidRDefault="003274BB" w:rsidP="003274BB">
      <w:r>
        <w:t xml:space="preserve">The two-program architecture taught me the value of preprocessing for computational efficiency - separating feature extraction from matching enabled rapid experimentation with distance metrics and weights. Designing the configuration system with </w:t>
      </w:r>
      <w:proofErr w:type="spellStart"/>
      <w:r>
        <w:t>enums</w:t>
      </w:r>
      <w:proofErr w:type="spellEnd"/>
      <w:r>
        <w:t xml:space="preserve"> and function registries showed me how to build extensible, maintainable code rather than rigid if-else chains.</w:t>
      </w:r>
    </w:p>
    <w:p w14:paraId="097874DB" w14:textId="77777777" w:rsidR="003274BB" w:rsidRDefault="003274BB" w:rsidP="003274BB">
      <w:r>
        <w:t xml:space="preserve">Debugging the </w:t>
      </w:r>
      <w:proofErr w:type="spellStart"/>
      <w:r>
        <w:t>Rect</w:t>
      </w:r>
      <w:proofErr w:type="spellEnd"/>
      <w:r>
        <w:t>(</w:t>
      </w:r>
      <w:proofErr w:type="spellStart"/>
      <w:r>
        <w:t>x,y</w:t>
      </w:r>
      <w:proofErr w:type="spellEnd"/>
      <w:r>
        <w:t>) vs (</w:t>
      </w:r>
      <w:proofErr w:type="spellStart"/>
      <w:r>
        <w:t>row,col</w:t>
      </w:r>
      <w:proofErr w:type="spellEnd"/>
      <w:r>
        <w:t>) confusion and reference member initialization issues reinforced the importance of understanding C++ fundamentals deeply. Implementing texture analysis methods like GLCM and Laws filters gave me appreciation for how mathematical abstractions (co-occurrence statistics, filter banks) translate to practical discriminative power.</w:t>
      </w:r>
    </w:p>
    <w:p w14:paraId="6D27AD4E" w14:textId="77777777" w:rsidR="003274BB" w:rsidRDefault="003274BB" w:rsidP="003274BB">
      <w:r>
        <w:t>The custom CBIR task demonstrated that domain knowledge matters - understanding building characteristics (material textures, architectural geometry) guided effective feature design. The system's occasional "mistakes" (matching pavement textures) revealed fundamental limitations of appearance-based matching and the need for higher-level semantic understanding.</w:t>
      </w:r>
    </w:p>
    <w:p w14:paraId="26306892" w14:textId="77777777" w:rsidR="003274BB" w:rsidRDefault="003274BB" w:rsidP="003274BB">
      <w:r>
        <w:lastRenderedPageBreak/>
        <w:t>Overall, this project bridged the gap between low-level image processing and practical computer vision applications, showing how thoughtful feature engineering enables intelligent image understanding.</w:t>
      </w:r>
    </w:p>
    <w:p w14:paraId="0D87C2E5" w14:textId="2896C0FF" w:rsidR="0030676B" w:rsidRDefault="0030676B" w:rsidP="0030676B">
      <w:pPr>
        <w:pStyle w:val="Heading1"/>
        <w:rPr>
          <w:lang w:val="en-US"/>
        </w:rPr>
      </w:pPr>
      <w:r>
        <w:rPr>
          <w:lang w:val="en-US"/>
        </w:rPr>
        <w:t>Acknowledgement</w:t>
      </w:r>
    </w:p>
    <w:p w14:paraId="7EDF5410" w14:textId="2AD97335" w:rsidR="009C0956" w:rsidRPr="009C0956" w:rsidRDefault="009C0956" w:rsidP="009C0956">
      <w:pPr>
        <w:rPr>
          <w:lang w:val="en-US"/>
        </w:rPr>
      </w:pPr>
      <w:r>
        <w:rPr>
          <w:lang w:val="en-US"/>
        </w:rPr>
        <w:t xml:space="preserve">I used the internet for a reading and understanding </w:t>
      </w:r>
      <w:proofErr w:type="spellStart"/>
      <w:r>
        <w:rPr>
          <w:lang w:val="en-US"/>
        </w:rPr>
        <w:t>opencv’s</w:t>
      </w:r>
      <w:proofErr w:type="spellEnd"/>
      <w:r>
        <w:rPr>
          <w:lang w:val="en-US"/>
        </w:rPr>
        <w:t xml:space="preserve"> documentation and use cases. I also used </w:t>
      </w:r>
      <w:proofErr w:type="gramStart"/>
      <w:r>
        <w:rPr>
          <w:lang w:val="en-US"/>
        </w:rPr>
        <w:t>AI</w:t>
      </w:r>
      <w:r w:rsidR="00A57921">
        <w:rPr>
          <w:lang w:val="en-US"/>
        </w:rPr>
        <w:t xml:space="preserve">  (</w:t>
      </w:r>
      <w:proofErr w:type="gramEnd"/>
      <w:r w:rsidR="00A57921">
        <w:rPr>
          <w:lang w:val="en-US"/>
        </w:rPr>
        <w:t xml:space="preserve">Claude) to debug certain errors during installation, making of </w:t>
      </w:r>
      <w:proofErr w:type="spellStart"/>
      <w:r w:rsidR="00A57921">
        <w:rPr>
          <w:lang w:val="en-US"/>
        </w:rPr>
        <w:t>Makefile</w:t>
      </w:r>
      <w:proofErr w:type="spellEnd"/>
      <w:r w:rsidR="00061CFB">
        <w:rPr>
          <w:lang w:val="en-US"/>
        </w:rPr>
        <w:t>, usage of vim. I</w:t>
      </w:r>
      <w:r w:rsidR="00D93658">
        <w:rPr>
          <w:lang w:val="en-US"/>
        </w:rPr>
        <w:t xml:space="preserve"> also used Claude for debugging </w:t>
      </w:r>
      <w:r w:rsidR="00D4201F">
        <w:rPr>
          <w:lang w:val="en-US"/>
        </w:rPr>
        <w:t>my C++ code</w:t>
      </w:r>
      <w:r w:rsidR="00D93658">
        <w:rPr>
          <w:lang w:val="en-US"/>
        </w:rPr>
        <w:t xml:space="preserve"> especially closer to the submission deadline</w:t>
      </w:r>
      <w:r w:rsidR="003274BB">
        <w:rPr>
          <w:lang w:val="en-US"/>
        </w:rPr>
        <w:t xml:space="preserve">. I also used it help me organize the functions properly into classes and make the program extendible. I used </w:t>
      </w:r>
      <w:proofErr w:type="spellStart"/>
      <w:r w:rsidR="003274BB">
        <w:rPr>
          <w:lang w:val="en-US"/>
        </w:rPr>
        <w:t>claude</w:t>
      </w:r>
      <w:proofErr w:type="spellEnd"/>
      <w:r w:rsidR="003274BB">
        <w:rPr>
          <w:lang w:val="en-US"/>
        </w:rPr>
        <w:t xml:space="preserve"> to generate comments for the code that I designed and wrote.</w:t>
      </w:r>
    </w:p>
    <w:sectPr w:rsidR="009C0956" w:rsidRPr="009C0956">
      <w:headerReference w:type="default" r:id="rId84"/>
      <w:footerReference w:type="even" r:id="rId85"/>
      <w:foot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13A6C1" w14:textId="77777777" w:rsidR="004F76DC" w:rsidRDefault="004F76DC" w:rsidP="007C267E">
      <w:pPr>
        <w:spacing w:after="0" w:line="240" w:lineRule="auto"/>
      </w:pPr>
      <w:r>
        <w:separator/>
      </w:r>
    </w:p>
  </w:endnote>
  <w:endnote w:type="continuationSeparator" w:id="0">
    <w:p w14:paraId="36A68237" w14:textId="77777777" w:rsidR="004F76DC" w:rsidRDefault="004F76DC" w:rsidP="007C2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54654116"/>
      <w:docPartObj>
        <w:docPartGallery w:val="Page Numbers (Bottom of Page)"/>
        <w:docPartUnique/>
      </w:docPartObj>
    </w:sdtPr>
    <w:sdtContent>
      <w:p w14:paraId="2A4AE046" w14:textId="0197F26E" w:rsidR="00B422CC" w:rsidRDefault="00B422CC" w:rsidP="00122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292FCFFD" w14:textId="77777777" w:rsidR="00B422CC" w:rsidRDefault="00B422CC" w:rsidP="00B422C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09097231"/>
      <w:docPartObj>
        <w:docPartGallery w:val="Page Numbers (Bottom of Page)"/>
        <w:docPartUnique/>
      </w:docPartObj>
    </w:sdtPr>
    <w:sdtContent>
      <w:p w14:paraId="30A1084A" w14:textId="10938D1A" w:rsidR="00B422CC" w:rsidRDefault="00B422CC" w:rsidP="00122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C9200E3" w14:textId="107F800F" w:rsidR="007C267E" w:rsidRDefault="007C267E" w:rsidP="00B422CC">
    <w:pPr>
      <w:pStyle w:val="Footer"/>
      <w:ind w:right="360"/>
    </w:pPr>
    <w:r>
      <w:t xml:space="preserve">Project </w:t>
    </w:r>
    <w:r w:rsidR="00D81841">
      <w:t>2</w:t>
    </w:r>
    <w:r>
      <w:ptab w:relativeTo="margin" w:alignment="center" w:leader="none"/>
    </w:r>
    <w:r w:rsidR="00B422CC">
      <w:t>Gautam Ajey Khanapuri</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A521BE" w14:textId="77777777" w:rsidR="004F76DC" w:rsidRDefault="004F76DC" w:rsidP="007C267E">
      <w:pPr>
        <w:spacing w:after="0" w:line="240" w:lineRule="auto"/>
      </w:pPr>
      <w:r>
        <w:separator/>
      </w:r>
    </w:p>
  </w:footnote>
  <w:footnote w:type="continuationSeparator" w:id="0">
    <w:p w14:paraId="68B42AB7" w14:textId="77777777" w:rsidR="004F76DC" w:rsidRDefault="004F76DC" w:rsidP="007C26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FAF499" w14:textId="436B1B78" w:rsidR="009F1157" w:rsidRDefault="009F1157">
    <w:pPr>
      <w:pStyle w:val="Header"/>
    </w:pPr>
    <w:r>
      <w:t>CS</w:t>
    </w:r>
    <w:r w:rsidR="001C6E5E">
      <w:t xml:space="preserve"> 5330</w:t>
    </w:r>
    <w:r>
      <w:ptab w:relativeTo="margin" w:alignment="center" w:leader="none"/>
    </w:r>
    <w:r w:rsidR="001C6E5E">
      <w:t>Spring 2026</w:t>
    </w:r>
    <w:r>
      <w:ptab w:relativeTo="margin" w:alignment="right" w:leader="none"/>
    </w:r>
    <w:r w:rsidR="009F7CC3">
      <w:t xml:space="preserve">10 Feb </w:t>
    </w:r>
    <w:r w:rsidR="001C6E5E">
      <w:t>2026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6209C"/>
    <w:multiLevelType w:val="hybridMultilevel"/>
    <w:tmpl w:val="B7FA72E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270FAC"/>
    <w:multiLevelType w:val="hybridMultilevel"/>
    <w:tmpl w:val="1526D7F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27E731A"/>
    <w:multiLevelType w:val="hybridMultilevel"/>
    <w:tmpl w:val="E5B266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3A34A64"/>
    <w:multiLevelType w:val="multilevel"/>
    <w:tmpl w:val="61A44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F57825"/>
    <w:multiLevelType w:val="multilevel"/>
    <w:tmpl w:val="F4D07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0C7607"/>
    <w:multiLevelType w:val="hybridMultilevel"/>
    <w:tmpl w:val="46E04B66"/>
    <w:lvl w:ilvl="0" w:tplc="9A9247F8">
      <w:start w:val="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8A131D"/>
    <w:multiLevelType w:val="hybridMultilevel"/>
    <w:tmpl w:val="0542F76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DF9108F"/>
    <w:multiLevelType w:val="multilevel"/>
    <w:tmpl w:val="CB66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FA22F2"/>
    <w:multiLevelType w:val="hybridMultilevel"/>
    <w:tmpl w:val="CF06C02A"/>
    <w:lvl w:ilvl="0" w:tplc="28CECC8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A1C1D4D"/>
    <w:multiLevelType w:val="hybridMultilevel"/>
    <w:tmpl w:val="BFC8F7F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AE308CC"/>
    <w:multiLevelType w:val="hybridMultilevel"/>
    <w:tmpl w:val="DFD8F57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1D4B3C"/>
    <w:multiLevelType w:val="multilevel"/>
    <w:tmpl w:val="E0084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2E14CF"/>
    <w:multiLevelType w:val="hybridMultilevel"/>
    <w:tmpl w:val="D21C3AE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FF40B6"/>
    <w:multiLevelType w:val="hybridMultilevel"/>
    <w:tmpl w:val="CDE0AEC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B761F8C"/>
    <w:multiLevelType w:val="multilevel"/>
    <w:tmpl w:val="CC98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2581329">
    <w:abstractNumId w:val="1"/>
  </w:num>
  <w:num w:numId="2" w16cid:durableId="672924560">
    <w:abstractNumId w:val="5"/>
  </w:num>
  <w:num w:numId="3" w16cid:durableId="1725834622">
    <w:abstractNumId w:val="6"/>
  </w:num>
  <w:num w:numId="4" w16cid:durableId="144128245">
    <w:abstractNumId w:val="0"/>
  </w:num>
  <w:num w:numId="5" w16cid:durableId="378407244">
    <w:abstractNumId w:val="9"/>
  </w:num>
  <w:num w:numId="6" w16cid:durableId="1821337252">
    <w:abstractNumId w:val="13"/>
  </w:num>
  <w:num w:numId="7" w16cid:durableId="781075319">
    <w:abstractNumId w:val="12"/>
  </w:num>
  <w:num w:numId="8" w16cid:durableId="1305236791">
    <w:abstractNumId w:val="10"/>
  </w:num>
  <w:num w:numId="9" w16cid:durableId="251864123">
    <w:abstractNumId w:val="8"/>
  </w:num>
  <w:num w:numId="10" w16cid:durableId="1745487808">
    <w:abstractNumId w:val="2"/>
  </w:num>
  <w:num w:numId="11" w16cid:durableId="486047334">
    <w:abstractNumId w:val="4"/>
  </w:num>
  <w:num w:numId="12" w16cid:durableId="1248804693">
    <w:abstractNumId w:val="7"/>
  </w:num>
  <w:num w:numId="13" w16cid:durableId="1254582612">
    <w:abstractNumId w:val="11"/>
  </w:num>
  <w:num w:numId="14" w16cid:durableId="1179933048">
    <w:abstractNumId w:val="14"/>
  </w:num>
  <w:num w:numId="15" w16cid:durableId="2588312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BAE"/>
    <w:rsid w:val="00005A99"/>
    <w:rsid w:val="000159B6"/>
    <w:rsid w:val="0002438A"/>
    <w:rsid w:val="00027A21"/>
    <w:rsid w:val="000331C4"/>
    <w:rsid w:val="000373CB"/>
    <w:rsid w:val="0004208A"/>
    <w:rsid w:val="000452F6"/>
    <w:rsid w:val="00047FC2"/>
    <w:rsid w:val="00054493"/>
    <w:rsid w:val="00055F65"/>
    <w:rsid w:val="00056919"/>
    <w:rsid w:val="00061CFB"/>
    <w:rsid w:val="000739E1"/>
    <w:rsid w:val="00083B17"/>
    <w:rsid w:val="00092852"/>
    <w:rsid w:val="00096A01"/>
    <w:rsid w:val="000A39DC"/>
    <w:rsid w:val="000A5A15"/>
    <w:rsid w:val="000B0FA7"/>
    <w:rsid w:val="000B59DF"/>
    <w:rsid w:val="000C447C"/>
    <w:rsid w:val="000C5E6C"/>
    <w:rsid w:val="000C6D7F"/>
    <w:rsid w:val="000D75C1"/>
    <w:rsid w:val="0010248B"/>
    <w:rsid w:val="00102779"/>
    <w:rsid w:val="00102CDB"/>
    <w:rsid w:val="00103D23"/>
    <w:rsid w:val="00105311"/>
    <w:rsid w:val="00140778"/>
    <w:rsid w:val="00152213"/>
    <w:rsid w:val="00152DE6"/>
    <w:rsid w:val="00176B67"/>
    <w:rsid w:val="0019389A"/>
    <w:rsid w:val="0019649D"/>
    <w:rsid w:val="001A220C"/>
    <w:rsid w:val="001B5377"/>
    <w:rsid w:val="001B7DA0"/>
    <w:rsid w:val="001C6E5E"/>
    <w:rsid w:val="00205EF8"/>
    <w:rsid w:val="00210222"/>
    <w:rsid w:val="00220E67"/>
    <w:rsid w:val="00230E60"/>
    <w:rsid w:val="00242750"/>
    <w:rsid w:val="00245458"/>
    <w:rsid w:val="00250B46"/>
    <w:rsid w:val="00287302"/>
    <w:rsid w:val="002967F1"/>
    <w:rsid w:val="002A48C8"/>
    <w:rsid w:val="002B489D"/>
    <w:rsid w:val="002D44D7"/>
    <w:rsid w:val="002E400D"/>
    <w:rsid w:val="0030676B"/>
    <w:rsid w:val="0030721B"/>
    <w:rsid w:val="00321075"/>
    <w:rsid w:val="003262FE"/>
    <w:rsid w:val="003274BB"/>
    <w:rsid w:val="00343460"/>
    <w:rsid w:val="00347C62"/>
    <w:rsid w:val="003530C7"/>
    <w:rsid w:val="00354B8D"/>
    <w:rsid w:val="003647EB"/>
    <w:rsid w:val="00375553"/>
    <w:rsid w:val="003C2B58"/>
    <w:rsid w:val="003D4D27"/>
    <w:rsid w:val="003F16B4"/>
    <w:rsid w:val="003F7D9B"/>
    <w:rsid w:val="00423410"/>
    <w:rsid w:val="004241B4"/>
    <w:rsid w:val="004262C1"/>
    <w:rsid w:val="004329AB"/>
    <w:rsid w:val="00433D68"/>
    <w:rsid w:val="00433E6E"/>
    <w:rsid w:val="00437EDF"/>
    <w:rsid w:val="004513E2"/>
    <w:rsid w:val="004853F1"/>
    <w:rsid w:val="004904AE"/>
    <w:rsid w:val="00495BAE"/>
    <w:rsid w:val="004B2343"/>
    <w:rsid w:val="004B7BA9"/>
    <w:rsid w:val="004C7F78"/>
    <w:rsid w:val="004E254D"/>
    <w:rsid w:val="004F76DC"/>
    <w:rsid w:val="00500339"/>
    <w:rsid w:val="00533CC8"/>
    <w:rsid w:val="00540895"/>
    <w:rsid w:val="00550985"/>
    <w:rsid w:val="00567843"/>
    <w:rsid w:val="005717D2"/>
    <w:rsid w:val="0057213A"/>
    <w:rsid w:val="0057685F"/>
    <w:rsid w:val="00577C3B"/>
    <w:rsid w:val="00584515"/>
    <w:rsid w:val="0058493D"/>
    <w:rsid w:val="00591470"/>
    <w:rsid w:val="005933B4"/>
    <w:rsid w:val="005977C6"/>
    <w:rsid w:val="005A66DE"/>
    <w:rsid w:val="005B0E0D"/>
    <w:rsid w:val="005B3F6B"/>
    <w:rsid w:val="005C2CDC"/>
    <w:rsid w:val="005D1D87"/>
    <w:rsid w:val="005E33DC"/>
    <w:rsid w:val="005F25B9"/>
    <w:rsid w:val="00600D32"/>
    <w:rsid w:val="00600EA1"/>
    <w:rsid w:val="00612AD6"/>
    <w:rsid w:val="00630635"/>
    <w:rsid w:val="00681291"/>
    <w:rsid w:val="0068324E"/>
    <w:rsid w:val="006B08BD"/>
    <w:rsid w:val="006E0BE2"/>
    <w:rsid w:val="006F14B0"/>
    <w:rsid w:val="006F1E87"/>
    <w:rsid w:val="00702D9C"/>
    <w:rsid w:val="007046DE"/>
    <w:rsid w:val="00717612"/>
    <w:rsid w:val="00726D9D"/>
    <w:rsid w:val="00730676"/>
    <w:rsid w:val="00734578"/>
    <w:rsid w:val="00740954"/>
    <w:rsid w:val="0074144C"/>
    <w:rsid w:val="00741ABB"/>
    <w:rsid w:val="00746315"/>
    <w:rsid w:val="00783550"/>
    <w:rsid w:val="007B73E2"/>
    <w:rsid w:val="007C267E"/>
    <w:rsid w:val="007D27EE"/>
    <w:rsid w:val="007D7DB3"/>
    <w:rsid w:val="007F6DA4"/>
    <w:rsid w:val="0083251E"/>
    <w:rsid w:val="00840351"/>
    <w:rsid w:val="00850664"/>
    <w:rsid w:val="00857A0D"/>
    <w:rsid w:val="0087332E"/>
    <w:rsid w:val="0087359D"/>
    <w:rsid w:val="008744E8"/>
    <w:rsid w:val="0088075A"/>
    <w:rsid w:val="00881867"/>
    <w:rsid w:val="008D58D6"/>
    <w:rsid w:val="008E1DF9"/>
    <w:rsid w:val="00930589"/>
    <w:rsid w:val="00931E54"/>
    <w:rsid w:val="00931F47"/>
    <w:rsid w:val="009607C7"/>
    <w:rsid w:val="00965FCC"/>
    <w:rsid w:val="0097219D"/>
    <w:rsid w:val="009B070E"/>
    <w:rsid w:val="009B08F4"/>
    <w:rsid w:val="009B6815"/>
    <w:rsid w:val="009C0956"/>
    <w:rsid w:val="009C7365"/>
    <w:rsid w:val="009D3EC1"/>
    <w:rsid w:val="009E342E"/>
    <w:rsid w:val="009E4453"/>
    <w:rsid w:val="009F1157"/>
    <w:rsid w:val="009F7CC3"/>
    <w:rsid w:val="00A037A5"/>
    <w:rsid w:val="00A0475D"/>
    <w:rsid w:val="00A05B09"/>
    <w:rsid w:val="00A07DE8"/>
    <w:rsid w:val="00A139A3"/>
    <w:rsid w:val="00A337D6"/>
    <w:rsid w:val="00A368F8"/>
    <w:rsid w:val="00A40CE8"/>
    <w:rsid w:val="00A41620"/>
    <w:rsid w:val="00A57921"/>
    <w:rsid w:val="00A6272B"/>
    <w:rsid w:val="00A73A96"/>
    <w:rsid w:val="00A82E8C"/>
    <w:rsid w:val="00A85705"/>
    <w:rsid w:val="00AB3A5E"/>
    <w:rsid w:val="00AB61E6"/>
    <w:rsid w:val="00AC6085"/>
    <w:rsid w:val="00AF5829"/>
    <w:rsid w:val="00B05189"/>
    <w:rsid w:val="00B06E86"/>
    <w:rsid w:val="00B10568"/>
    <w:rsid w:val="00B162F0"/>
    <w:rsid w:val="00B422CC"/>
    <w:rsid w:val="00B57166"/>
    <w:rsid w:val="00B81511"/>
    <w:rsid w:val="00B90C96"/>
    <w:rsid w:val="00B9357E"/>
    <w:rsid w:val="00B95667"/>
    <w:rsid w:val="00B97626"/>
    <w:rsid w:val="00BA4F07"/>
    <w:rsid w:val="00BC2701"/>
    <w:rsid w:val="00BC7287"/>
    <w:rsid w:val="00BD6B9C"/>
    <w:rsid w:val="00BF0607"/>
    <w:rsid w:val="00BF702A"/>
    <w:rsid w:val="00C1162D"/>
    <w:rsid w:val="00C1414B"/>
    <w:rsid w:val="00C14D13"/>
    <w:rsid w:val="00C2063E"/>
    <w:rsid w:val="00C24CC3"/>
    <w:rsid w:val="00C312B5"/>
    <w:rsid w:val="00C345FA"/>
    <w:rsid w:val="00C374DA"/>
    <w:rsid w:val="00C41373"/>
    <w:rsid w:val="00C45FE4"/>
    <w:rsid w:val="00C764FA"/>
    <w:rsid w:val="00C96A6F"/>
    <w:rsid w:val="00CB77CE"/>
    <w:rsid w:val="00CE1624"/>
    <w:rsid w:val="00CE5F81"/>
    <w:rsid w:val="00CE7EF4"/>
    <w:rsid w:val="00D100BC"/>
    <w:rsid w:val="00D10547"/>
    <w:rsid w:val="00D1117D"/>
    <w:rsid w:val="00D23533"/>
    <w:rsid w:val="00D33B12"/>
    <w:rsid w:val="00D41330"/>
    <w:rsid w:val="00D4201F"/>
    <w:rsid w:val="00D45106"/>
    <w:rsid w:val="00D60AC7"/>
    <w:rsid w:val="00D81277"/>
    <w:rsid w:val="00D81841"/>
    <w:rsid w:val="00D85C74"/>
    <w:rsid w:val="00D93658"/>
    <w:rsid w:val="00DB6722"/>
    <w:rsid w:val="00DC739F"/>
    <w:rsid w:val="00DF0137"/>
    <w:rsid w:val="00DF7B0C"/>
    <w:rsid w:val="00DF7E6E"/>
    <w:rsid w:val="00E025AE"/>
    <w:rsid w:val="00E12110"/>
    <w:rsid w:val="00E2081B"/>
    <w:rsid w:val="00E2163E"/>
    <w:rsid w:val="00E22F77"/>
    <w:rsid w:val="00E437A9"/>
    <w:rsid w:val="00E5002D"/>
    <w:rsid w:val="00E53712"/>
    <w:rsid w:val="00E67C90"/>
    <w:rsid w:val="00E757FC"/>
    <w:rsid w:val="00E86089"/>
    <w:rsid w:val="00E862D8"/>
    <w:rsid w:val="00E92AB2"/>
    <w:rsid w:val="00EB6463"/>
    <w:rsid w:val="00ED2475"/>
    <w:rsid w:val="00ED2DB0"/>
    <w:rsid w:val="00ED55AB"/>
    <w:rsid w:val="00EF0420"/>
    <w:rsid w:val="00F15E8F"/>
    <w:rsid w:val="00F16907"/>
    <w:rsid w:val="00F3538A"/>
    <w:rsid w:val="00F44ADF"/>
    <w:rsid w:val="00F56702"/>
    <w:rsid w:val="00F61F1F"/>
    <w:rsid w:val="00F92686"/>
    <w:rsid w:val="00FA0F82"/>
    <w:rsid w:val="00FA0FE2"/>
    <w:rsid w:val="00FB25F5"/>
    <w:rsid w:val="00FC1A7A"/>
    <w:rsid w:val="00FC796A"/>
    <w:rsid w:val="00FD0313"/>
    <w:rsid w:val="00FE2880"/>
    <w:rsid w:val="00FF7B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C2358"/>
  <w15:chartTrackingRefBased/>
  <w15:docId w15:val="{246F19A8-6DAC-4048-B172-D23B493BD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7D9B"/>
  </w:style>
  <w:style w:type="paragraph" w:styleId="Heading1">
    <w:name w:val="heading 1"/>
    <w:basedOn w:val="Normal"/>
    <w:next w:val="Normal"/>
    <w:link w:val="Heading1Char"/>
    <w:uiPriority w:val="9"/>
    <w:qFormat/>
    <w:rsid w:val="00495B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95B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95B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95B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95B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95B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5B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5B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5B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5B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95B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95B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95B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95B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95B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5B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5B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5BAE"/>
    <w:rPr>
      <w:rFonts w:eastAsiaTheme="majorEastAsia" w:cstheme="majorBidi"/>
      <w:color w:val="272727" w:themeColor="text1" w:themeTint="D8"/>
    </w:rPr>
  </w:style>
  <w:style w:type="paragraph" w:styleId="Title">
    <w:name w:val="Title"/>
    <w:basedOn w:val="Normal"/>
    <w:next w:val="Normal"/>
    <w:link w:val="TitleChar"/>
    <w:uiPriority w:val="10"/>
    <w:qFormat/>
    <w:rsid w:val="00495B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5B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5B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5B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5BAE"/>
    <w:pPr>
      <w:spacing w:before="160"/>
      <w:jc w:val="center"/>
    </w:pPr>
    <w:rPr>
      <w:i/>
      <w:iCs/>
      <w:color w:val="404040" w:themeColor="text1" w:themeTint="BF"/>
    </w:rPr>
  </w:style>
  <w:style w:type="character" w:customStyle="1" w:styleId="QuoteChar">
    <w:name w:val="Quote Char"/>
    <w:basedOn w:val="DefaultParagraphFont"/>
    <w:link w:val="Quote"/>
    <w:uiPriority w:val="29"/>
    <w:rsid w:val="00495BAE"/>
    <w:rPr>
      <w:i/>
      <w:iCs/>
      <w:color w:val="404040" w:themeColor="text1" w:themeTint="BF"/>
    </w:rPr>
  </w:style>
  <w:style w:type="paragraph" w:styleId="ListParagraph">
    <w:name w:val="List Paragraph"/>
    <w:basedOn w:val="Normal"/>
    <w:uiPriority w:val="34"/>
    <w:qFormat/>
    <w:rsid w:val="00495BAE"/>
    <w:pPr>
      <w:ind w:left="720"/>
      <w:contextualSpacing/>
    </w:pPr>
  </w:style>
  <w:style w:type="character" w:styleId="IntenseEmphasis">
    <w:name w:val="Intense Emphasis"/>
    <w:basedOn w:val="DefaultParagraphFont"/>
    <w:uiPriority w:val="21"/>
    <w:qFormat/>
    <w:rsid w:val="00495BAE"/>
    <w:rPr>
      <w:i/>
      <w:iCs/>
      <w:color w:val="0F4761" w:themeColor="accent1" w:themeShade="BF"/>
    </w:rPr>
  </w:style>
  <w:style w:type="paragraph" w:styleId="IntenseQuote">
    <w:name w:val="Intense Quote"/>
    <w:basedOn w:val="Normal"/>
    <w:next w:val="Normal"/>
    <w:link w:val="IntenseQuoteChar"/>
    <w:uiPriority w:val="30"/>
    <w:qFormat/>
    <w:rsid w:val="00495B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5BAE"/>
    <w:rPr>
      <w:i/>
      <w:iCs/>
      <w:color w:val="0F4761" w:themeColor="accent1" w:themeShade="BF"/>
    </w:rPr>
  </w:style>
  <w:style w:type="character" w:styleId="IntenseReference">
    <w:name w:val="Intense Reference"/>
    <w:basedOn w:val="DefaultParagraphFont"/>
    <w:uiPriority w:val="32"/>
    <w:qFormat/>
    <w:rsid w:val="00495BAE"/>
    <w:rPr>
      <w:b/>
      <w:bCs/>
      <w:smallCaps/>
      <w:color w:val="0F4761" w:themeColor="accent1" w:themeShade="BF"/>
      <w:spacing w:val="5"/>
    </w:rPr>
  </w:style>
  <w:style w:type="character" w:styleId="Hyperlink">
    <w:name w:val="Hyperlink"/>
    <w:basedOn w:val="DefaultParagraphFont"/>
    <w:uiPriority w:val="99"/>
    <w:unhideWhenUsed/>
    <w:rsid w:val="00354B8D"/>
    <w:rPr>
      <w:color w:val="467886" w:themeColor="hyperlink"/>
      <w:u w:val="single"/>
    </w:rPr>
  </w:style>
  <w:style w:type="character" w:styleId="UnresolvedMention">
    <w:name w:val="Unresolved Mention"/>
    <w:basedOn w:val="DefaultParagraphFont"/>
    <w:uiPriority w:val="99"/>
    <w:semiHidden/>
    <w:unhideWhenUsed/>
    <w:rsid w:val="00354B8D"/>
    <w:rPr>
      <w:color w:val="605E5C"/>
      <w:shd w:val="clear" w:color="auto" w:fill="E1DFDD"/>
    </w:rPr>
  </w:style>
  <w:style w:type="paragraph" w:styleId="Header">
    <w:name w:val="header"/>
    <w:basedOn w:val="Normal"/>
    <w:link w:val="HeaderChar"/>
    <w:uiPriority w:val="99"/>
    <w:unhideWhenUsed/>
    <w:rsid w:val="007C26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267E"/>
  </w:style>
  <w:style w:type="paragraph" w:styleId="Footer">
    <w:name w:val="footer"/>
    <w:basedOn w:val="Normal"/>
    <w:link w:val="FooterChar"/>
    <w:uiPriority w:val="99"/>
    <w:unhideWhenUsed/>
    <w:rsid w:val="007C26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267E"/>
  </w:style>
  <w:style w:type="character" w:styleId="PageNumber">
    <w:name w:val="page number"/>
    <w:basedOn w:val="DefaultParagraphFont"/>
    <w:uiPriority w:val="99"/>
    <w:semiHidden/>
    <w:unhideWhenUsed/>
    <w:rsid w:val="00B422CC"/>
  </w:style>
  <w:style w:type="paragraph" w:styleId="Caption">
    <w:name w:val="caption"/>
    <w:basedOn w:val="Normal"/>
    <w:next w:val="Normal"/>
    <w:uiPriority w:val="35"/>
    <w:unhideWhenUsed/>
    <w:qFormat/>
    <w:rsid w:val="00287302"/>
    <w:pPr>
      <w:spacing w:after="200" w:line="240" w:lineRule="auto"/>
    </w:pPr>
    <w:rPr>
      <w:i/>
      <w:iCs/>
      <w:color w:val="0E2841" w:themeColor="text2"/>
      <w:sz w:val="18"/>
      <w:szCs w:val="18"/>
    </w:rPr>
  </w:style>
  <w:style w:type="paragraph" w:customStyle="1" w:styleId="font-claude-response-body">
    <w:name w:val="font-claude-response-body"/>
    <w:basedOn w:val="Normal"/>
    <w:rsid w:val="009F7CC3"/>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9F7CC3"/>
    <w:rPr>
      <w:b/>
      <w:bCs/>
    </w:rPr>
  </w:style>
  <w:style w:type="table" w:styleId="TableGrid">
    <w:name w:val="Table Grid"/>
    <w:basedOn w:val="TableNormal"/>
    <w:uiPriority w:val="39"/>
    <w:rsid w:val="00BA4F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hitespace-normal">
    <w:name w:val="whitespace-normal"/>
    <w:basedOn w:val="Normal"/>
    <w:rsid w:val="00D81841"/>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HTMLCode">
    <w:name w:val="HTML Code"/>
    <w:basedOn w:val="DefaultParagraphFont"/>
    <w:uiPriority w:val="99"/>
    <w:semiHidden/>
    <w:unhideWhenUsed/>
    <w:rsid w:val="003274B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e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header" Target="header1.xml"/><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footnotes" Target="footnotes.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g"/><Relationship Id="rId56" Type="http://schemas.openxmlformats.org/officeDocument/2006/relationships/image" Target="media/image49.jpeg"/><Relationship Id="rId64" Type="http://schemas.openxmlformats.org/officeDocument/2006/relationships/image" Target="media/image57.jpg"/><Relationship Id="rId69" Type="http://schemas.openxmlformats.org/officeDocument/2006/relationships/image" Target="media/image62.jpeg"/><Relationship Id="rId77" Type="http://schemas.openxmlformats.org/officeDocument/2006/relationships/image" Target="media/image70.jp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g"/><Relationship Id="rId81" Type="http://schemas.openxmlformats.org/officeDocument/2006/relationships/image" Target="media/image74.jpeg"/><Relationship Id="rId86"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eg"/><Relationship Id="rId7" Type="http://schemas.openxmlformats.org/officeDocument/2006/relationships/hyperlink" Target="mailto:Khanapuri.g@northeastern.edu" TargetMode="External"/><Relationship Id="rId71" Type="http://schemas.openxmlformats.org/officeDocument/2006/relationships/image" Target="media/image64.jp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jpeg"/><Relationship Id="rId66" Type="http://schemas.openxmlformats.org/officeDocument/2006/relationships/image" Target="media/image59.jpg"/><Relationship Id="rId87" Type="http://schemas.openxmlformats.org/officeDocument/2006/relationships/fontTable" Target="fontTable.xml"/><Relationship Id="rId61" Type="http://schemas.openxmlformats.org/officeDocument/2006/relationships/image" Target="media/image54.jpeg"/><Relationship Id="rId82"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a8eec281-aaa3-4dae-ac9b-9a398b9215e7}" enabled="0" method="" siteId="{a8eec281-aaa3-4dae-ac9b-9a398b9215e7}" removed="1"/>
</clbl:labelList>
</file>

<file path=docProps/app.xml><?xml version="1.0" encoding="utf-8"?>
<Properties xmlns="http://schemas.openxmlformats.org/officeDocument/2006/extended-properties" xmlns:vt="http://schemas.openxmlformats.org/officeDocument/2006/docPropsVTypes">
  <Template>cvpr_proj2_report.docx</Template>
  <TotalTime>0</TotalTime>
  <Pages>23</Pages>
  <Words>4143</Words>
  <Characters>19474</Characters>
  <Application>Microsoft Office Word</Application>
  <DocSecurity>0</DocSecurity>
  <Lines>474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Gautam Ajey Khanapuri</dc:creator>
  <cp:keywords/>
  <dc:description/>
  <cp:lastModifiedBy>Gautam Ajey Khanapuri</cp:lastModifiedBy>
  <cp:revision>3</cp:revision>
  <cp:lastPrinted>2026-02-12T08:39:00Z</cp:lastPrinted>
  <dcterms:created xsi:type="dcterms:W3CDTF">2026-02-12T08:39:00Z</dcterms:created>
  <dcterms:modified xsi:type="dcterms:W3CDTF">2026-02-12T08:50:00Z</dcterms:modified>
</cp:coreProperties>
</file>